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BC" w:rsidRDefault="009A1CBC" w:rsidP="001C0526">
      <w:pPr>
        <w:spacing w:after="0" w:line="240" w:lineRule="auto"/>
        <w:jc w:val="center"/>
      </w:pPr>
      <w:r>
        <w:rPr>
          <w:rFonts w:ascii="Sylfaen" w:hAnsi="Sylfae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23716</wp:posOffset>
            </wp:positionV>
            <wp:extent cx="7620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MaterialHandl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26">
        <w:rPr>
          <w:rFonts w:ascii="Sylfaen" w:hAnsi="Sylfaen"/>
          <w:b/>
          <w:sz w:val="28"/>
        </w:rPr>
        <w:t xml:space="preserve">                       </w:t>
      </w:r>
      <w:r w:rsidRPr="00AC1BB1">
        <w:rPr>
          <w:rFonts w:ascii="Sylfaen" w:hAnsi="Sylfaen"/>
          <w:b/>
          <w:color w:val="943634" w:themeColor="accent2" w:themeShade="BF"/>
          <w:sz w:val="28"/>
        </w:rPr>
        <w:t>ՍՊԱՌՈՂԱԿԱՆ</w:t>
      </w:r>
      <w:r w:rsidRPr="00AC1BB1">
        <w:rPr>
          <w:b/>
          <w:color w:val="943634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943634" w:themeColor="accent2" w:themeShade="BF"/>
          <w:sz w:val="28"/>
        </w:rPr>
        <w:t>ՎԱՐԿԻ</w:t>
      </w:r>
      <w:r w:rsidRPr="00AC1BB1">
        <w:rPr>
          <w:b/>
          <w:color w:val="943634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943634" w:themeColor="accent2" w:themeShade="BF"/>
          <w:sz w:val="28"/>
        </w:rPr>
        <w:t>ԷԱԿԱՆ</w:t>
      </w:r>
      <w:r w:rsidRPr="00AC1BB1">
        <w:rPr>
          <w:b/>
          <w:color w:val="943634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943634" w:themeColor="accent2" w:themeShade="BF"/>
          <w:sz w:val="28"/>
        </w:rPr>
        <w:t>ՊԱՅՄԱՆՆԵՐԻ</w:t>
      </w:r>
      <w:r w:rsidR="001C0526">
        <w:rPr>
          <w:rFonts w:ascii="Sylfaen" w:hAnsi="Sylfaen"/>
          <w:sz w:val="24"/>
        </w:rPr>
        <w:t xml:space="preserve">               </w:t>
      </w:r>
      <w:proofErr w:type="spellStart"/>
      <w:r w:rsidRPr="00992F3A">
        <w:rPr>
          <w:rFonts w:ascii="Sylfaen" w:hAnsi="Sylfaen"/>
          <w:b/>
          <w:sz w:val="18"/>
        </w:rPr>
        <w:t>Հավելված</w:t>
      </w:r>
      <w:proofErr w:type="spellEnd"/>
      <w:r w:rsidRPr="00992F3A">
        <w:rPr>
          <w:b/>
          <w:sz w:val="18"/>
        </w:rPr>
        <w:t xml:space="preserve"> 1</w:t>
      </w:r>
    </w:p>
    <w:p w:rsidR="00CF577A" w:rsidRDefault="000A4C46" w:rsidP="001C0526">
      <w:pPr>
        <w:spacing w:after="0" w:line="240" w:lineRule="auto"/>
        <w:jc w:val="center"/>
        <w:rPr>
          <w:rFonts w:ascii="Sylfaen" w:hAnsi="Sylfaen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216535</wp:posOffset>
                </wp:positionV>
                <wp:extent cx="4699000" cy="580390"/>
                <wp:effectExtent l="6985" t="8255" r="8890" b="11430"/>
                <wp:wrapNone/>
                <wp:docPr id="20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0" cy="580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1A353E" id="Rounded Rectangle 2" o:spid="_x0000_s1026" style="position:absolute;margin-left:86.05pt;margin-top:17.05pt;width:370pt;height:45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9A1CB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163195</wp:posOffset>
            </wp:positionV>
            <wp:extent cx="2381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2F3A">
        <w:rPr>
          <w:rFonts w:ascii="Sylfaen" w:hAnsi="Sylfaen"/>
          <w:b/>
          <w:sz w:val="28"/>
        </w:rPr>
        <w:t xml:space="preserve">     </w:t>
      </w:r>
      <w:r w:rsidR="009A1CBC" w:rsidRPr="00AC1BB1">
        <w:rPr>
          <w:rFonts w:ascii="Sylfaen" w:hAnsi="Sylfaen"/>
          <w:b/>
          <w:color w:val="943634" w:themeColor="accent2" w:themeShade="BF"/>
          <w:sz w:val="28"/>
        </w:rPr>
        <w:t>ԱՆՀԱՏԱԿԱՆ</w:t>
      </w:r>
      <w:r w:rsidR="009A1CBC" w:rsidRPr="00AC1BB1">
        <w:rPr>
          <w:b/>
          <w:color w:val="943634" w:themeColor="accent2" w:themeShade="BF"/>
          <w:sz w:val="28"/>
        </w:rPr>
        <w:t xml:space="preserve"> </w:t>
      </w:r>
      <w:r w:rsidR="009A1CBC" w:rsidRPr="00AC1BB1">
        <w:rPr>
          <w:rFonts w:ascii="Sylfaen" w:hAnsi="Sylfaen"/>
          <w:b/>
          <w:color w:val="943634" w:themeColor="accent2" w:themeShade="BF"/>
          <w:sz w:val="28"/>
        </w:rPr>
        <w:t>ԹԵՐԹԻԿ</w:t>
      </w:r>
      <w:r w:rsidR="00CF577A" w:rsidRPr="00AC1BB1">
        <w:rPr>
          <w:rFonts w:ascii="Sylfaen" w:hAnsi="Sylfaen"/>
          <w:b/>
          <w:color w:val="943634" w:themeColor="accent2" w:themeShade="BF"/>
          <w:sz w:val="24"/>
        </w:rPr>
        <w:t xml:space="preserve"> </w:t>
      </w:r>
      <w:r w:rsidR="00CF577A" w:rsidRPr="00AC1BB1">
        <w:rPr>
          <w:color w:val="943634" w:themeColor="accent2" w:themeShade="BF"/>
          <w:sz w:val="24"/>
        </w:rPr>
        <w:t xml:space="preserve">                                                 </w:t>
      </w:r>
    </w:p>
    <w:p w:rsidR="009A1CBC" w:rsidRPr="00771C1B" w:rsidRDefault="009A1CBC" w:rsidP="001C0526">
      <w:pPr>
        <w:pStyle w:val="Default"/>
        <w:jc w:val="center"/>
        <w:rPr>
          <w:b/>
          <w:bCs/>
          <w:color w:val="FF0000"/>
          <w:sz w:val="16"/>
          <w:szCs w:val="16"/>
        </w:rPr>
      </w:pP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Հարգելի՛վարկառու</w:t>
      </w:r>
      <w:proofErr w:type="spellEnd"/>
      <w:r w:rsidRPr="00771C1B">
        <w:rPr>
          <w:color w:val="FF0000"/>
          <w:sz w:val="16"/>
          <w:szCs w:val="16"/>
        </w:rPr>
        <w:t xml:space="preserve">,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բոլոր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վարկատուները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պարտավոր</w:t>
      </w:r>
      <w:proofErr w:type="spellEnd"/>
      <w:r w:rsidRPr="00771C1B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են</w:t>
      </w:r>
      <w:proofErr w:type="spellEnd"/>
      <w:r w:rsidRPr="00771C1B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տրամադրել</w:t>
      </w:r>
      <w:proofErr w:type="spellEnd"/>
      <w:r w:rsidRPr="00771C1B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նմանատիպ</w:t>
      </w:r>
      <w:proofErr w:type="spellEnd"/>
      <w:r w:rsidRPr="00771C1B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թերթիկ</w:t>
      </w:r>
      <w:proofErr w:type="spellEnd"/>
      <w:r w:rsidRPr="00771C1B">
        <w:rPr>
          <w:b/>
          <w:bCs/>
          <w:color w:val="FF0000"/>
          <w:sz w:val="16"/>
          <w:szCs w:val="16"/>
        </w:rPr>
        <w:t>,</w:t>
      </w:r>
    </w:p>
    <w:p w:rsidR="001C0526" w:rsidRPr="00771C1B" w:rsidRDefault="009A1CBC" w:rsidP="001C0526">
      <w:pPr>
        <w:pStyle w:val="Default"/>
        <w:jc w:val="center"/>
        <w:rPr>
          <w:color w:val="FF0000"/>
          <w:sz w:val="16"/>
          <w:szCs w:val="16"/>
        </w:rPr>
      </w:pP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որում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ամփոփված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են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սպառողական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վարկի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էական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պայմանները</w:t>
      </w:r>
      <w:r w:rsidRPr="00771C1B">
        <w:rPr>
          <w:color w:val="FF0000"/>
          <w:sz w:val="16"/>
          <w:szCs w:val="16"/>
        </w:rPr>
        <w:t>,</w:t>
      </w:r>
      <w:r w:rsidRPr="00771C1B">
        <w:rPr>
          <w:rFonts w:ascii="Sylfaen" w:hAnsi="Sylfaen" w:cs="Sylfaen"/>
          <w:color w:val="FF0000"/>
          <w:sz w:val="16"/>
          <w:szCs w:val="16"/>
        </w:rPr>
        <w:t>որոնք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չպետք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է</w:t>
      </w:r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լինեն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ավելի</w:t>
      </w:r>
      <w:proofErr w:type="spellEnd"/>
    </w:p>
    <w:p w:rsidR="001C0526" w:rsidRPr="00771C1B" w:rsidRDefault="009A1CBC" w:rsidP="001C0526">
      <w:pPr>
        <w:pStyle w:val="Default"/>
        <w:jc w:val="center"/>
        <w:rPr>
          <w:color w:val="FF0000"/>
          <w:sz w:val="16"/>
          <w:szCs w:val="16"/>
        </w:rPr>
      </w:pP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խիստ</w:t>
      </w:r>
      <w:proofErr w:type="spellEnd"/>
      <w:r w:rsidRPr="00771C1B">
        <w:rPr>
          <w:color w:val="FF0000"/>
          <w:sz w:val="16"/>
          <w:szCs w:val="16"/>
        </w:rPr>
        <w:t xml:space="preserve">,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քան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նույն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վարկի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համար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Ձեզ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տրամադրված</w:t>
      </w:r>
      <w:proofErr w:type="spellEnd"/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ԸՆԴՀԱՆՐԱԿԱՆ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ԹԵՐԹԻԿՈՒՄ</w:t>
      </w:r>
    </w:p>
    <w:p w:rsidR="009A1CBC" w:rsidRPr="00771C1B" w:rsidRDefault="009A1CBC" w:rsidP="001C0526">
      <w:pPr>
        <w:pStyle w:val="Default"/>
        <w:jc w:val="center"/>
        <w:rPr>
          <w:color w:val="FF0000"/>
          <w:sz w:val="16"/>
          <w:szCs w:val="16"/>
        </w:rPr>
      </w:pPr>
      <w:proofErr w:type="spellStart"/>
      <w:r w:rsidRPr="00771C1B">
        <w:rPr>
          <w:rFonts w:ascii="Sylfaen" w:hAnsi="Sylfaen" w:cs="Sylfaen"/>
          <w:color w:val="FF0000"/>
          <w:sz w:val="16"/>
          <w:szCs w:val="16"/>
        </w:rPr>
        <w:t>նշվածները</w:t>
      </w:r>
      <w:proofErr w:type="spellEnd"/>
      <w:r w:rsidRPr="00771C1B">
        <w:rPr>
          <w:color w:val="FF0000"/>
          <w:sz w:val="16"/>
          <w:szCs w:val="1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1225"/>
        <w:gridCol w:w="215"/>
        <w:gridCol w:w="1263"/>
        <w:gridCol w:w="2702"/>
        <w:gridCol w:w="1816"/>
        <w:gridCol w:w="872"/>
      </w:tblGrid>
      <w:tr w:rsidR="009A1CBC" w:rsidTr="00FC75BC">
        <w:tc>
          <w:tcPr>
            <w:tcW w:w="2702" w:type="dxa"/>
            <w:tcBorders>
              <w:right w:val="single" w:sz="4" w:space="0" w:color="auto"/>
            </w:tcBorders>
            <w:vAlign w:val="center"/>
          </w:tcPr>
          <w:p w:rsidR="009A1CBC" w:rsidRPr="00390BA2" w:rsidRDefault="009A1CBC" w:rsidP="004B6A9E">
            <w:pPr>
              <w:rPr>
                <w:rFonts w:ascii="Sylfaen" w:hAnsi="Sylfaen"/>
                <w:sz w:val="18"/>
              </w:rPr>
            </w:pPr>
            <w:r w:rsidRPr="00390BA2">
              <w:rPr>
                <w:sz w:val="18"/>
              </w:rPr>
              <w:t xml:space="preserve">1.1 </w:t>
            </w:r>
            <w:proofErr w:type="spellStart"/>
            <w:r w:rsidRPr="00390BA2">
              <w:rPr>
                <w:rFonts w:ascii="Sylfaen" w:hAnsi="Sylfaen"/>
                <w:sz w:val="18"/>
              </w:rPr>
              <w:t>Թերթիկի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="00283321" w:rsidRPr="00390BA2">
              <w:rPr>
                <w:rFonts w:ascii="Sylfaen" w:hAnsi="Sylfaen"/>
                <w:sz w:val="18"/>
              </w:rPr>
              <w:t>համար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4333F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6F5DD6">
              <w:rPr>
                <w:b/>
                <w:color w:val="943634" w:themeColor="accent2" w:themeShade="BF"/>
                <w:sz w:val="18"/>
              </w:rPr>
              <w:t xml:space="preserve">2.1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Վարկատուի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անվանումը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479B1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Ամերիաբանկ</w:t>
            </w:r>
            <w:proofErr w:type="spellEnd"/>
            <w:r w:rsidRPr="00FC75BC">
              <w:rPr>
                <w:rFonts w:ascii="Sylfaen" w:hAnsi="Sylfaen"/>
                <w:b/>
                <w:color w:val="FF0000"/>
              </w:rPr>
              <w:t xml:space="preserve"> ՓԲԸ </w:t>
            </w: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Գլխամասային</w:t>
            </w:r>
            <w:proofErr w:type="spellEnd"/>
            <w:r w:rsidRPr="00FC75BC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գրասենյակ</w:t>
            </w:r>
            <w:proofErr w:type="spellEnd"/>
          </w:p>
        </w:tc>
      </w:tr>
      <w:tr w:rsidR="009A1CBC" w:rsidTr="00FC75BC">
        <w:tc>
          <w:tcPr>
            <w:tcW w:w="2702" w:type="dxa"/>
            <w:tcBorders>
              <w:right w:val="single" w:sz="4" w:space="0" w:color="auto"/>
            </w:tcBorders>
            <w:vAlign w:val="center"/>
          </w:tcPr>
          <w:p w:rsidR="009A1CBC" w:rsidRPr="00390BA2" w:rsidRDefault="00283321" w:rsidP="004B6A9E">
            <w:pPr>
              <w:rPr>
                <w:rFonts w:ascii="Sylfaen" w:hAnsi="Sylfaen"/>
                <w:sz w:val="18"/>
              </w:rPr>
            </w:pPr>
            <w:r w:rsidRPr="00390BA2">
              <w:rPr>
                <w:sz w:val="18"/>
              </w:rPr>
              <w:t xml:space="preserve">1.2 </w:t>
            </w:r>
            <w:proofErr w:type="spellStart"/>
            <w:r w:rsidRPr="00390BA2">
              <w:rPr>
                <w:rFonts w:ascii="Sylfaen" w:hAnsi="Sylfaen"/>
                <w:sz w:val="18"/>
              </w:rPr>
              <w:t>Վարկային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հայտի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դրական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որոշման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մասին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վարկառուին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տեղեկացման</w:t>
            </w:r>
            <w:proofErr w:type="spellEnd"/>
            <w:r w:rsidRPr="00390BA2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sz w:val="18"/>
              </w:rPr>
              <w:t>ամսաթիվ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3C61F0" w:rsidP="008F06CB">
            <w:pPr>
              <w:rPr>
                <w:rFonts w:ascii="Sylfaen" w:hAnsi="Sylfaen"/>
                <w:b/>
                <w:color w:val="FF0000"/>
              </w:rPr>
            </w:pPr>
            <w:r w:rsidRPr="00FC75BC">
              <w:rPr>
                <w:rFonts w:ascii="Sylfaen" w:hAnsi="Sylfaen"/>
                <w:b/>
                <w:color w:val="FF0000"/>
              </w:rPr>
              <w:fldChar w:fldCharType="begin"/>
            </w:r>
            <w:r w:rsidRPr="00FC75BC">
              <w:rPr>
                <w:rFonts w:ascii="Sylfaen" w:hAnsi="Sylfaen"/>
                <w:b/>
                <w:color w:val="FF0000"/>
              </w:rPr>
              <w:instrText xml:space="preserve"> DATE \@ "dd/MM/yyyy" </w:instrText>
            </w:r>
            <w:r w:rsidRPr="00FC75BC">
              <w:rPr>
                <w:rFonts w:ascii="Sylfaen" w:hAnsi="Sylfaen"/>
                <w:b/>
                <w:color w:val="FF0000"/>
              </w:rPr>
              <w:fldChar w:fldCharType="separate"/>
            </w:r>
            <w:r w:rsidR="002B53D3">
              <w:rPr>
                <w:rFonts w:ascii="Sylfaen" w:hAnsi="Sylfaen"/>
                <w:b/>
                <w:noProof/>
                <w:color w:val="FF0000"/>
              </w:rPr>
              <w:t>29/11/2017</w:t>
            </w:r>
            <w:r w:rsidRPr="00FC75BC">
              <w:rPr>
                <w:rFonts w:ascii="Sylfaen" w:hAnsi="Sylfaen"/>
                <w:b/>
                <w:color w:val="FF0000"/>
              </w:rPr>
              <w:fldChar w:fldCharType="end"/>
            </w:r>
            <w:r w:rsidRPr="00FC75BC">
              <w:rPr>
                <w:rFonts w:ascii="Sylfaen" w:hAnsi="Sylfaen"/>
                <w:b/>
                <w:color w:val="FF0000"/>
              </w:rPr>
              <w:t xml:space="preserve"> թ.</w:t>
            </w:r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4333F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Գտնվելու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վայր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479B1" w:rsidP="004B6A9E">
            <w:pPr>
              <w:rPr>
                <w:rFonts w:ascii="Sylfaen" w:hAnsi="Sylfaen"/>
                <w:b/>
                <w:color w:val="FF0000"/>
              </w:rPr>
            </w:pPr>
            <w:r w:rsidRPr="00FC75BC">
              <w:rPr>
                <w:rFonts w:ascii="Sylfaen" w:hAnsi="Sylfaen"/>
                <w:b/>
                <w:color w:val="FF0000"/>
              </w:rPr>
              <w:t xml:space="preserve">ք. </w:t>
            </w: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Երևան</w:t>
            </w:r>
            <w:proofErr w:type="spellEnd"/>
            <w:r w:rsidRPr="00FC75BC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Գրիգոր</w:t>
            </w:r>
            <w:proofErr w:type="spellEnd"/>
            <w:r w:rsidRPr="00FC75BC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Լուսավորիչ</w:t>
            </w:r>
            <w:proofErr w:type="spellEnd"/>
            <w:r w:rsidRPr="00FC75BC">
              <w:rPr>
                <w:rFonts w:ascii="Sylfaen" w:hAnsi="Sylfaen"/>
                <w:b/>
                <w:color w:val="FF0000"/>
              </w:rPr>
              <w:t xml:space="preserve"> 9</w:t>
            </w:r>
          </w:p>
        </w:tc>
      </w:tr>
      <w:tr w:rsidR="00283321" w:rsidTr="00FC75BC">
        <w:tc>
          <w:tcPr>
            <w:tcW w:w="5405" w:type="dxa"/>
            <w:gridSpan w:val="4"/>
            <w:vAlign w:val="center"/>
          </w:tcPr>
          <w:p w:rsidR="00283321" w:rsidRPr="006F5DD6" w:rsidRDefault="00283321" w:rsidP="004B6A9E">
            <w:pPr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</w:pPr>
            <w:r w:rsidRPr="006F5DD6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3. </w:t>
            </w:r>
            <w:r w:rsidRPr="006F5DD6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ՎԱՐԿԻ</w:t>
            </w:r>
            <w:r w:rsidRPr="006F5DD6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6F5DD6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ՀԻՄՆԱԿԱՆ</w:t>
            </w:r>
            <w:r w:rsidRPr="006F5DD6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6F5DD6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ՊԱՅՄԱՆՆԵՐ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283321" w:rsidRPr="006F5DD6" w:rsidRDefault="004333F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Հեռ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.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321" w:rsidRPr="00FC75BC" w:rsidRDefault="00E66352" w:rsidP="004B6A9E">
            <w:pPr>
              <w:rPr>
                <w:rFonts w:ascii="Sylfaen" w:hAnsi="Sylfaen"/>
                <w:b/>
                <w:color w:val="FF0000"/>
              </w:rPr>
            </w:pPr>
            <w:r w:rsidRPr="00FC75BC">
              <w:rPr>
                <w:rFonts w:ascii="Sylfaen" w:hAnsi="Sylfaen"/>
                <w:b/>
                <w:color w:val="FF0000"/>
              </w:rPr>
              <w:t>+(37410) 56 11 11</w:t>
            </w:r>
          </w:p>
        </w:tc>
      </w:tr>
      <w:tr w:rsidR="009A1CBC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283321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3.1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անվանում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677E7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Սպառողական</w:t>
            </w:r>
            <w:proofErr w:type="spellEnd"/>
            <w:r w:rsidRPr="00FC75BC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վարկ</w:t>
            </w:r>
            <w:proofErr w:type="spellEnd"/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4333F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Էլ.փոստ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677E72" w:rsidP="004B6A9E">
            <w:pPr>
              <w:rPr>
                <w:rFonts w:ascii="Sylfaen" w:hAnsi="Sylfaen"/>
                <w:b/>
                <w:color w:val="FF0000"/>
              </w:rPr>
            </w:pPr>
            <w:r w:rsidRPr="00FC75BC">
              <w:rPr>
                <w:rFonts w:ascii="Sylfaen" w:hAnsi="Sylfaen"/>
                <w:b/>
                <w:color w:val="FF0000"/>
              </w:rPr>
              <w:t>office@ameriabank.am</w:t>
            </w:r>
          </w:p>
        </w:tc>
      </w:tr>
      <w:tr w:rsidR="009A1CBC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283321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3.2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գումար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0922C3" w:rsidP="0066461E">
            <w:pPr>
              <w:rPr>
                <w:rFonts w:ascii="Sylfaen" w:hAnsi="Sylfaen"/>
                <w:b/>
                <w:color w:val="FF0000"/>
              </w:rPr>
            </w:pPr>
            <w:r w:rsidRPr="00FC75BC">
              <w:rPr>
                <w:rFonts w:ascii="Sylfaen" w:hAnsi="Sylfaen"/>
                <w:b/>
                <w:color w:val="FF0000"/>
              </w:rPr>
              <w:t>AMD</w:t>
            </w:r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6F5DD6">
              <w:rPr>
                <w:b/>
                <w:color w:val="943634" w:themeColor="accent2" w:themeShade="BF"/>
                <w:sz w:val="18"/>
              </w:rPr>
              <w:t xml:space="preserve">2.2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Վարկառուի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անուն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,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ազգանուն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4B6A9E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4E576E" w:rsidTr="00FC75BC">
        <w:trPr>
          <w:trHeight w:val="263"/>
        </w:trPr>
        <w:tc>
          <w:tcPr>
            <w:tcW w:w="2702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E576E" w:rsidRPr="006F5DD6" w:rsidRDefault="004E576E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3.3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ժամկետ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E576E" w:rsidRPr="00FC75BC" w:rsidRDefault="00FC75BC" w:rsidP="004B6A9E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</w:rPr>
              <w:t>60</w:t>
            </w:r>
          </w:p>
        </w:tc>
        <w:tc>
          <w:tcPr>
            <w:tcW w:w="1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E576E" w:rsidRPr="00FC75BC" w:rsidRDefault="004E576E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ամիս</w:t>
            </w:r>
            <w:proofErr w:type="spellEnd"/>
          </w:p>
        </w:tc>
        <w:tc>
          <w:tcPr>
            <w:tcW w:w="27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E576E" w:rsidRPr="006F5DD6" w:rsidRDefault="004E576E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Բնակության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վայր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E576E" w:rsidRPr="00FC75BC" w:rsidRDefault="004E576E" w:rsidP="004B6A9E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4E576E" w:rsidTr="00FC75BC">
        <w:trPr>
          <w:trHeight w:val="250"/>
        </w:trPr>
        <w:tc>
          <w:tcPr>
            <w:tcW w:w="2702" w:type="dxa"/>
            <w:vMerge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E576E" w:rsidRPr="006F5DD6" w:rsidRDefault="004E576E" w:rsidP="004B6A9E">
            <w:pPr>
              <w:rPr>
                <w:b/>
                <w:color w:val="943634" w:themeColor="accent2" w:themeShade="BF"/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E576E" w:rsidRPr="00FC75BC" w:rsidRDefault="004E576E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E576E" w:rsidRPr="00FC75BC" w:rsidRDefault="004E576E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27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E576E" w:rsidRPr="006F5DD6" w:rsidRDefault="004E576E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</w:p>
        </w:tc>
        <w:tc>
          <w:tcPr>
            <w:tcW w:w="268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E576E" w:rsidRPr="00FC75BC" w:rsidRDefault="004E576E" w:rsidP="004B6A9E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9A1CBC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283321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3.4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անվանական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% (ՏԱՏ)</w:t>
            </w:r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Հեռ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.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50784F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283321" w:rsidTr="00FC75BC">
        <w:tc>
          <w:tcPr>
            <w:tcW w:w="5405" w:type="dxa"/>
            <w:gridSpan w:val="4"/>
            <w:vAlign w:val="center"/>
          </w:tcPr>
          <w:p w:rsidR="00283321" w:rsidRPr="006F5DD6" w:rsidRDefault="00283321" w:rsidP="004B6A9E">
            <w:pPr>
              <w:rPr>
                <w:sz w:val="18"/>
                <w:szCs w:val="18"/>
              </w:rPr>
            </w:pP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Այն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տոկոսադրույքն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է</w:t>
            </w:r>
            <w:r w:rsidRPr="006F5DD6">
              <w:rPr>
                <w:sz w:val="18"/>
                <w:szCs w:val="18"/>
              </w:rPr>
              <w:t xml:space="preserve">,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որի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հիման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վրա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հաշվարկվում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են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6F5DD6">
              <w:rPr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տոկոսագումարները</w:t>
            </w:r>
            <w:proofErr w:type="spellEnd"/>
            <w:r w:rsidRPr="006F5DD6">
              <w:rPr>
                <w:sz w:val="18"/>
                <w:szCs w:val="18"/>
              </w:rPr>
              <w:t>: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283321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Էլ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.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փոստ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321" w:rsidRPr="00FC75BC" w:rsidRDefault="00283321" w:rsidP="004B6A9E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9A1CBC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283321" w:rsidP="004B6A9E">
            <w:pPr>
              <w:rPr>
                <w:rFonts w:ascii="Sylfaen" w:hAnsi="Sylfaen"/>
                <w:b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3.5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փաստացի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% (ՏՓՏ)</w:t>
            </w:r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Վարկառուի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հետ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հաղորդակցման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եղանակ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4B6A9E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C53512" w:rsidTr="00FC75BC">
        <w:tc>
          <w:tcPr>
            <w:tcW w:w="5405" w:type="dxa"/>
            <w:gridSpan w:val="4"/>
            <w:vAlign w:val="center"/>
          </w:tcPr>
          <w:p w:rsidR="00C53512" w:rsidRPr="00906356" w:rsidRDefault="00C53512" w:rsidP="004B6A9E">
            <w:proofErr w:type="spellStart"/>
            <w:r w:rsidRPr="00906356">
              <w:rPr>
                <w:rFonts w:ascii="Sylfaen" w:hAnsi="Sylfaen"/>
                <w:sz w:val="16"/>
              </w:rPr>
              <w:t>Այն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տոկոսադրույքն</w:t>
            </w:r>
            <w:proofErr w:type="spellEnd"/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է</w:t>
            </w:r>
            <w:r w:rsidRPr="00906356">
              <w:rPr>
                <w:sz w:val="16"/>
              </w:rPr>
              <w:t xml:space="preserve">, </w:t>
            </w:r>
            <w:proofErr w:type="spellStart"/>
            <w:r w:rsidRPr="00906356">
              <w:rPr>
                <w:rFonts w:ascii="Sylfaen" w:hAnsi="Sylfaen"/>
                <w:sz w:val="16"/>
              </w:rPr>
              <w:t>որում</w:t>
            </w:r>
            <w:proofErr w:type="spellEnd"/>
            <w:r w:rsidRPr="00906356">
              <w:rPr>
                <w:sz w:val="16"/>
              </w:rPr>
              <w:t xml:space="preserve">, </w:t>
            </w:r>
            <w:proofErr w:type="spellStart"/>
            <w:r w:rsidRPr="00906356">
              <w:rPr>
                <w:rFonts w:ascii="Sylfaen" w:hAnsi="Sylfaen"/>
                <w:sz w:val="16"/>
              </w:rPr>
              <w:t>բացի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վարկի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տոկոսագումարներից</w:t>
            </w:r>
            <w:proofErr w:type="spellEnd"/>
            <w:r w:rsidRPr="00906356">
              <w:rPr>
                <w:sz w:val="16"/>
              </w:rPr>
              <w:t xml:space="preserve">, </w:t>
            </w:r>
            <w:proofErr w:type="spellStart"/>
            <w:r w:rsidRPr="00906356">
              <w:rPr>
                <w:rFonts w:ascii="Sylfaen" w:hAnsi="Sylfaen"/>
                <w:sz w:val="16"/>
              </w:rPr>
              <w:t>հաշվի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են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առնված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վարկի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տրամադրման</w:t>
            </w:r>
            <w:proofErr w:type="spellEnd"/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և</w:t>
            </w:r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սպասարկման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գծով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բոլոր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պարտադիր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վճարները</w:t>
            </w:r>
            <w:proofErr w:type="spellEnd"/>
            <w:r w:rsidRPr="00906356">
              <w:rPr>
                <w:sz w:val="16"/>
              </w:rPr>
              <w:t xml:space="preserve">: </w:t>
            </w:r>
            <w:proofErr w:type="spellStart"/>
            <w:r w:rsidRPr="00906356">
              <w:rPr>
                <w:rFonts w:ascii="Sylfaen" w:hAnsi="Sylfaen"/>
                <w:sz w:val="16"/>
              </w:rPr>
              <w:t>Վարկային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պայմանագրի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կնքման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դեպքում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Ձեր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վարկի</w:t>
            </w:r>
            <w:proofErr w:type="spellEnd"/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ՏՓՏ</w:t>
            </w:r>
            <w:r w:rsidRPr="00906356">
              <w:rPr>
                <w:sz w:val="16"/>
              </w:rPr>
              <w:t>-</w:t>
            </w:r>
            <w:r w:rsidRPr="00906356">
              <w:rPr>
                <w:rFonts w:ascii="Sylfaen" w:hAnsi="Sylfaen"/>
                <w:sz w:val="16"/>
              </w:rPr>
              <w:t>ն</w:t>
            </w:r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չի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կարող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լինել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ավելին</w:t>
            </w:r>
            <w:proofErr w:type="spellEnd"/>
            <w:r w:rsidRPr="00906356">
              <w:rPr>
                <w:sz w:val="16"/>
              </w:rPr>
              <w:t xml:space="preserve">, </w:t>
            </w:r>
            <w:proofErr w:type="spellStart"/>
            <w:r w:rsidRPr="00906356">
              <w:rPr>
                <w:rFonts w:ascii="Sylfaen" w:hAnsi="Sylfaen"/>
                <w:sz w:val="16"/>
              </w:rPr>
              <w:t>քան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այս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թերթիկում</w:t>
            </w:r>
            <w:proofErr w:type="spellEnd"/>
            <w:r w:rsidRPr="00906356">
              <w:rPr>
                <w:sz w:val="16"/>
              </w:rPr>
              <w:t xml:space="preserve"> </w:t>
            </w:r>
            <w:proofErr w:type="spellStart"/>
            <w:r w:rsidRPr="00906356">
              <w:rPr>
                <w:rFonts w:ascii="Sylfaen" w:hAnsi="Sylfaen"/>
                <w:sz w:val="16"/>
              </w:rPr>
              <w:t>ներկայացված</w:t>
            </w:r>
            <w:proofErr w:type="spellEnd"/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ՏՓՏ</w:t>
            </w:r>
            <w:r w:rsidRPr="00906356">
              <w:rPr>
                <w:sz w:val="16"/>
              </w:rPr>
              <w:t>-</w:t>
            </w:r>
            <w:r w:rsidRPr="00906356">
              <w:rPr>
                <w:rFonts w:ascii="Sylfaen" w:hAnsi="Sylfaen"/>
                <w:sz w:val="16"/>
              </w:rPr>
              <w:t>ն</w:t>
            </w:r>
            <w:r w:rsidR="004E1029" w:rsidRPr="00906356">
              <w:rPr>
                <w:rFonts w:ascii="Sylfaen" w:hAnsi="Sylfaen"/>
                <w:sz w:val="16"/>
              </w:rPr>
              <w:t>;</w:t>
            </w:r>
          </w:p>
        </w:tc>
        <w:tc>
          <w:tcPr>
            <w:tcW w:w="2702" w:type="dxa"/>
            <w:vAlign w:val="center"/>
          </w:tcPr>
          <w:p w:rsidR="00380574" w:rsidRDefault="00380574" w:rsidP="004B6A9E"/>
          <w:p w:rsidR="00380574" w:rsidRDefault="00380574" w:rsidP="004B6A9E"/>
          <w:p w:rsidR="00C53512" w:rsidRDefault="00C53512" w:rsidP="004B6A9E">
            <w:r>
              <w:t>______________________</w:t>
            </w:r>
          </w:p>
          <w:p w:rsidR="00C53512" w:rsidRDefault="00C53512" w:rsidP="004B6A9E">
            <w:pPr>
              <w:rPr>
                <w:rFonts w:ascii="Sylfaen" w:hAnsi="Sylfaen"/>
              </w:rPr>
            </w:pPr>
            <w:proofErr w:type="spellStart"/>
            <w:r w:rsidRPr="00380574">
              <w:rPr>
                <w:rFonts w:ascii="Sylfaen" w:hAnsi="Sylfaen"/>
                <w:sz w:val="18"/>
              </w:rPr>
              <w:t>Վարկառուի</w:t>
            </w:r>
            <w:proofErr w:type="spellEnd"/>
            <w:r w:rsidRPr="00380574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80574">
              <w:rPr>
                <w:rFonts w:ascii="Sylfaen" w:hAnsi="Sylfaen"/>
                <w:sz w:val="18"/>
              </w:rPr>
              <w:t>ստորագրություն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</w:tcBorders>
            <w:vAlign w:val="center"/>
          </w:tcPr>
          <w:p w:rsidR="00380574" w:rsidRDefault="00380574" w:rsidP="004B6A9E"/>
          <w:p w:rsidR="00380574" w:rsidRDefault="00380574" w:rsidP="004B6A9E"/>
          <w:p w:rsidR="00C53512" w:rsidRDefault="00380574" w:rsidP="004B6A9E">
            <w:r>
              <w:t>_____________________</w:t>
            </w:r>
          </w:p>
          <w:p w:rsidR="00C53512" w:rsidRPr="00380574" w:rsidRDefault="00C53512" w:rsidP="004B6A9E">
            <w:pPr>
              <w:rPr>
                <w:rFonts w:ascii="Sylfaen" w:hAnsi="Sylfaen"/>
                <w:sz w:val="18"/>
              </w:rPr>
            </w:pPr>
            <w:proofErr w:type="spellStart"/>
            <w:r w:rsidRPr="00380574">
              <w:rPr>
                <w:rFonts w:ascii="Sylfaen" w:hAnsi="Sylfaen"/>
                <w:sz w:val="18"/>
              </w:rPr>
              <w:t>Երաշխավորի</w:t>
            </w:r>
            <w:proofErr w:type="spellEnd"/>
            <w:r w:rsidR="00380574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380574">
              <w:rPr>
                <w:rFonts w:ascii="Sylfaen" w:hAnsi="Sylfaen"/>
                <w:sz w:val="18"/>
              </w:rPr>
              <w:t>ստորագրություն</w:t>
            </w:r>
            <w:proofErr w:type="spellEnd"/>
          </w:p>
        </w:tc>
      </w:tr>
      <w:tr w:rsidR="00AC1BB1" w:rsidRPr="00EA1D22" w:rsidTr="00FC75BC">
        <w:tc>
          <w:tcPr>
            <w:tcW w:w="5405" w:type="dxa"/>
            <w:gridSpan w:val="4"/>
            <w:vAlign w:val="center"/>
          </w:tcPr>
          <w:p w:rsidR="00C53512" w:rsidRPr="00EA1D22" w:rsidRDefault="00C53512" w:rsidP="004B6A9E">
            <w:pPr>
              <w:rPr>
                <w:b/>
                <w:i/>
                <w:color w:val="943634" w:themeColor="accent2" w:themeShade="BF"/>
                <w:u w:val="double"/>
              </w:rPr>
            </w:pP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4.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ՎԱՐԿԻ</w:t>
            </w: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ՀԵՏ</w:t>
            </w: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ԿԱՊՎԱԾ</w:t>
            </w: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  <w:tc>
          <w:tcPr>
            <w:tcW w:w="5390" w:type="dxa"/>
            <w:gridSpan w:val="3"/>
            <w:vAlign w:val="center"/>
          </w:tcPr>
          <w:p w:rsidR="00C53512" w:rsidRPr="00EA1D22" w:rsidRDefault="00C53512" w:rsidP="004B6A9E">
            <w:pPr>
              <w:rPr>
                <w:b/>
                <w:i/>
                <w:color w:val="943634" w:themeColor="accent2" w:themeShade="BF"/>
                <w:u w:val="double"/>
              </w:rPr>
            </w:pP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5.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ԱՊԱՀՈՎՎԱԾՈՒԹՅՈՒՆ</w:t>
            </w:r>
          </w:p>
        </w:tc>
      </w:tr>
      <w:tr w:rsidR="00654AFD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F577A" w:rsidRPr="006F5DD6" w:rsidRDefault="00654AFD" w:rsidP="004B6A9E">
            <w:pPr>
              <w:rPr>
                <w:rFonts w:ascii="Sylfaen" w:hAnsi="Sylfaen"/>
                <w:b/>
                <w:sz w:val="18"/>
                <w:szCs w:val="18"/>
              </w:rPr>
            </w:pPr>
            <w:r w:rsidRPr="006F5DD6">
              <w:rPr>
                <w:b/>
                <w:sz w:val="18"/>
                <w:szCs w:val="18"/>
              </w:rPr>
              <w:t xml:space="preserve">4.1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մարման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ընդհանուր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վճար</w:t>
            </w:r>
            <w:proofErr w:type="spellEnd"/>
          </w:p>
          <w:p w:rsidR="00654AFD" w:rsidRPr="006F5DD6" w:rsidRDefault="00654AFD" w:rsidP="004B6A9E">
            <w:pPr>
              <w:rPr>
                <w:rFonts w:ascii="Sylfaen" w:hAnsi="Sylfaen"/>
                <w:sz w:val="18"/>
                <w:szCs w:val="18"/>
              </w:rPr>
            </w:pPr>
            <w:r w:rsidRPr="006F5DD6">
              <w:rPr>
                <w:rFonts w:ascii="Sylfaen" w:hAnsi="Sylfaen"/>
                <w:sz w:val="18"/>
                <w:szCs w:val="18"/>
              </w:rPr>
              <w:t>(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մայր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+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տոկոսագումար+այլ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վճարներ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FC75BC" w:rsidRDefault="00654AFD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263" w:type="dxa"/>
            <w:tcBorders>
              <w:left w:val="single" w:sz="4" w:space="0" w:color="auto"/>
            </w:tcBorders>
            <w:vAlign w:val="center"/>
          </w:tcPr>
          <w:p w:rsidR="00654AFD" w:rsidRPr="00654AFD" w:rsidRDefault="00654AFD" w:rsidP="004B6A9E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6F5DD6" w:rsidRDefault="000A4C46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8890</wp:posOffset>
                      </wp:positionV>
                      <wp:extent cx="114300" cy="90805"/>
                      <wp:effectExtent l="6350" t="6350" r="12700" b="7620"/>
                      <wp:wrapNone/>
                      <wp:docPr id="1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29155" id="Rectangle 9" o:spid="_x0000_s1026" style="position:absolute;margin-left:.35pt;margin-top:.7pt;width:9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" fillcolor="white [3201]" strokecolor="black [3200]" strokeweight=".5pt"/>
                  </w:pict>
                </mc:Fallback>
              </mc:AlternateContent>
            </w:r>
            <w:r w:rsidR="00C53512" w:rsidRPr="006F5DD6">
              <w:rPr>
                <w:b/>
                <w:color w:val="943634" w:themeColor="accent2" w:themeShade="BF"/>
                <w:sz w:val="18"/>
              </w:rPr>
              <w:t xml:space="preserve">      5.1 </w:t>
            </w:r>
            <w:proofErr w:type="spellStart"/>
            <w:r w:rsidR="00C53512"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6E0CB1" w:rsidRDefault="00646221" w:rsidP="00646221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  <w:p w:rsidR="00646221" w:rsidRPr="00FC75BC" w:rsidRDefault="00646221" w:rsidP="00646221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654AFD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6F5DD6" w:rsidRDefault="00654AFD" w:rsidP="004B6A9E">
            <w:pPr>
              <w:rPr>
                <w:rFonts w:ascii="Sylfaen" w:hAnsi="Sylfaen"/>
                <w:b/>
                <w:sz w:val="18"/>
                <w:szCs w:val="18"/>
              </w:rPr>
            </w:pPr>
            <w:r w:rsidRPr="006F5DD6">
              <w:rPr>
                <w:b/>
                <w:sz w:val="18"/>
                <w:szCs w:val="18"/>
              </w:rPr>
              <w:t xml:space="preserve">4.2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տոկոսագումարների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ընդհանուր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վճար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FC75BC" w:rsidRDefault="00654AFD" w:rsidP="00BC6B2A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263" w:type="dxa"/>
            <w:tcBorders>
              <w:left w:val="single" w:sz="4" w:space="0" w:color="auto"/>
            </w:tcBorders>
            <w:vAlign w:val="center"/>
          </w:tcPr>
          <w:p w:rsidR="00654AFD" w:rsidRDefault="00654AFD" w:rsidP="004B6A9E"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6F5DD6" w:rsidRDefault="009479B1" w:rsidP="004B6A9E">
            <w:pPr>
              <w:rPr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DE741B" wp14:editId="6919150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11430</wp:posOffset>
                      </wp:positionV>
                      <wp:extent cx="114300" cy="90805"/>
                      <wp:effectExtent l="0" t="0" r="19050" b="23495"/>
                      <wp:wrapNone/>
                      <wp:docPr id="2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C60B9" id="Rectangle 9" o:spid="_x0000_s1026" style="position:absolute;margin-left:-2pt;margin-top:.9pt;width:9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" fillcolor="white [3201]" strokecolor="black [3200]" strokeweight=".5pt"/>
                  </w:pict>
                </mc:Fallback>
              </mc:AlternateContent>
            </w:r>
            <w:r w:rsidR="00C53512" w:rsidRPr="006F5DD6">
              <w:rPr>
                <w:b/>
                <w:color w:val="943634" w:themeColor="accent2" w:themeShade="BF"/>
                <w:sz w:val="18"/>
              </w:rPr>
              <w:t xml:space="preserve">      5.2 </w:t>
            </w:r>
            <w:proofErr w:type="spellStart"/>
            <w:r w:rsidR="00C53512"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Երաշխավորություն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479B1" w:rsidRDefault="009479B1" w:rsidP="009479B1">
            <w:pPr>
              <w:rPr>
                <w:rFonts w:ascii="Sylfaen" w:hAnsi="Sylfaen"/>
                <w:b/>
                <w:color w:val="FF0000"/>
              </w:rPr>
            </w:pPr>
          </w:p>
          <w:p w:rsidR="009479B1" w:rsidRPr="006E0CB1" w:rsidRDefault="009479B1" w:rsidP="009479B1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  <w:p w:rsidR="00654AFD" w:rsidRPr="00FC75BC" w:rsidRDefault="00654AFD" w:rsidP="00646221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C53512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F577A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4.3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Այլ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վճարներ</w:t>
            </w:r>
            <w:proofErr w:type="spellEnd"/>
          </w:p>
          <w:p w:rsidR="00C53512" w:rsidRPr="006F5DD6" w:rsidRDefault="00C53512" w:rsidP="004B6A9E">
            <w:pPr>
              <w:rPr>
                <w:rFonts w:ascii="Sylfaen" w:hAnsi="Sylfaen"/>
                <w:sz w:val="18"/>
                <w:szCs w:val="18"/>
              </w:rPr>
            </w:pPr>
            <w:r w:rsidRPr="006F5DD6">
              <w:rPr>
                <w:rFonts w:ascii="Sylfaen" w:hAnsi="Sylfaen"/>
                <w:sz w:val="18"/>
                <w:szCs w:val="18"/>
              </w:rPr>
              <w:t xml:space="preserve">(7-րդ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կետով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սահմանված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բոլոր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այլ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վճարների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ընդհանուր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  <w:r w:rsidRPr="006F5DD6">
              <w:rPr>
                <w:rFonts w:ascii="Sylfaen" w:hAnsi="Sylfaen"/>
                <w:sz w:val="18"/>
                <w:szCs w:val="18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FC75BC" w:rsidRDefault="00C53512" w:rsidP="004B6A9E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263" w:type="dxa"/>
            <w:tcBorders>
              <w:left w:val="single" w:sz="4" w:space="0" w:color="auto"/>
            </w:tcBorders>
            <w:vAlign w:val="center"/>
          </w:tcPr>
          <w:p w:rsidR="00C53512" w:rsidRDefault="00C53512" w:rsidP="004B6A9E">
            <w:r>
              <w:rPr>
                <w:rFonts w:ascii="Sylfaen" w:hAnsi="Sylfaen"/>
              </w:rPr>
              <w:t xml:space="preserve">ՀՀ </w:t>
            </w:r>
            <w:proofErr w:type="spellStart"/>
            <w:r>
              <w:rPr>
                <w:rFonts w:ascii="Sylfaen" w:hAnsi="Sylfaen"/>
              </w:rPr>
              <w:t>դրամ</w:t>
            </w:r>
            <w:proofErr w:type="spellEnd"/>
          </w:p>
        </w:tc>
        <w:tc>
          <w:tcPr>
            <w:tcW w:w="5390" w:type="dxa"/>
            <w:gridSpan w:val="3"/>
            <w:vAlign w:val="center"/>
          </w:tcPr>
          <w:p w:rsidR="00C53512" w:rsidRPr="00EA1D22" w:rsidRDefault="00C53512" w:rsidP="004B6A9E">
            <w:pPr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</w:pP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6</w:t>
            </w:r>
            <w:r w:rsidR="00BA68BE"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.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 xml:space="preserve"> ՎԱՐԿԻ</w:t>
            </w: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ԱՅԼ</w:t>
            </w: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ՊԱՅՄԱՆՆԵՐ</w:t>
            </w:r>
          </w:p>
          <w:p w:rsidR="00C53512" w:rsidRPr="00AC1BB1" w:rsidRDefault="00C53512" w:rsidP="004B6A9E">
            <w:pPr>
              <w:rPr>
                <w:b/>
                <w:color w:val="943634" w:themeColor="accent2" w:themeShade="BF"/>
              </w:rPr>
            </w:pPr>
            <w:r w:rsidRPr="00AC1BB1">
              <w:rPr>
                <w:rFonts w:ascii="Sylfaen" w:hAnsi="Sylfaen"/>
                <w:b/>
                <w:color w:val="943634" w:themeColor="accent2" w:themeShade="BF"/>
              </w:rPr>
              <w:t xml:space="preserve">6.1 </w:t>
            </w:r>
            <w:proofErr w:type="spellStart"/>
            <w:r w:rsidRPr="00AC1BB1">
              <w:rPr>
                <w:rFonts w:ascii="Sylfaen" w:hAnsi="Sylfaen"/>
                <w:b/>
                <w:color w:val="943634" w:themeColor="accent2" w:themeShade="BF"/>
              </w:rPr>
              <w:t>Մարումների</w:t>
            </w:r>
            <w:proofErr w:type="spellEnd"/>
            <w:r w:rsidRPr="00AC1BB1">
              <w:rPr>
                <w:rFonts w:ascii="Sylfaen" w:hAnsi="Sylfaen"/>
                <w:b/>
                <w:color w:val="943634" w:themeColor="accent2" w:themeShade="BF"/>
              </w:rPr>
              <w:t xml:space="preserve"> </w:t>
            </w:r>
            <w:proofErr w:type="spellStart"/>
            <w:r w:rsidRPr="00AC1BB1">
              <w:rPr>
                <w:rFonts w:ascii="Sylfaen" w:hAnsi="Sylfaen"/>
                <w:b/>
                <w:color w:val="943634" w:themeColor="accent2" w:themeShade="BF"/>
              </w:rPr>
              <w:t>հաճախականություն</w:t>
            </w:r>
            <w:proofErr w:type="spellEnd"/>
          </w:p>
        </w:tc>
      </w:tr>
      <w:tr w:rsidR="00654AFD" w:rsidTr="00FC75BC">
        <w:tc>
          <w:tcPr>
            <w:tcW w:w="5405" w:type="dxa"/>
            <w:gridSpan w:val="4"/>
            <w:vAlign w:val="center"/>
          </w:tcPr>
          <w:p w:rsidR="00654AFD" w:rsidRPr="00EA1D22" w:rsidRDefault="00654AFD" w:rsidP="004B6A9E">
            <w:pPr>
              <w:rPr>
                <w:b/>
                <w:i/>
                <w:color w:val="943634" w:themeColor="accent2" w:themeShade="BF"/>
                <w:u w:val="double"/>
              </w:rPr>
            </w:pP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7.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ԱՅԼ</w:t>
            </w:r>
            <w:r w:rsidRPr="00EA1D22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6F5DD6" w:rsidRDefault="000A4C46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35560</wp:posOffset>
                      </wp:positionV>
                      <wp:extent cx="114300" cy="90805"/>
                      <wp:effectExtent l="22225" t="27305" r="25400" b="43815"/>
                      <wp:wrapNone/>
                      <wp:docPr id="1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C117F" id="Rectangle 11" o:spid="_x0000_s1026" style="position:absolute;margin-left:.1pt;margin-top:2.8pt;width:9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" fillcolor="black [3200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C53512" w:rsidRPr="006F5DD6">
              <w:rPr>
                <w:b/>
                <w:color w:val="943634" w:themeColor="accent2" w:themeShade="BF"/>
                <w:sz w:val="18"/>
              </w:rPr>
              <w:t xml:space="preserve">     </w:t>
            </w:r>
            <w:proofErr w:type="spellStart"/>
            <w:r w:rsidR="00C53512"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Մայր</w:t>
            </w:r>
            <w:proofErr w:type="spellEnd"/>
            <w:r w:rsidR="00C53512"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 </w:t>
            </w:r>
            <w:proofErr w:type="spellStart"/>
            <w:r w:rsidR="00C53512"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գումար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FC75BC" w:rsidRDefault="00677E7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Ամսական</w:t>
            </w:r>
            <w:proofErr w:type="spellEnd"/>
          </w:p>
        </w:tc>
      </w:tr>
      <w:tr w:rsidR="009A1CBC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654AFD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7.1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Վարկային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հայտի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ուսումնասիրության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2631CB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Չ</w:t>
            </w:r>
            <w:r w:rsidR="00677E72" w:rsidRPr="006E0CB1">
              <w:rPr>
                <w:rFonts w:ascii="Sylfaen" w:hAnsi="Sylfaen"/>
                <w:b/>
                <w:color w:val="FF0000"/>
              </w:rPr>
              <w:t>ի</w:t>
            </w:r>
            <w:proofErr w:type="spellEnd"/>
            <w:r w:rsidR="00677E72" w:rsidRPr="00FC75BC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="00677E72"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0A4C46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37465</wp:posOffset>
                      </wp:positionV>
                      <wp:extent cx="114300" cy="90805"/>
                      <wp:effectExtent l="22225" t="20320" r="25400" b="4127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C82EE" id="Rectangle 12" o:spid="_x0000_s1026" style="position:absolute;margin-left:.1pt;margin-top:2.95pt;width:9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" fillcolor="black [3200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C53512" w:rsidRPr="006F5DD6">
              <w:rPr>
                <w:b/>
                <w:color w:val="943634" w:themeColor="accent2" w:themeShade="BF"/>
                <w:sz w:val="18"/>
              </w:rPr>
              <w:t xml:space="preserve">      </w:t>
            </w:r>
            <w:proofErr w:type="spellStart"/>
            <w:r w:rsidR="00C53512" w:rsidRPr="006F5DD6">
              <w:rPr>
                <w:rFonts w:ascii="Sylfaen" w:hAnsi="Sylfaen"/>
                <w:b/>
                <w:color w:val="943634" w:themeColor="accent2" w:themeShade="BF"/>
                <w:sz w:val="18"/>
              </w:rPr>
              <w:t>Տոկոսագումար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677E7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FC75BC">
              <w:rPr>
                <w:rFonts w:ascii="Sylfaen" w:hAnsi="Sylfaen"/>
                <w:b/>
                <w:color w:val="FF0000"/>
              </w:rPr>
              <w:t>Ամսական</w:t>
            </w:r>
            <w:proofErr w:type="spellEnd"/>
          </w:p>
        </w:tc>
      </w:tr>
      <w:tr w:rsidR="009A1CBC" w:rsidRPr="00FC75BC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6F5DD6" w:rsidRDefault="00654AFD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7.2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սպասարկման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2B53D3" w:rsidP="002B53D3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  <w:lang w:val="hy-AM"/>
              </w:rPr>
              <w:t xml:space="preserve">0 </w:t>
            </w:r>
            <w:r w:rsidR="003D00DB" w:rsidRPr="00FC75BC">
              <w:rPr>
                <w:rFonts w:ascii="Sylfaen" w:hAnsi="Sylfaen"/>
                <w:b/>
                <w:color w:val="FF0000"/>
              </w:rPr>
              <w:t xml:space="preserve">ՀՀ </w:t>
            </w:r>
            <w:proofErr w:type="spellStart"/>
            <w:r w:rsidR="003D00DB" w:rsidRPr="00FC75BC">
              <w:rPr>
                <w:rFonts w:ascii="Sylfaen" w:hAnsi="Sylfaen"/>
                <w:b/>
                <w:color w:val="FF0000"/>
              </w:rPr>
              <w:t>Դրամ</w:t>
            </w:r>
            <w:proofErr w:type="spellEnd"/>
            <w:r w:rsidR="003D00DB" w:rsidRPr="00FC75BC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="003D00DB" w:rsidRPr="00FC75BC">
              <w:rPr>
                <w:rFonts w:ascii="Sylfaen" w:hAnsi="Sylfaen"/>
                <w:b/>
                <w:color w:val="FF0000"/>
              </w:rPr>
              <w:t>միանվագ</w:t>
            </w:r>
            <w:proofErr w:type="spellEnd"/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9479B1" w:rsidRDefault="00C53512" w:rsidP="004B6A9E">
            <w:pPr>
              <w:rPr>
                <w:rFonts w:ascii="Sylfaen" w:hAnsi="Sylfaen"/>
                <w:sz w:val="18"/>
                <w:lang w:val="hy-AM"/>
              </w:rPr>
            </w:pPr>
            <w:r w:rsidRPr="009479B1">
              <w:rPr>
                <w:rFonts w:ascii="Sylfaen" w:hAnsi="Sylfaen"/>
                <w:sz w:val="18"/>
                <w:lang w:val="hy-AM"/>
              </w:rPr>
              <w:t xml:space="preserve">Այլ հաճախականության դեպքում նշել </w:t>
            </w:r>
            <w:proofErr w:type="spellStart"/>
            <w:r w:rsidRPr="009479B1">
              <w:rPr>
                <w:rFonts w:ascii="Sylfaen" w:hAnsi="Sylfaen"/>
                <w:sz w:val="18"/>
                <w:lang w:val="hy-AM"/>
              </w:rPr>
              <w:t>ձևը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FC75BC" w:rsidRDefault="009A1CBC" w:rsidP="004B6A9E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C53512" w:rsidTr="002B53D3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7.3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Գրավի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գնահատման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6E0CB1" w:rsidRDefault="007F39E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</w:tc>
        <w:tc>
          <w:tcPr>
            <w:tcW w:w="2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6F5DD6" w:rsidRDefault="00C53512" w:rsidP="004B6A9E">
            <w:pPr>
              <w:rPr>
                <w:rFonts w:ascii="Sylfaen" w:hAnsi="Sylfaen"/>
                <w:b/>
                <w:sz w:val="18"/>
              </w:rPr>
            </w:pPr>
            <w:r w:rsidRPr="006F5DD6">
              <w:rPr>
                <w:b/>
                <w:sz w:val="18"/>
              </w:rPr>
              <w:t xml:space="preserve">6.2 </w:t>
            </w:r>
            <w:proofErr w:type="spellStart"/>
            <w:r w:rsidRPr="006F5DD6">
              <w:rPr>
                <w:rFonts w:ascii="Sylfaen" w:hAnsi="Sylfaen"/>
                <w:b/>
                <w:sz w:val="18"/>
              </w:rPr>
              <w:t>Կանխավճար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FC75BC" w:rsidRDefault="002B53D3" w:rsidP="004B6A9E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  <w:lang w:val="hy-AM"/>
              </w:rPr>
              <w:t>Չ</w:t>
            </w:r>
            <w:r w:rsidR="00677E72" w:rsidRPr="00FC75BC">
              <w:rPr>
                <w:rFonts w:ascii="Sylfaen" w:hAnsi="Sylfaen"/>
                <w:b/>
                <w:color w:val="FF0000"/>
              </w:rPr>
              <w:t xml:space="preserve">ի </w:t>
            </w:r>
            <w:proofErr w:type="spellStart"/>
            <w:r w:rsidR="00677E72" w:rsidRPr="00FC75BC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512" w:rsidRPr="00FC75BC" w:rsidRDefault="00C53512" w:rsidP="004B6A9E">
            <w:pPr>
              <w:rPr>
                <w:rFonts w:ascii="Sylfaen" w:hAnsi="Sylfaen"/>
                <w:b/>
                <w:color w:val="FF0000"/>
                <w:sz w:val="18"/>
                <w:szCs w:val="18"/>
              </w:rPr>
            </w:pPr>
            <w:r w:rsidRPr="00FC75BC">
              <w:rPr>
                <w:rFonts w:ascii="Sylfaen" w:hAnsi="Sylfaen"/>
                <w:b/>
                <w:color w:val="FF0000"/>
                <w:sz w:val="18"/>
                <w:szCs w:val="18"/>
              </w:rPr>
              <w:t xml:space="preserve">ՀՀ </w:t>
            </w:r>
            <w:proofErr w:type="spellStart"/>
            <w:r w:rsidRPr="00FC75BC">
              <w:rPr>
                <w:rFonts w:ascii="Sylfaen" w:hAnsi="Sylfaen"/>
                <w:b/>
                <w:color w:val="FF0000"/>
                <w:sz w:val="18"/>
                <w:szCs w:val="18"/>
              </w:rPr>
              <w:t>դրամ</w:t>
            </w:r>
            <w:proofErr w:type="spellEnd"/>
          </w:p>
        </w:tc>
      </w:tr>
      <w:tr w:rsidR="00C53512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7.4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Նոտարական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վավերացման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6E0CB1" w:rsidRDefault="007F39E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</w:tc>
        <w:tc>
          <w:tcPr>
            <w:tcW w:w="539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C53512" w:rsidRDefault="000A4C46" w:rsidP="004B6A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0</wp:posOffset>
                      </wp:positionV>
                      <wp:extent cx="3585210" cy="1216025"/>
                      <wp:effectExtent l="11430" t="8890" r="13335" b="13335"/>
                      <wp:wrapNone/>
                      <wp:docPr id="15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5210" cy="12160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6BB821" id="Rounded Rectangle 18" o:spid="_x0000_s1026" style="position:absolute;margin-left:-3pt;margin-top:0;width:282.3pt;height:95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771C1B">
              <w:rPr>
                <w:rFonts w:ascii="Sylfaen" w:hAnsi="Sylfaen"/>
                <w:sz w:val="18"/>
              </w:rPr>
              <w:t xml:space="preserve">   </w:t>
            </w:r>
            <w:r w:rsidR="00C53512" w:rsidRPr="006F5DD6">
              <w:rPr>
                <w:rFonts w:ascii="Sylfaen" w:hAnsi="Sylfaen"/>
                <w:sz w:val="16"/>
              </w:rPr>
              <w:t>ՍՈՒՅՆ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ԹԵՐԹԻԿՈՒՄ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ԱՌԱՋԱՐԿՎՈՂ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ՊԱՅՄԱՆՆԵՐԸ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ԳՈՐԾՈՒՄ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ԵՆ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ՎԱՐԿԱՅԻՆ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ՀԱՅՏԻ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ՎԵՐԱԲԵՐՅԱԼ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ԴՐԱԿԱՆ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ՈՐՈՇՄԱՆ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ՄԱՍԻՆ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ՁԵԶ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ՏԵՂԵԿԱՑՆԵԼՈՒՑ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ՀԵՏՈ</w:t>
            </w:r>
            <w:r w:rsidR="00C53512" w:rsidRPr="006F5DD6">
              <w:rPr>
                <w:sz w:val="16"/>
              </w:rPr>
              <w:t xml:space="preserve">  </w:t>
            </w:r>
            <w:r w:rsidR="00C53512" w:rsidRPr="006F5DD6">
              <w:rPr>
                <w:color w:val="FF0000"/>
                <w:sz w:val="16"/>
                <w:u w:val="single"/>
              </w:rPr>
              <w:t xml:space="preserve">10 </w:t>
            </w:r>
            <w:r w:rsidR="00C53512" w:rsidRPr="006F5DD6">
              <w:rPr>
                <w:rFonts w:ascii="Sylfaen" w:hAnsi="Sylfaen"/>
                <w:color w:val="FF0000"/>
                <w:sz w:val="16"/>
                <w:u w:val="single"/>
              </w:rPr>
              <w:t>ԱՇԽԱՏԱՆՔԱՅԻՆ</w:t>
            </w:r>
            <w:r w:rsidR="00C53512" w:rsidRPr="006F5DD6">
              <w:rPr>
                <w:color w:val="FF0000"/>
                <w:sz w:val="16"/>
                <w:u w:val="single"/>
              </w:rPr>
              <w:t xml:space="preserve"> </w:t>
            </w:r>
            <w:r w:rsidR="00C53512" w:rsidRPr="006F5DD6">
              <w:rPr>
                <w:rFonts w:ascii="Sylfaen" w:hAnsi="Sylfaen"/>
                <w:color w:val="FF0000"/>
                <w:sz w:val="16"/>
                <w:u w:val="single"/>
              </w:rPr>
              <w:t>ՕՐ</w:t>
            </w:r>
            <w:r w:rsidR="00C53512" w:rsidRPr="006F5DD6">
              <w:rPr>
                <w:sz w:val="16"/>
              </w:rPr>
              <w:t xml:space="preserve">:  </w:t>
            </w:r>
            <w:r w:rsidR="00C53512" w:rsidRPr="006F5DD6">
              <w:rPr>
                <w:rFonts w:ascii="Sylfaen" w:hAnsi="Sylfaen"/>
                <w:sz w:val="16"/>
              </w:rPr>
              <w:t>ՍՈՒՅՆ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ԹԵՐԹԻԿԸ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ՉԻ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ՓՈԽԱՐԻՆՈՒՄ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ՎԱՐԿԱՅԻՆ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ԵՎ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ԵՐԱՇԽԱՎՈՐՄԱՆ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ՊԱՅՄԱՆԱԳՐԵՐԻՆ</w:t>
            </w:r>
            <w:r w:rsidR="00C53512" w:rsidRPr="006F5DD6">
              <w:rPr>
                <w:sz w:val="16"/>
              </w:rPr>
              <w:t xml:space="preserve">: </w:t>
            </w:r>
            <w:r w:rsidR="00C53512" w:rsidRPr="006F5DD6">
              <w:rPr>
                <w:rFonts w:ascii="Sylfaen" w:hAnsi="Sylfaen"/>
                <w:sz w:val="16"/>
              </w:rPr>
              <w:t>ՊԱՅՄԱՆԱԳՐԻ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ՑԱՆԿԱՑԱԾ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ԴՐՈՒՅԹԻ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ՀԵՏ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ԿԱՊՎԱԾ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ՀԱՐՑԵՐ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ՈՒՆԵՆԱԼՈՒ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ԴԵՊՔՈՒՄ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ԽՆԴՐՈՒՄ</w:t>
            </w:r>
            <w:r w:rsidR="00C53512" w:rsidRPr="006F5DD6">
              <w:rPr>
                <w:sz w:val="16"/>
              </w:rPr>
              <w:t xml:space="preserve">  </w:t>
            </w:r>
            <w:r w:rsidR="00C53512" w:rsidRPr="006F5DD6">
              <w:rPr>
                <w:rFonts w:ascii="Sylfaen" w:hAnsi="Sylfaen"/>
                <w:sz w:val="16"/>
              </w:rPr>
              <w:t>ԵՆՔ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ԱՌԱՋՆՈՐԴՎԵԼ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ՁԵՐ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ՊԱՅՄԱՆԱԳՐՈՎ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ԵՎ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ՀՆԱՐԱՎՈՐՈՒԹՅԱՆ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ԴԵՊՔՈՒՄ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ԴԻՄԵԼ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ՎԱՐԿԱՏՈՒԻՆ՝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ՊԱՐԶԱԲԱՆՈՒՄՆԵՐ</w:t>
            </w:r>
            <w:r w:rsidR="00C53512" w:rsidRPr="006F5DD6">
              <w:rPr>
                <w:sz w:val="16"/>
              </w:rPr>
              <w:t xml:space="preserve"> </w:t>
            </w:r>
            <w:r w:rsidR="00C53512" w:rsidRPr="006F5DD6">
              <w:rPr>
                <w:rFonts w:ascii="Sylfaen" w:hAnsi="Sylfaen"/>
                <w:sz w:val="16"/>
              </w:rPr>
              <w:t>ՍՏԱՆԱԼՈՒ</w:t>
            </w:r>
            <w:r w:rsidR="00771C1B" w:rsidRPr="006F5DD6">
              <w:rPr>
                <w:rFonts w:ascii="Sylfaen" w:hAnsi="Sylfaen"/>
                <w:sz w:val="16"/>
              </w:rPr>
              <w:t xml:space="preserve">                                              </w:t>
            </w:r>
            <w:r w:rsidR="00C53512" w:rsidRPr="006F5DD6">
              <w:rPr>
                <w:sz w:val="16"/>
              </w:rPr>
              <w:t xml:space="preserve"> </w:t>
            </w:r>
            <w:r w:rsidR="00771C1B" w:rsidRPr="006F5DD6">
              <w:rPr>
                <w:sz w:val="16"/>
              </w:rPr>
              <w:t xml:space="preserve">                   </w:t>
            </w:r>
            <w:r w:rsidR="00C53512" w:rsidRPr="006F5DD6">
              <w:rPr>
                <w:rFonts w:ascii="Sylfaen" w:hAnsi="Sylfaen"/>
                <w:sz w:val="16"/>
              </w:rPr>
              <w:t>ՀԱՄԱՐ</w:t>
            </w:r>
            <w:r w:rsidR="00C53512" w:rsidRPr="006F5DD6">
              <w:rPr>
                <w:sz w:val="16"/>
              </w:rPr>
              <w:t>:</w:t>
            </w:r>
          </w:p>
        </w:tc>
      </w:tr>
      <w:tr w:rsidR="00C53512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7.5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Գրավի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ապահովագրության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6E0CB1" w:rsidRDefault="007F39E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պահանջվում</w:t>
            </w:r>
            <w:proofErr w:type="spellEnd"/>
          </w:p>
        </w:tc>
        <w:tc>
          <w:tcPr>
            <w:tcW w:w="539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C53512" w:rsidRDefault="00C53512" w:rsidP="004B6A9E"/>
        </w:tc>
      </w:tr>
      <w:tr w:rsidR="00C53512" w:rsidTr="00FC75BC">
        <w:tc>
          <w:tcPr>
            <w:tcW w:w="2702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C53512" w:rsidRPr="006F5DD6" w:rsidRDefault="00C53512" w:rsidP="004B6A9E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6F5DD6">
              <w:rPr>
                <w:b/>
                <w:color w:val="943634" w:themeColor="accent2" w:themeShade="BF"/>
                <w:sz w:val="18"/>
                <w:szCs w:val="18"/>
              </w:rPr>
              <w:t xml:space="preserve">7.6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Այլ</w:t>
            </w:r>
            <w:proofErr w:type="spellEnd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  <w:proofErr w:type="spellStart"/>
            <w:r w:rsidRPr="006F5DD6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միջնորդավճարներ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3512" w:rsidRPr="006E0CB1" w:rsidRDefault="007F39E2" w:rsidP="004B6A9E">
            <w:pPr>
              <w:rPr>
                <w:rFonts w:ascii="Sylfaen" w:hAnsi="Sylfaen"/>
                <w:b/>
                <w:color w:val="FF0000"/>
              </w:rPr>
            </w:pP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Չի</w:t>
            </w:r>
            <w:proofErr w:type="spellEnd"/>
            <w:r w:rsidRPr="006E0CB1">
              <w:rPr>
                <w:rFonts w:ascii="Sylfaen" w:hAnsi="Sylfaen"/>
                <w:b/>
                <w:color w:val="FF0000"/>
              </w:rPr>
              <w:t xml:space="preserve"> </w:t>
            </w:r>
            <w:proofErr w:type="spellStart"/>
            <w:r w:rsidRPr="006E0CB1">
              <w:rPr>
                <w:rFonts w:ascii="Sylfaen" w:hAnsi="Sylfaen"/>
                <w:b/>
                <w:color w:val="FF0000"/>
              </w:rPr>
              <w:t>պահանջվու</w:t>
            </w:r>
            <w:bookmarkStart w:id="0" w:name="_GoBack"/>
            <w:bookmarkEnd w:id="0"/>
            <w:r w:rsidRPr="006E0CB1">
              <w:rPr>
                <w:rFonts w:ascii="Sylfaen" w:hAnsi="Sylfaen"/>
                <w:b/>
                <w:color w:val="FF0000"/>
              </w:rPr>
              <w:t>մ</w:t>
            </w:r>
            <w:proofErr w:type="spellEnd"/>
          </w:p>
        </w:tc>
        <w:tc>
          <w:tcPr>
            <w:tcW w:w="539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C53512" w:rsidRDefault="00C53512" w:rsidP="004B6A9E"/>
        </w:tc>
      </w:tr>
      <w:tr w:rsidR="00C53512" w:rsidTr="00FC75BC">
        <w:tc>
          <w:tcPr>
            <w:tcW w:w="2702" w:type="dxa"/>
            <w:vAlign w:val="center"/>
          </w:tcPr>
          <w:p w:rsidR="00CF577A" w:rsidRDefault="00CF577A" w:rsidP="004B6A9E"/>
          <w:p w:rsidR="00C53512" w:rsidRDefault="00C53512" w:rsidP="004B6A9E">
            <w:r>
              <w:t>______________________</w:t>
            </w:r>
          </w:p>
          <w:p w:rsidR="00C53512" w:rsidRPr="004333F2" w:rsidRDefault="00CF577A" w:rsidP="004B6A9E">
            <w:pPr>
              <w:rPr>
                <w:rFonts w:ascii="Sylfaen" w:hAnsi="Sylfaen"/>
              </w:rPr>
            </w:pPr>
            <w:proofErr w:type="spellStart"/>
            <w:r w:rsidRPr="00CF577A">
              <w:rPr>
                <w:rFonts w:ascii="Sylfaen" w:hAnsi="Sylfaen"/>
                <w:sz w:val="18"/>
              </w:rPr>
              <w:t>Վարկառուի</w:t>
            </w:r>
            <w:proofErr w:type="spellEnd"/>
            <w:r w:rsidRPr="00CF577A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="00C53512" w:rsidRPr="00CF577A">
              <w:rPr>
                <w:rFonts w:ascii="Sylfaen" w:hAnsi="Sylfaen"/>
                <w:sz w:val="18"/>
              </w:rPr>
              <w:t>ստորագրություն</w:t>
            </w:r>
            <w:proofErr w:type="spellEnd"/>
          </w:p>
        </w:tc>
        <w:tc>
          <w:tcPr>
            <w:tcW w:w="2703" w:type="dxa"/>
            <w:gridSpan w:val="3"/>
            <w:tcBorders>
              <w:top w:val="single" w:sz="4" w:space="0" w:color="auto"/>
            </w:tcBorders>
            <w:vAlign w:val="center"/>
          </w:tcPr>
          <w:p w:rsidR="00CF577A" w:rsidRDefault="00CF577A" w:rsidP="004B6A9E"/>
          <w:p w:rsidR="00CF577A" w:rsidRDefault="00CF577A" w:rsidP="004B6A9E"/>
          <w:p w:rsidR="00C53512" w:rsidRDefault="00C53512" w:rsidP="004B6A9E">
            <w:r>
              <w:t>______________________</w:t>
            </w:r>
          </w:p>
          <w:p w:rsidR="00C53512" w:rsidRPr="00CF577A" w:rsidRDefault="00C53512" w:rsidP="004B6A9E">
            <w:pPr>
              <w:rPr>
                <w:rFonts w:ascii="Sylfaen" w:hAnsi="Sylfaen"/>
                <w:sz w:val="18"/>
              </w:rPr>
            </w:pPr>
            <w:proofErr w:type="spellStart"/>
            <w:r w:rsidRPr="00CF577A">
              <w:rPr>
                <w:rFonts w:ascii="Sylfaen" w:hAnsi="Sylfaen"/>
                <w:sz w:val="18"/>
              </w:rPr>
              <w:t>Երաշխավորի</w:t>
            </w:r>
            <w:proofErr w:type="spellEnd"/>
            <w:r w:rsidR="00CF577A">
              <w:rPr>
                <w:rFonts w:ascii="Sylfaen" w:hAnsi="Sylfaen"/>
                <w:sz w:val="18"/>
              </w:rPr>
              <w:t xml:space="preserve"> </w:t>
            </w:r>
            <w:proofErr w:type="spellStart"/>
            <w:r w:rsidRPr="00CF577A">
              <w:rPr>
                <w:rFonts w:ascii="Sylfaen" w:hAnsi="Sylfaen"/>
                <w:sz w:val="18"/>
              </w:rPr>
              <w:t>տորագրություն</w:t>
            </w:r>
            <w:proofErr w:type="spellEnd"/>
          </w:p>
        </w:tc>
        <w:tc>
          <w:tcPr>
            <w:tcW w:w="5390" w:type="dxa"/>
            <w:gridSpan w:val="3"/>
            <w:vMerge/>
            <w:vAlign w:val="center"/>
          </w:tcPr>
          <w:p w:rsidR="00C53512" w:rsidRDefault="00C53512" w:rsidP="004B6A9E"/>
        </w:tc>
      </w:tr>
    </w:tbl>
    <w:p w:rsidR="007B32FB" w:rsidRDefault="007B32FB" w:rsidP="00380574">
      <w:pPr>
        <w:spacing w:after="0" w:line="240" w:lineRule="auto"/>
        <w:rPr>
          <w:b/>
          <w:i/>
          <w:u w:val="double"/>
        </w:rPr>
      </w:pPr>
    </w:p>
    <w:p w:rsidR="007B32FB" w:rsidRDefault="007B32FB" w:rsidP="00380574">
      <w:pPr>
        <w:spacing w:after="0" w:line="240" w:lineRule="auto"/>
        <w:rPr>
          <w:b/>
          <w:i/>
          <w:u w:val="double"/>
        </w:rPr>
      </w:pPr>
    </w:p>
    <w:p w:rsidR="007B32FB" w:rsidRDefault="007B32FB" w:rsidP="00380574">
      <w:pPr>
        <w:spacing w:after="0" w:line="240" w:lineRule="auto"/>
        <w:rPr>
          <w:b/>
          <w:i/>
          <w:u w:val="double"/>
        </w:rPr>
      </w:pPr>
    </w:p>
    <w:p w:rsidR="0048313A" w:rsidRDefault="0048313A" w:rsidP="00380574">
      <w:pPr>
        <w:spacing w:after="0" w:line="240" w:lineRule="auto"/>
        <w:rPr>
          <w:b/>
          <w:i/>
          <w:u w:val="double"/>
        </w:rPr>
      </w:pPr>
    </w:p>
    <w:p w:rsidR="0048313A" w:rsidRDefault="0048313A" w:rsidP="00380574">
      <w:pPr>
        <w:spacing w:after="0" w:line="240" w:lineRule="auto"/>
        <w:rPr>
          <w:b/>
          <w:i/>
          <w:u w:val="double"/>
        </w:rPr>
      </w:pPr>
    </w:p>
    <w:p w:rsidR="00FD7787" w:rsidRPr="009A1CBC" w:rsidRDefault="00FD7787" w:rsidP="00380574">
      <w:pPr>
        <w:spacing w:after="0" w:line="240" w:lineRule="auto"/>
      </w:pPr>
      <w:r w:rsidRPr="00EA1D22">
        <w:rPr>
          <w:b/>
          <w:i/>
          <w:noProof/>
          <w:u w:val="doub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-26035</wp:posOffset>
            </wp:positionV>
            <wp:extent cx="238760" cy="238760"/>
            <wp:effectExtent l="0" t="0" r="889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1D22">
        <w:rPr>
          <w:b/>
          <w:i/>
          <w:u w:val="double"/>
        </w:rPr>
        <w:t xml:space="preserve">8. </w:t>
      </w:r>
      <w:r w:rsidRPr="00EA1D22">
        <w:rPr>
          <w:rFonts w:ascii="Sylfaen" w:hAnsi="Sylfaen"/>
          <w:b/>
          <w:i/>
          <w:u w:val="double"/>
        </w:rPr>
        <w:t>ՁԵՐ</w:t>
      </w:r>
      <w:r w:rsidRPr="00EA1D22">
        <w:rPr>
          <w:b/>
          <w:i/>
          <w:u w:val="double"/>
        </w:rPr>
        <w:t xml:space="preserve"> </w:t>
      </w:r>
      <w:r w:rsidRPr="00EA1D22">
        <w:rPr>
          <w:rFonts w:ascii="Sylfaen" w:hAnsi="Sylfaen"/>
          <w:b/>
          <w:i/>
          <w:u w:val="double"/>
        </w:rPr>
        <w:t>ԻՐԱՎՈՒՆՔԸ</w:t>
      </w:r>
      <w:r>
        <w:rPr>
          <w:rFonts w:ascii="Sylfaen" w:hAnsi="Sylfaen"/>
        </w:rPr>
        <w:br/>
      </w:r>
      <w:proofErr w:type="spellStart"/>
      <w:r w:rsidRPr="00FD7787">
        <w:rPr>
          <w:rFonts w:ascii="Sylfaen" w:hAnsi="Sylfaen"/>
        </w:rPr>
        <w:t>Դուք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իրավունք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ունեք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ցանկացած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չափով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ժամկետից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շուտ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մարել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վարկը</w:t>
      </w:r>
      <w:proofErr w:type="spellEnd"/>
      <w:r w:rsidRPr="00FD7787">
        <w:t xml:space="preserve">` </w:t>
      </w:r>
      <w:proofErr w:type="spellStart"/>
      <w:r w:rsidRPr="00FD7787">
        <w:rPr>
          <w:rFonts w:ascii="Sylfaen" w:hAnsi="Sylfaen"/>
        </w:rPr>
        <w:t>առանց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տույժեր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կամ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տուգանքներ</w:t>
      </w:r>
      <w:proofErr w:type="spellEnd"/>
      <w:r w:rsidRPr="00FD7787">
        <w:t xml:space="preserve"> </w:t>
      </w:r>
      <w:proofErr w:type="spellStart"/>
      <w:r w:rsidRPr="00FD7787">
        <w:rPr>
          <w:rFonts w:ascii="Sylfaen" w:hAnsi="Sylfaen"/>
        </w:rPr>
        <w:t>վճարելու</w:t>
      </w:r>
      <w:proofErr w:type="spellEnd"/>
      <w:r w:rsidRPr="00FD7787">
        <w:t>:</w:t>
      </w:r>
    </w:p>
    <w:p w:rsidR="009A1CBC" w:rsidRPr="00707B1B" w:rsidRDefault="00EA1D22" w:rsidP="00380574">
      <w:pPr>
        <w:spacing w:after="0" w:line="240" w:lineRule="auto"/>
        <w:rPr>
          <w:rFonts w:ascii="Sylfaen" w:hAnsi="Sylfaen"/>
          <w:b/>
          <w:i/>
          <w:u w:val="double"/>
        </w:rPr>
      </w:pPr>
      <w:r w:rsidRPr="00380574"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3741089</wp:posOffset>
            </wp:positionH>
            <wp:positionV relativeFrom="paragraph">
              <wp:posOffset>162312</wp:posOffset>
            </wp:positionV>
            <wp:extent cx="238539" cy="238539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4C46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162560</wp:posOffset>
                </wp:positionV>
                <wp:extent cx="3291205" cy="2075180"/>
                <wp:effectExtent l="5715" t="6985" r="8255" b="13335"/>
                <wp:wrapNone/>
                <wp:docPr id="1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205" cy="2075180"/>
                        </a:xfrm>
                        <a:prstGeom prst="roundRect">
                          <a:avLst>
                            <a:gd name="adj" fmla="val 555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17C03D" id="Rounded Rectangle 24" o:spid="_x0000_s1026" style="position:absolute;margin-left:291.45pt;margin-top:12.8pt;width:259.15pt;height:163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" fillcolor="white [3201]" strokecolor="black [3213]">
                <v:stroke dashstyle="1 1"/>
              </v:roundrect>
            </w:pict>
          </mc:Fallback>
        </mc:AlternateContent>
      </w:r>
      <w:r w:rsidR="00FD7787" w:rsidRPr="00707B1B">
        <w:rPr>
          <w:b/>
          <w:i/>
          <w:u w:val="double"/>
        </w:rPr>
        <w:t xml:space="preserve">9. </w:t>
      </w:r>
      <w:r w:rsidR="00FD7787" w:rsidRPr="00707B1B">
        <w:rPr>
          <w:rFonts w:ascii="Sylfaen" w:hAnsi="Sylfaen"/>
          <w:b/>
          <w:i/>
          <w:u w:val="double"/>
        </w:rPr>
        <w:t>ՊԱՐՏԱՎՈՐՈՒԹՅՈՒՆՆԵՐԻ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ՉԿԱՏԱՐՄԱՆ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ԴԵՊՔՈՒՄ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ՁԵԶ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ՀԱՄԱՐ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ՀՆԱՐԱՎՈՐ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ԲԱՑԱՍԱԿԱՆ</w:t>
      </w:r>
      <w:r w:rsidR="00FD7787" w:rsidRPr="00707B1B">
        <w:rPr>
          <w:b/>
          <w:i/>
          <w:u w:val="double"/>
        </w:rPr>
        <w:t xml:space="preserve"> </w:t>
      </w:r>
      <w:r w:rsidR="00FD7787" w:rsidRPr="00707B1B">
        <w:rPr>
          <w:rFonts w:ascii="Sylfaen" w:hAnsi="Sylfaen"/>
          <w:b/>
          <w:i/>
          <w:u w:val="double"/>
        </w:rPr>
        <w:t>ՀԵՏԵՎԱՆՔՆԵՐԸ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747"/>
        <w:gridCol w:w="360"/>
        <w:gridCol w:w="4788"/>
      </w:tblGrid>
      <w:tr w:rsidR="00914E4E" w:rsidTr="008B18F5">
        <w:tc>
          <w:tcPr>
            <w:tcW w:w="5868" w:type="dxa"/>
            <w:gridSpan w:val="2"/>
          </w:tcPr>
          <w:p w:rsidR="00914E4E" w:rsidRPr="00707B1B" w:rsidRDefault="00914E4E" w:rsidP="00380574">
            <w:pPr>
              <w:rPr>
                <w:b/>
                <w:u w:val="double"/>
              </w:rPr>
            </w:pPr>
            <w:r w:rsidRPr="00707B1B">
              <w:rPr>
                <w:rFonts w:ascii="Sylfaen" w:hAnsi="Sylfaen"/>
                <w:b/>
                <w:u w:val="double"/>
              </w:rPr>
              <w:t>ՏՈՒՅԺ</w:t>
            </w:r>
            <w:r w:rsidRPr="00707B1B">
              <w:rPr>
                <w:b/>
                <w:u w:val="double"/>
              </w:rPr>
              <w:t>/</w:t>
            </w:r>
            <w:r w:rsidRPr="00707B1B">
              <w:rPr>
                <w:rFonts w:ascii="Sylfaen" w:hAnsi="Sylfaen"/>
                <w:b/>
                <w:u w:val="double"/>
              </w:rPr>
              <w:t>ՏՈՒԳԱՆՔՆԵՐ</w:t>
            </w:r>
          </w:p>
        </w:tc>
        <w:tc>
          <w:tcPr>
            <w:tcW w:w="5148" w:type="dxa"/>
            <w:gridSpan w:val="2"/>
          </w:tcPr>
          <w:p w:rsidR="00914E4E" w:rsidRDefault="00914E4E" w:rsidP="00380574">
            <w:r>
              <w:t xml:space="preserve">        </w:t>
            </w:r>
            <w:r w:rsidRPr="00914E4E">
              <w:t xml:space="preserve">9.4 </w:t>
            </w:r>
            <w:proofErr w:type="spellStart"/>
            <w:r w:rsidRPr="00914E4E">
              <w:rPr>
                <w:rFonts w:ascii="Sylfaen" w:hAnsi="Sylfaen"/>
              </w:rPr>
              <w:t>Եթե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վարկատուի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նկատմամբ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ունեք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չմարված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պարտավորություն</w:t>
            </w:r>
            <w:proofErr w:type="spellEnd"/>
            <w:r w:rsidRPr="00914E4E">
              <w:t xml:space="preserve">, </w:t>
            </w:r>
            <w:proofErr w:type="spellStart"/>
            <w:r w:rsidRPr="00914E4E">
              <w:rPr>
                <w:rFonts w:ascii="Sylfaen" w:hAnsi="Sylfaen"/>
              </w:rPr>
              <w:t>ապա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Ձեր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կողմից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պարտավորությունները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կատարելու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դեպքում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մարումները</w:t>
            </w:r>
            <w:proofErr w:type="spellEnd"/>
            <w:r w:rsidRPr="00914E4E">
              <w:t xml:space="preserve">  </w:t>
            </w:r>
            <w:proofErr w:type="spellStart"/>
            <w:r w:rsidRPr="00914E4E">
              <w:rPr>
                <w:rFonts w:ascii="Sylfaen" w:hAnsi="Sylfaen"/>
              </w:rPr>
              <w:t>իրականացվում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են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հետևյալ</w:t>
            </w:r>
            <w:proofErr w:type="spellEnd"/>
            <w:r w:rsidRPr="00914E4E">
              <w:t xml:space="preserve"> </w:t>
            </w:r>
            <w:proofErr w:type="spellStart"/>
            <w:r w:rsidRPr="00914E4E">
              <w:rPr>
                <w:rFonts w:ascii="Sylfaen" w:hAnsi="Sylfaen"/>
              </w:rPr>
              <w:t>հերթականությամբ</w:t>
            </w:r>
            <w:proofErr w:type="spellEnd"/>
            <w:r w:rsidRPr="00914E4E">
              <w:t xml:space="preserve">`   </w:t>
            </w:r>
          </w:p>
        </w:tc>
      </w:tr>
      <w:tr w:rsidR="00D13CE5" w:rsidTr="00EA1D22">
        <w:tc>
          <w:tcPr>
            <w:tcW w:w="2121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D13CE5" w:rsidRPr="00390BA2" w:rsidRDefault="00D13CE5" w:rsidP="00380574">
            <w:pPr>
              <w:rPr>
                <w:rFonts w:ascii="Sylfaen" w:hAnsi="Sylfaen"/>
                <w:b/>
                <w:sz w:val="18"/>
                <w:szCs w:val="18"/>
              </w:rPr>
            </w:pPr>
            <w:r w:rsidRPr="00390BA2">
              <w:rPr>
                <w:b/>
                <w:sz w:val="18"/>
                <w:szCs w:val="18"/>
              </w:rPr>
              <w:t xml:space="preserve">9.1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Վարկի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մայր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գումարը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չվճարելու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դեպքում</w:t>
            </w:r>
            <w:proofErr w:type="spellEnd"/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3CE5" w:rsidRPr="00D13CE5" w:rsidRDefault="00D13CE5" w:rsidP="0061457F">
            <w:pPr>
              <w:rPr>
                <w:sz w:val="18"/>
                <w:szCs w:val="18"/>
              </w:rPr>
            </w:pP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օրական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ժամկ</w:t>
            </w:r>
            <w:proofErr w:type="spellEnd"/>
            <w:r w:rsidRPr="00D13CE5">
              <w:rPr>
                <w:rFonts w:ascii="Sylfaen" w:hAnsi="Sylfaen"/>
                <w:sz w:val="18"/>
                <w:szCs w:val="18"/>
              </w:rPr>
              <w:t xml:space="preserve">.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D13CE5">
              <w:rPr>
                <w:sz w:val="18"/>
                <w:szCs w:val="18"/>
              </w:rPr>
              <w:t xml:space="preserve"> 0,15%-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D13CE5">
              <w:rPr>
                <w:sz w:val="18"/>
                <w:szCs w:val="18"/>
              </w:rPr>
              <w:t xml:space="preserve">, 5&gt;=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աշխ</w:t>
            </w:r>
            <w:proofErr w:type="spellEnd"/>
            <w:r w:rsidRPr="00D13CE5">
              <w:rPr>
                <w:sz w:val="18"/>
                <w:szCs w:val="18"/>
              </w:rPr>
              <w:t xml:space="preserve">.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օր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ժամկետանցի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դեպքում</w:t>
            </w:r>
            <w:proofErr w:type="spellEnd"/>
            <w:r w:rsidRPr="00D13CE5">
              <w:rPr>
                <w:rFonts w:ascii="Sylfaen" w:hAnsi="Sylfaen"/>
                <w:sz w:val="18"/>
                <w:szCs w:val="18"/>
              </w:rPr>
              <w:t>՝</w:t>
            </w:r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տուգանք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ժամկետանց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վարկի</w:t>
            </w:r>
            <w:proofErr w:type="spellEnd"/>
            <w:r w:rsidRPr="00D13CE5">
              <w:rPr>
                <w:sz w:val="18"/>
                <w:szCs w:val="18"/>
              </w:rPr>
              <w:t xml:space="preserve"> 2%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D13CE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D13CE5" w:rsidRPr="00677E72" w:rsidRDefault="00D13CE5" w:rsidP="00380574">
            <w:pPr>
              <w:rPr>
                <w:sz w:val="18"/>
                <w:szCs w:val="18"/>
              </w:rPr>
            </w:pPr>
            <w:r w:rsidRPr="00677E72">
              <w:rPr>
                <w:sz w:val="18"/>
                <w:szCs w:val="18"/>
              </w:rPr>
              <w:t>1.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3CE5" w:rsidRPr="00677E72" w:rsidRDefault="00D13CE5" w:rsidP="00380574">
            <w:pPr>
              <w:rPr>
                <w:sz w:val="18"/>
                <w:szCs w:val="18"/>
              </w:rPr>
            </w:pP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677E72">
              <w:rPr>
                <w:sz w:val="18"/>
                <w:szCs w:val="18"/>
              </w:rPr>
              <w:t>/</w:t>
            </w: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տուգանքներ</w:t>
            </w:r>
            <w:proofErr w:type="spellEnd"/>
          </w:p>
        </w:tc>
      </w:tr>
      <w:tr w:rsidR="00D13CE5" w:rsidTr="00EA1D22">
        <w:tc>
          <w:tcPr>
            <w:tcW w:w="2121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D13CE5" w:rsidRPr="00390BA2" w:rsidRDefault="00D13CE5" w:rsidP="00380574">
            <w:pPr>
              <w:rPr>
                <w:rFonts w:ascii="Sylfaen" w:hAnsi="Sylfae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9.2</w:t>
            </w:r>
            <w:r>
              <w:rPr>
                <w:rFonts w:ascii="Sylfaen" w:hAnsi="Sylfaen"/>
                <w:b/>
                <w:sz w:val="18"/>
                <w:szCs w:val="18"/>
              </w:rPr>
              <w:t>Տո</w:t>
            </w:r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կոսագումարները </w:t>
            </w:r>
          </w:p>
          <w:p w:rsidR="00D13CE5" w:rsidRPr="00390BA2" w:rsidRDefault="00D13CE5" w:rsidP="00380574">
            <w:pPr>
              <w:rPr>
                <w:rFonts w:ascii="Sylfaen" w:hAnsi="Sylfaen"/>
                <w:b/>
                <w:sz w:val="18"/>
                <w:szCs w:val="18"/>
              </w:rPr>
            </w:pP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չվճարելու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դեպքում</w:t>
            </w:r>
            <w:proofErr w:type="spellEnd"/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3CE5" w:rsidRPr="00D13CE5" w:rsidRDefault="00D13CE5" w:rsidP="0061457F">
            <w:pPr>
              <w:rPr>
                <w:sz w:val="18"/>
                <w:szCs w:val="18"/>
              </w:rPr>
            </w:pP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օրական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ժամկ</w:t>
            </w:r>
            <w:proofErr w:type="spellEnd"/>
            <w:r w:rsidRPr="00D13CE5">
              <w:rPr>
                <w:rFonts w:ascii="Sylfaen" w:hAnsi="Sylfaen"/>
                <w:sz w:val="18"/>
                <w:szCs w:val="18"/>
              </w:rPr>
              <w:t xml:space="preserve">.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Տոկոսի</w:t>
            </w:r>
            <w:proofErr w:type="spellEnd"/>
            <w:r w:rsidRPr="00D13CE5">
              <w:rPr>
                <w:sz w:val="18"/>
                <w:szCs w:val="18"/>
              </w:rPr>
              <w:t xml:space="preserve"> 0,3%-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տույժ</w:t>
            </w:r>
            <w:proofErr w:type="spellEnd"/>
            <w:r w:rsidRPr="00D13CE5">
              <w:rPr>
                <w:sz w:val="18"/>
                <w:szCs w:val="18"/>
              </w:rPr>
              <w:t xml:space="preserve">, 5&gt;=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աշխ</w:t>
            </w:r>
            <w:proofErr w:type="spellEnd"/>
            <w:r w:rsidRPr="00D13CE5">
              <w:rPr>
                <w:sz w:val="18"/>
                <w:szCs w:val="18"/>
              </w:rPr>
              <w:t xml:space="preserve">.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օր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ժամկետանցի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դեպքում</w:t>
            </w:r>
            <w:proofErr w:type="spellEnd"/>
            <w:r w:rsidRPr="00D13CE5">
              <w:rPr>
                <w:rFonts w:ascii="Sylfaen" w:hAnsi="Sylfaen"/>
                <w:sz w:val="18"/>
                <w:szCs w:val="18"/>
              </w:rPr>
              <w:t>՝</w:t>
            </w:r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տուգանք</w:t>
            </w:r>
            <w:proofErr w:type="spellEnd"/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ժամկետանց</w:t>
            </w:r>
            <w:proofErr w:type="spellEnd"/>
            <w:r w:rsidRPr="00D13CE5">
              <w:rPr>
                <w:sz w:val="18"/>
                <w:szCs w:val="18"/>
              </w:rPr>
              <w:t xml:space="preserve"> %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5%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proofErr w:type="spellStart"/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proofErr w:type="spellEnd"/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D13CE5" w:rsidRPr="00677E72" w:rsidRDefault="00D13CE5" w:rsidP="00380574">
            <w:pPr>
              <w:rPr>
                <w:sz w:val="18"/>
                <w:szCs w:val="18"/>
              </w:rPr>
            </w:pPr>
            <w:r w:rsidRPr="00677E72">
              <w:rPr>
                <w:sz w:val="18"/>
                <w:szCs w:val="18"/>
              </w:rPr>
              <w:t>2.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3CE5" w:rsidRPr="00677E72" w:rsidRDefault="00D13CE5" w:rsidP="00380574">
            <w:pPr>
              <w:rPr>
                <w:sz w:val="18"/>
                <w:szCs w:val="18"/>
              </w:rPr>
            </w:pP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Տոկոսագումարներ</w:t>
            </w:r>
            <w:proofErr w:type="spellEnd"/>
          </w:p>
        </w:tc>
      </w:tr>
      <w:tr w:rsidR="00FD7787" w:rsidTr="00EA1D22">
        <w:tc>
          <w:tcPr>
            <w:tcW w:w="2121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FD7787" w:rsidRPr="00390BA2" w:rsidRDefault="00FD7787" w:rsidP="00380574">
            <w:pPr>
              <w:rPr>
                <w:rFonts w:ascii="Sylfaen" w:hAnsi="Sylfaen"/>
                <w:b/>
                <w:sz w:val="18"/>
                <w:szCs w:val="18"/>
              </w:rPr>
            </w:pPr>
            <w:r w:rsidRPr="00390BA2">
              <w:rPr>
                <w:b/>
                <w:sz w:val="18"/>
                <w:szCs w:val="18"/>
              </w:rPr>
              <w:t xml:space="preserve">9.3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Այլ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վճարները</w:t>
            </w:r>
            <w:proofErr w:type="spellEnd"/>
          </w:p>
          <w:p w:rsidR="00FD7787" w:rsidRPr="00390BA2" w:rsidRDefault="00FD7787" w:rsidP="00380574">
            <w:pPr>
              <w:rPr>
                <w:rFonts w:ascii="Sylfaen" w:hAnsi="Sylfaen"/>
                <w:b/>
                <w:sz w:val="18"/>
                <w:szCs w:val="18"/>
              </w:rPr>
            </w:pP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չվճարելու</w:t>
            </w:r>
            <w:proofErr w:type="spellEnd"/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390BA2">
              <w:rPr>
                <w:rFonts w:ascii="Sylfaen" w:hAnsi="Sylfaen"/>
                <w:b/>
                <w:sz w:val="18"/>
                <w:szCs w:val="18"/>
              </w:rPr>
              <w:t>դեպքում</w:t>
            </w:r>
            <w:proofErr w:type="spellEnd"/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D7787" w:rsidRPr="00677E72" w:rsidRDefault="00677E72" w:rsidP="00380574">
            <w:pPr>
              <w:rPr>
                <w:sz w:val="18"/>
                <w:szCs w:val="18"/>
              </w:rPr>
            </w:pP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չի</w:t>
            </w:r>
            <w:proofErr w:type="spellEnd"/>
            <w:r w:rsidRPr="00677E72">
              <w:rPr>
                <w:sz w:val="18"/>
                <w:szCs w:val="18"/>
              </w:rPr>
              <w:t xml:space="preserve"> </w:t>
            </w: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պահանջվում</w:t>
            </w:r>
            <w:proofErr w:type="spellEnd"/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FD7787" w:rsidRPr="00677E72" w:rsidRDefault="00914E4E" w:rsidP="00380574">
            <w:pPr>
              <w:rPr>
                <w:sz w:val="18"/>
                <w:szCs w:val="18"/>
              </w:rPr>
            </w:pPr>
            <w:r w:rsidRPr="00677E72">
              <w:rPr>
                <w:sz w:val="18"/>
                <w:szCs w:val="18"/>
              </w:rPr>
              <w:t>3.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D7787" w:rsidRPr="00677E72" w:rsidRDefault="00677E72" w:rsidP="00380574">
            <w:pPr>
              <w:rPr>
                <w:sz w:val="18"/>
                <w:szCs w:val="18"/>
              </w:rPr>
            </w:pP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Մայր</w:t>
            </w:r>
            <w:proofErr w:type="spellEnd"/>
            <w:r w:rsidRPr="00677E72">
              <w:rPr>
                <w:sz w:val="18"/>
                <w:szCs w:val="18"/>
              </w:rPr>
              <w:t xml:space="preserve"> </w:t>
            </w:r>
            <w:proofErr w:type="spellStart"/>
            <w:r w:rsidRPr="00677E72">
              <w:rPr>
                <w:rFonts w:ascii="Sylfaen" w:hAnsi="Sylfaen"/>
                <w:sz w:val="18"/>
                <w:szCs w:val="18"/>
              </w:rPr>
              <w:t>գումար</w:t>
            </w:r>
            <w:proofErr w:type="spellEnd"/>
          </w:p>
        </w:tc>
      </w:tr>
    </w:tbl>
    <w:p w:rsidR="00914E4E" w:rsidRDefault="000A4C46" w:rsidP="0038057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156210</wp:posOffset>
                </wp:positionV>
                <wp:extent cx="6957060" cy="349885"/>
                <wp:effectExtent l="5715" t="10160" r="9525" b="11430"/>
                <wp:wrapNone/>
                <wp:docPr id="13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E7BED6" id="Rounded Rectangle 4" o:spid="_x0000_s1026" style="position:absolute;margin-left:-4.05pt;margin-top:12.3pt;width:547.8pt;height:27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" fillcolor="white [3201]" strokecolor="black [3213]">
                <v:stroke dashstyle="1 1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5080</wp:posOffset>
                </wp:positionV>
                <wp:extent cx="6957695" cy="151130"/>
                <wp:effectExtent l="5715" t="11430" r="8890" b="8890"/>
                <wp:wrapNone/>
                <wp:docPr id="12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695" cy="151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F9D92B" id="Rounded Rectangle 3" o:spid="_x0000_s1026" style="position:absolute;margin-left:-4.05pt;margin-top:.4pt;width:547.85pt;height:11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9.5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գրավի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առարկայի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վրա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օրենքով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կարգով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 w:rsidRPr="00390BA2">
        <w:rPr>
          <w:rFonts w:ascii="Sylfaen" w:hAnsi="Sylfaen"/>
          <w:b/>
          <w:u w:val="single"/>
        </w:rPr>
        <w:t>բռնագանձում</w:t>
      </w:r>
      <w:proofErr w:type="spellEnd"/>
      <w:r w:rsidR="00914E4E" w:rsidRPr="00914E4E">
        <w:rPr>
          <w:b/>
        </w:rPr>
        <w:t xml:space="preserve"> </w:t>
      </w:r>
      <w:proofErr w:type="spellStart"/>
      <w:r w:rsidR="00914E4E" w:rsidRPr="00390BA2">
        <w:rPr>
          <w:rFonts w:ascii="Sylfaen" w:hAnsi="Sylfaen"/>
        </w:rPr>
        <w:t>տարածվել</w:t>
      </w:r>
      <w:proofErr w:type="spellEnd"/>
      <w:r w:rsidR="00914E4E" w:rsidRPr="00390BA2">
        <w:t>:</w:t>
      </w:r>
    </w:p>
    <w:p w:rsidR="00914E4E" w:rsidRDefault="00914E4E" w:rsidP="00380574">
      <w:pPr>
        <w:spacing w:after="0" w:line="240" w:lineRule="auto"/>
      </w:pPr>
      <w:r>
        <w:t xml:space="preserve">9.6 </w:t>
      </w:r>
      <w:proofErr w:type="spellStart"/>
      <w:r>
        <w:rPr>
          <w:rFonts w:ascii="Sylfaen" w:hAnsi="Sylfaen"/>
        </w:rPr>
        <w:t>Այն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դեպքում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երբ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գրավի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իրացումից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հնարավոր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չէ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բավարար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գումար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ստանալ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ապա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Ձեր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այլ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անձնական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գույքը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կարող</w:t>
      </w:r>
      <w:proofErr w:type="spellEnd"/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proofErr w:type="spellStart"/>
      <w:r>
        <w:rPr>
          <w:rFonts w:ascii="Sylfaen" w:hAnsi="Sylfaen"/>
        </w:rPr>
        <w:t>օգտագործվել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վարկի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մարման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համար</w:t>
      </w:r>
      <w:proofErr w:type="spellEnd"/>
      <w:r>
        <w:t>:</w:t>
      </w:r>
    </w:p>
    <w:p w:rsidR="00914E4E" w:rsidRDefault="000A4C46" w:rsidP="0038057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4445</wp:posOffset>
                </wp:positionV>
                <wp:extent cx="6957060" cy="334010"/>
                <wp:effectExtent l="5715" t="8255" r="9525" b="10160"/>
                <wp:wrapNone/>
                <wp:docPr id="11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334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A5EB1" id="Rounded Rectangle 5" o:spid="_x0000_s1026" style="position:absolute;margin-left:-4.05pt;margin-top:.35pt;width:547.8pt;height:26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9.7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տեղեկատվությունը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օրենքով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կարգով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գրանցվել</w:t>
      </w:r>
      <w:proofErr w:type="spellEnd"/>
      <w:r w:rsidR="00914E4E">
        <w:t xml:space="preserve"> </w:t>
      </w:r>
      <w:proofErr w:type="spellStart"/>
      <w:r w:rsidR="00914E4E" w:rsidRPr="00390BA2">
        <w:rPr>
          <w:rFonts w:ascii="Sylfaen" w:hAnsi="Sylfaen"/>
          <w:b/>
          <w:u w:val="single"/>
        </w:rPr>
        <w:t>Վարկային</w:t>
      </w:r>
      <w:proofErr w:type="spellEnd"/>
      <w:r w:rsidR="00914E4E" w:rsidRPr="00390BA2">
        <w:rPr>
          <w:b/>
          <w:u w:val="single"/>
        </w:rPr>
        <w:t xml:space="preserve"> </w:t>
      </w:r>
      <w:proofErr w:type="spellStart"/>
      <w:r w:rsidR="00914E4E" w:rsidRPr="00390BA2">
        <w:rPr>
          <w:rFonts w:ascii="Sylfaen" w:hAnsi="Sylfaen"/>
          <w:b/>
          <w:u w:val="single"/>
        </w:rPr>
        <w:t>բյուրոյում</w:t>
      </w:r>
      <w:proofErr w:type="spellEnd"/>
      <w:r w:rsidR="00914E4E">
        <w:t xml:space="preserve">: </w:t>
      </w:r>
      <w:proofErr w:type="spellStart"/>
      <w:r w:rsidR="00914E4E">
        <w:rPr>
          <w:rFonts w:ascii="Sylfaen" w:hAnsi="Sylfaen"/>
        </w:rPr>
        <w:t>Դա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խոչընդոտել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t xml:space="preserve">` </w:t>
      </w:r>
      <w:proofErr w:type="spellStart"/>
      <w:r w:rsidR="00914E4E">
        <w:rPr>
          <w:rFonts w:ascii="Sylfaen" w:hAnsi="Sylfaen"/>
        </w:rPr>
        <w:t>ապագայում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ժամանակ</w:t>
      </w:r>
      <w:proofErr w:type="spellEnd"/>
      <w:r w:rsidR="00914E4E">
        <w:t>:</w:t>
      </w:r>
    </w:p>
    <w:p w:rsidR="00914E4E" w:rsidRPr="00EA1D22" w:rsidRDefault="00914E4E" w:rsidP="00380574">
      <w:pPr>
        <w:spacing w:after="0" w:line="240" w:lineRule="auto"/>
        <w:jc w:val="center"/>
        <w:rPr>
          <w:b/>
          <w:u w:val="double"/>
        </w:rPr>
      </w:pPr>
      <w:r w:rsidRPr="00EA1D22">
        <w:rPr>
          <w:rFonts w:ascii="Sylfaen" w:hAnsi="Sylfaen"/>
          <w:b/>
          <w:u w:val="double"/>
        </w:rPr>
        <w:t>ՏԵՂԵԿԱՏՎՈՒԹՅՈՒՆ</w:t>
      </w:r>
      <w:r w:rsidRPr="00EA1D22">
        <w:rPr>
          <w:b/>
          <w:u w:val="double"/>
        </w:rPr>
        <w:t xml:space="preserve"> </w:t>
      </w:r>
      <w:r w:rsidRPr="00EA1D22">
        <w:rPr>
          <w:rFonts w:ascii="Sylfaen" w:hAnsi="Sylfaen"/>
          <w:b/>
          <w:u w:val="double"/>
        </w:rPr>
        <w:t>ԵՐԱՇԽԱՎՈՐԻ</w:t>
      </w:r>
      <w:r w:rsidRPr="00EA1D22">
        <w:rPr>
          <w:b/>
          <w:u w:val="double"/>
        </w:rPr>
        <w:t xml:space="preserve"> </w:t>
      </w:r>
      <w:r w:rsidRPr="00EA1D22">
        <w:rPr>
          <w:rFonts w:ascii="Sylfaen" w:hAnsi="Sylfaen"/>
          <w:b/>
          <w:u w:val="double"/>
        </w:rPr>
        <w:t>ՀԱՄԱՐ</w:t>
      </w:r>
    </w:p>
    <w:p w:rsidR="00914E4E" w:rsidRPr="00380574" w:rsidRDefault="000A4C46" w:rsidP="00380574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161290</wp:posOffset>
                </wp:positionV>
                <wp:extent cx="6957060" cy="516255"/>
                <wp:effectExtent l="5080" t="9525" r="10160" b="7620"/>
                <wp:wrapNone/>
                <wp:docPr id="10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B3CA78" id="Rounded Rectangle 6" o:spid="_x0000_s1026" style="position:absolute;margin-left:-4.1pt;margin-top:12.7pt;width:547.8pt;height:40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 </w:t>
      </w:r>
      <w:r w:rsidR="00914E4E" w:rsidRPr="00380574">
        <w:rPr>
          <w:rFonts w:ascii="Sylfaen" w:hAnsi="Sylfaen"/>
          <w:b/>
        </w:rPr>
        <w:t>ԵՐԲ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ՀԱՆԴԵՍ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ԵՔ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ԳԱԼԻՍ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ՈՐՊԵՍ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ԵՐԱՇԽԱՎՈՐ</w:t>
      </w:r>
      <w:r w:rsidR="00914E4E" w:rsidRPr="00380574">
        <w:rPr>
          <w:b/>
        </w:rPr>
        <w:t xml:space="preserve">, </w:t>
      </w:r>
      <w:r w:rsidR="00914E4E" w:rsidRPr="00380574">
        <w:rPr>
          <w:rFonts w:ascii="Sylfaen" w:hAnsi="Sylfaen"/>
          <w:b/>
        </w:rPr>
        <w:t>ԱՊԱ՝</w:t>
      </w:r>
      <w:r w:rsidR="00914E4E" w:rsidRPr="00380574">
        <w:rPr>
          <w:b/>
        </w:rPr>
        <w:t xml:space="preserve">      </w:t>
      </w:r>
    </w:p>
    <w:p w:rsidR="00914E4E" w:rsidRDefault="00914E4E" w:rsidP="00380574">
      <w:pPr>
        <w:spacing w:after="0" w:line="240" w:lineRule="auto"/>
        <w:jc w:val="center"/>
      </w:pPr>
      <w:r w:rsidRPr="00380574">
        <w:rPr>
          <w:rFonts w:ascii="Sylfaen" w:hAnsi="Sylfaen"/>
          <w:b/>
        </w:rPr>
        <w:t>ԴՈՒՔ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ԵՎՍ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ԿՐՈՒՄ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ՎԱՐԿԻ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ՄԱՐՄԱՆ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ՊԱՏԱՍԽԱՆԱՏՎՈՒԹՅՈՒՆԸ</w:t>
      </w:r>
      <w:r w:rsidRPr="00380574">
        <w:rPr>
          <w:b/>
        </w:rPr>
        <w:t xml:space="preserve">, </w:t>
      </w:r>
      <w:r w:rsidRPr="00380574">
        <w:rPr>
          <w:b/>
        </w:rPr>
        <w:br/>
      </w:r>
      <w:proofErr w:type="spellStart"/>
      <w:r>
        <w:rPr>
          <w:rFonts w:ascii="Sylfaen" w:hAnsi="Sylfaen"/>
        </w:rPr>
        <w:t>այսինքն</w:t>
      </w:r>
      <w:proofErr w:type="spellEnd"/>
      <w:r>
        <w:rPr>
          <w:rFonts w:ascii="Sylfaen" w:hAnsi="Sylfaen"/>
        </w:rPr>
        <w:t>՝</w:t>
      </w:r>
      <w:r>
        <w:t xml:space="preserve"> </w:t>
      </w:r>
      <w:proofErr w:type="spellStart"/>
      <w:r>
        <w:rPr>
          <w:rFonts w:ascii="Sylfaen" w:hAnsi="Sylfaen"/>
        </w:rPr>
        <w:t>երբ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վարկառուն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չի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կատարում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կամ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թերի</w:t>
      </w:r>
      <w:proofErr w:type="spellEnd"/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proofErr w:type="spellStart"/>
      <w:r>
        <w:rPr>
          <w:rFonts w:ascii="Sylfaen" w:hAnsi="Sylfaen"/>
        </w:rPr>
        <w:t>կատարում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իր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պարտավորությունը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ապա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վարկի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չմարված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մասի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պարտավորությունները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տարածվում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Ձեզ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վրա</w:t>
      </w:r>
      <w:proofErr w:type="spellEnd"/>
      <w:r>
        <w:t>:</w:t>
      </w:r>
    </w:p>
    <w:p w:rsidR="00914E4E" w:rsidRDefault="000A4C46" w:rsidP="00380574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10160</wp:posOffset>
                </wp:positionV>
                <wp:extent cx="6972935" cy="492760"/>
                <wp:effectExtent l="8890" t="12700" r="9525" b="8890"/>
                <wp:wrapNone/>
                <wp:docPr id="9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1209C0" id="Rounded Rectangle 7" o:spid="_x0000_s1026" style="position:absolute;margin-left:-5.3pt;margin-top:.8pt;width:549.05pt;height:38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" fillcolor="white [3201]" strokecolor="black [3213]">
                <v:stroke dashstyle="1 1"/>
              </v:roundrect>
            </w:pict>
          </mc:Fallback>
        </mc:AlternateContent>
      </w:r>
      <w:r w:rsidR="00914E4E" w:rsidRPr="00380574">
        <w:rPr>
          <w:rFonts w:ascii="Sylfaen" w:hAnsi="Sylfaen"/>
          <w:b/>
        </w:rPr>
        <w:t>ԻՐԱՎՈՒՆՔ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ՈՒՆԵՔ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ՍՏԱՆԱԼ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ՀԱՏՈՒՑՈՒՄ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ՎԱՐԿԱՌՈՒԻՑ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ՎԱՐԿԻ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ՎՃԱՐՄԱՆ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ՀԱՄԱՐ</w:t>
      </w:r>
      <w:r w:rsidR="00914E4E" w:rsidRPr="00380574">
        <w:rPr>
          <w:b/>
        </w:rPr>
        <w:t xml:space="preserve"> </w:t>
      </w:r>
      <w:r w:rsidR="00914E4E" w:rsidRPr="00380574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պահանջել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հատուցել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վարկատուին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վճարած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գումարի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տոկոսներն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փոխարեն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պատասխանատվությունը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կրելու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կապակցությամբ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կրած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վնասները</w:t>
      </w:r>
      <w:proofErr w:type="spellEnd"/>
      <w:r w:rsidR="00914E4E">
        <w:t>:</w:t>
      </w:r>
    </w:p>
    <w:p w:rsidR="00914E4E" w:rsidRDefault="000A4C46" w:rsidP="00380574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1270</wp:posOffset>
                </wp:positionV>
                <wp:extent cx="6972935" cy="675640"/>
                <wp:effectExtent l="8890" t="10160" r="9525" b="9525"/>
                <wp:wrapNone/>
                <wp:docPr id="7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67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82E3E2" id="Rounded Rectangle 13" o:spid="_x0000_s1026" style="position:absolute;margin-left:-5.3pt;margin-top:.1pt;width:549.05pt;height:53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" fillcolor="white [3201]" strokecolor="black [3213]">
                <v:stroke dashstyle="1 1"/>
              </v:roundrect>
            </w:pict>
          </mc:Fallback>
        </mc:AlternateContent>
      </w:r>
      <w:r w:rsidR="00914E4E" w:rsidRPr="00380574">
        <w:rPr>
          <w:rFonts w:ascii="Sylfaen" w:hAnsi="Sylfaen"/>
          <w:b/>
        </w:rPr>
        <w:t>ՎԱՐԿԱՏՈՒՆ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ՊԱՐՏԱՎՈՐ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Է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ՁԵԶ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ՆԱԽԱԶԳՈՒՇԱՑՆԵԼ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ՎԱՐԿԻ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ՄԱՐՄԱՆ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ՎԵՐԱԲԵՐՅԱԼ</w:t>
      </w:r>
      <w:r w:rsidR="00914E4E" w:rsidRPr="00380574">
        <w:rPr>
          <w:b/>
        </w:rPr>
        <w:t xml:space="preserve"> </w:t>
      </w:r>
      <w:r w:rsidR="00914E4E" w:rsidRPr="00380574">
        <w:rPr>
          <w:b/>
        </w:rPr>
        <w:br/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երբ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թերի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կատարում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իր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ապա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վարկատուի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կողմից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այդ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մասին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նախազգուշացվելուց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հետո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երաշխավորության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պայմանագրով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սահմանված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ժամկետում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մարել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չմարված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պարտավորությունը</w:t>
      </w:r>
      <w:proofErr w:type="spellEnd"/>
      <w:r w:rsidR="00914E4E">
        <w:t>:</w:t>
      </w:r>
    </w:p>
    <w:p w:rsidR="00914E4E" w:rsidRDefault="000A4C46" w:rsidP="00380574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15875</wp:posOffset>
                </wp:positionV>
                <wp:extent cx="6972935" cy="501015"/>
                <wp:effectExtent l="8890" t="8255" r="9525" b="5080"/>
                <wp:wrapNone/>
                <wp:docPr id="6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501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5814D0" id="Rounded Rectangle 14" o:spid="_x0000_s1026" style="position:absolute;margin-left:-5.3pt;margin-top:1.25pt;width:549.05pt;height:39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914E4E" w:rsidRPr="00380574">
        <w:rPr>
          <w:rFonts w:ascii="Sylfaen" w:hAnsi="Sylfaen"/>
          <w:b/>
        </w:rPr>
        <w:t>ԿԱՐՈՂ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ԵՔ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ՀԱՅՏՆՎԵԼ</w:t>
      </w:r>
      <w:r w:rsidR="00914E4E" w:rsidRPr="00380574">
        <w:rPr>
          <w:b/>
        </w:rPr>
        <w:t xml:space="preserve"> </w:t>
      </w:r>
      <w:r w:rsidR="00914E4E" w:rsidRPr="00380574">
        <w:rPr>
          <w:rFonts w:cs="Times New Roman"/>
          <w:b/>
        </w:rPr>
        <w:t>«</w:t>
      </w:r>
      <w:r w:rsidR="00914E4E" w:rsidRPr="00380574">
        <w:rPr>
          <w:rFonts w:ascii="Sylfaen" w:hAnsi="Sylfaen"/>
          <w:b/>
        </w:rPr>
        <w:t>ՎԱՏ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ՎԱՐԿԱՌՈՒՆԵՐԻ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ՑՈՒՑԱԿՈՒՄ</w:t>
      </w:r>
      <w:r w:rsidR="00914E4E" w:rsidRPr="00380574">
        <w:rPr>
          <w:rFonts w:cs="Times New Roman"/>
          <w:b/>
        </w:rPr>
        <w:t>»</w:t>
      </w:r>
      <w:r w:rsidR="00914E4E" w:rsidRPr="00380574">
        <w:rPr>
          <w:b/>
        </w:rPr>
        <w:t xml:space="preserve"> </w:t>
      </w:r>
      <w:r w:rsidR="00914E4E" w:rsidRPr="00380574">
        <w:rPr>
          <w:b/>
        </w:rPr>
        <w:br/>
      </w:r>
      <w:r w:rsidR="00914E4E">
        <w:t xml:space="preserve"> </w:t>
      </w:r>
      <w:proofErr w:type="spellStart"/>
      <w:r w:rsidR="00914E4E">
        <w:rPr>
          <w:rFonts w:ascii="Sylfaen" w:hAnsi="Sylfaen"/>
        </w:rPr>
        <w:t>այսինքն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վարկառուի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կողմից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վարկի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չմարման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դեպքում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Դուք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եք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գրանցվել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Վարկային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բյուրոյում</w:t>
      </w:r>
      <w:proofErr w:type="spellEnd"/>
      <w:r w:rsidR="00914E4E">
        <w:t xml:space="preserve">, </w:t>
      </w:r>
      <w:proofErr w:type="spellStart"/>
      <w:r w:rsidR="00914E4E">
        <w:rPr>
          <w:rFonts w:ascii="Sylfaen" w:hAnsi="Sylfaen"/>
        </w:rPr>
        <w:t>որտեղ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ձևավորվում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Ձեր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վարկային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պատմությունը</w:t>
      </w:r>
      <w:proofErr w:type="spellEnd"/>
      <w:r w:rsidR="00914E4E">
        <w:t xml:space="preserve">: </w:t>
      </w:r>
      <w:proofErr w:type="spellStart"/>
      <w:r w:rsidR="00914E4E">
        <w:rPr>
          <w:rFonts w:ascii="Sylfaen" w:hAnsi="Sylfaen"/>
        </w:rPr>
        <w:t>Դա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կարող</w:t>
      </w:r>
      <w:proofErr w:type="spellEnd"/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խոչընդոտել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Ձեզ</w:t>
      </w:r>
      <w:proofErr w:type="spellEnd"/>
      <w:r w:rsidR="00914E4E">
        <w:rPr>
          <w:rFonts w:ascii="Sylfaen" w:hAnsi="Sylfaen"/>
        </w:rPr>
        <w:t>՝</w:t>
      </w:r>
      <w:r w:rsidR="00914E4E">
        <w:t xml:space="preserve"> </w:t>
      </w:r>
      <w:proofErr w:type="spellStart"/>
      <w:r w:rsidR="00914E4E">
        <w:rPr>
          <w:rFonts w:ascii="Sylfaen" w:hAnsi="Sylfaen"/>
        </w:rPr>
        <w:t>ապագայում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վարկ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ստանալու</w:t>
      </w:r>
      <w:proofErr w:type="spellEnd"/>
      <w:r w:rsidR="00914E4E">
        <w:t xml:space="preserve"> </w:t>
      </w:r>
      <w:proofErr w:type="spellStart"/>
      <w:r w:rsidR="00914E4E">
        <w:rPr>
          <w:rFonts w:ascii="Sylfaen" w:hAnsi="Sylfaen"/>
        </w:rPr>
        <w:t>ժամանակ</w:t>
      </w:r>
      <w:proofErr w:type="spellEnd"/>
      <w:r w:rsidR="00914E4E">
        <w:t>:</w:t>
      </w:r>
    </w:p>
    <w:p w:rsidR="00C11AA2" w:rsidRDefault="007353CC" w:rsidP="00380574">
      <w:pPr>
        <w:spacing w:after="0" w:line="240" w:lineRule="auto"/>
        <w:ind w:left="720"/>
        <w:rPr>
          <w:b/>
        </w:rPr>
      </w:pPr>
      <w:r w:rsidRPr="00380574"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-3396</wp:posOffset>
            </wp:positionH>
            <wp:positionV relativeFrom="paragraph">
              <wp:posOffset>86360</wp:posOffset>
            </wp:positionV>
            <wp:extent cx="437322" cy="420246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2" cy="420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4C46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6985</wp:posOffset>
                </wp:positionV>
                <wp:extent cx="6972935" cy="1057275"/>
                <wp:effectExtent l="8890" t="5715" r="9525" b="13335"/>
                <wp:wrapNone/>
                <wp:docPr id="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827BC0" id="Rounded Rectangle 15" o:spid="_x0000_s1026" style="position:absolute;margin-left:-5.3pt;margin-top:.55pt;width:549.05pt;height:83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914E4E" w:rsidRPr="00380574">
        <w:rPr>
          <w:rFonts w:ascii="Sylfaen" w:hAnsi="Sylfaen"/>
          <w:b/>
        </w:rPr>
        <w:t>Ի՞ՆՉ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Է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ՎԱՐԿԱՅԻՆ</w:t>
      </w:r>
      <w:r w:rsidR="00914E4E" w:rsidRPr="00380574">
        <w:rPr>
          <w:b/>
        </w:rPr>
        <w:t xml:space="preserve"> </w:t>
      </w:r>
      <w:r w:rsidR="00914E4E" w:rsidRPr="00380574">
        <w:rPr>
          <w:rFonts w:ascii="Sylfaen" w:hAnsi="Sylfaen"/>
          <w:b/>
        </w:rPr>
        <w:t>ՊԱՏՄՈՒԹՅՈՒՆԸ</w:t>
      </w:r>
      <w:r w:rsidR="00C11AA2">
        <w:rPr>
          <w:b/>
        </w:rPr>
        <w:t xml:space="preserve">:  </w:t>
      </w:r>
    </w:p>
    <w:p w:rsidR="00914E4E" w:rsidRPr="00380574" w:rsidRDefault="00914E4E" w:rsidP="00380574">
      <w:pPr>
        <w:spacing w:after="0" w:line="240" w:lineRule="auto"/>
        <w:ind w:left="720"/>
        <w:rPr>
          <w:sz w:val="18"/>
        </w:rPr>
      </w:pPr>
      <w:proofErr w:type="spellStart"/>
      <w:r w:rsidRPr="00380574">
        <w:rPr>
          <w:rFonts w:ascii="Sylfaen" w:hAnsi="Sylfaen"/>
          <w:sz w:val="18"/>
        </w:rPr>
        <w:t>Վարկային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պատմությունը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Ձեր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ֆինանսական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պարտավորությունների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կատարման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վերաբերյալ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տեղեկությունների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ամբողջությունն</w:t>
      </w:r>
      <w:proofErr w:type="spellEnd"/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է</w:t>
      </w:r>
      <w:r w:rsidRPr="00380574">
        <w:rPr>
          <w:sz w:val="18"/>
        </w:rPr>
        <w:t xml:space="preserve">, </w:t>
      </w:r>
      <w:proofErr w:type="spellStart"/>
      <w:r w:rsidRPr="00380574">
        <w:rPr>
          <w:rFonts w:ascii="Sylfaen" w:hAnsi="Sylfaen"/>
          <w:sz w:val="18"/>
        </w:rPr>
        <w:t>որը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հավաքվում</w:t>
      </w:r>
      <w:proofErr w:type="spellEnd"/>
      <w:r w:rsidRPr="00380574">
        <w:rPr>
          <w:sz w:val="18"/>
        </w:rPr>
        <w:t xml:space="preserve">, </w:t>
      </w:r>
      <w:proofErr w:type="spellStart"/>
      <w:r w:rsidRPr="00380574">
        <w:rPr>
          <w:rFonts w:ascii="Sylfaen" w:hAnsi="Sylfaen"/>
          <w:sz w:val="18"/>
        </w:rPr>
        <w:t>կուտակվում</w:t>
      </w:r>
      <w:proofErr w:type="spellEnd"/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և</w:t>
      </w:r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պարբերաբար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նորացվում</w:t>
      </w:r>
      <w:proofErr w:type="spellEnd"/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է</w:t>
      </w:r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ինչպես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Ձեզ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վարկ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տրամադրած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առանձին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վարկատուների</w:t>
      </w:r>
      <w:proofErr w:type="spellEnd"/>
      <w:r w:rsidRPr="00380574">
        <w:rPr>
          <w:sz w:val="18"/>
        </w:rPr>
        <w:t xml:space="preserve">, </w:t>
      </w:r>
      <w:proofErr w:type="spellStart"/>
      <w:r w:rsidRPr="00380574">
        <w:rPr>
          <w:rFonts w:ascii="Sylfaen" w:hAnsi="Sylfaen"/>
          <w:sz w:val="18"/>
        </w:rPr>
        <w:t>այնպես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էլ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Վարկային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բյուրոյի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կողմից</w:t>
      </w:r>
      <w:proofErr w:type="spellEnd"/>
      <w:r w:rsidRPr="00380574">
        <w:rPr>
          <w:sz w:val="18"/>
        </w:rPr>
        <w:t xml:space="preserve">:    </w:t>
      </w:r>
    </w:p>
    <w:p w:rsidR="00914E4E" w:rsidRPr="00380574" w:rsidRDefault="00914E4E" w:rsidP="00380574">
      <w:pPr>
        <w:spacing w:after="0" w:line="240" w:lineRule="auto"/>
        <w:ind w:left="720"/>
        <w:rPr>
          <w:sz w:val="18"/>
        </w:rPr>
      </w:pPr>
      <w:proofErr w:type="spellStart"/>
      <w:r w:rsidRPr="00C11AA2">
        <w:rPr>
          <w:rFonts w:ascii="Sylfaen" w:hAnsi="Sylfaen"/>
          <w:b/>
          <w:sz w:val="18"/>
        </w:rPr>
        <w:t>Դուք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իրավունք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ունեք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տարեկան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մեկ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անգամ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անվճար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ձեռք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բերել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Ձեր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վարկային</w:t>
      </w:r>
      <w:proofErr w:type="spellEnd"/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պատմությունը</w:t>
      </w:r>
      <w:proofErr w:type="spellEnd"/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ԱՔՌԱ</w:t>
      </w:r>
      <w:r w:rsidRPr="00C11AA2">
        <w:rPr>
          <w:b/>
          <w:sz w:val="18"/>
        </w:rPr>
        <w:t xml:space="preserve"> </w:t>
      </w:r>
      <w:proofErr w:type="spellStart"/>
      <w:r w:rsidRPr="00C11AA2">
        <w:rPr>
          <w:rFonts w:ascii="Sylfaen" w:hAnsi="Sylfaen"/>
          <w:b/>
          <w:sz w:val="18"/>
        </w:rPr>
        <w:t>վարկային</w:t>
      </w:r>
      <w:proofErr w:type="spellEnd"/>
      <w:r w:rsidRPr="00380574">
        <w:rPr>
          <w:sz w:val="18"/>
        </w:rPr>
        <w:t xml:space="preserve"> </w:t>
      </w:r>
      <w:proofErr w:type="spellStart"/>
      <w:r w:rsidRPr="00526262">
        <w:rPr>
          <w:rFonts w:ascii="Sylfaen" w:hAnsi="Sylfaen"/>
          <w:b/>
          <w:sz w:val="18"/>
        </w:rPr>
        <w:t>բյուրոյից</w:t>
      </w:r>
      <w:proofErr w:type="spellEnd"/>
      <w:r w:rsidRPr="00380574">
        <w:rPr>
          <w:rFonts w:ascii="Sylfaen" w:hAnsi="Sylfaen"/>
          <w:sz w:val="18"/>
        </w:rPr>
        <w:t>՝</w:t>
      </w:r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այցելելով</w:t>
      </w:r>
      <w:proofErr w:type="spellEnd"/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Մ</w:t>
      </w:r>
      <w:r w:rsidRPr="00380574">
        <w:rPr>
          <w:sz w:val="18"/>
        </w:rPr>
        <w:t xml:space="preserve">. </w:t>
      </w:r>
      <w:proofErr w:type="spellStart"/>
      <w:r w:rsidRPr="00380574">
        <w:rPr>
          <w:rFonts w:ascii="Sylfaen" w:hAnsi="Sylfaen"/>
          <w:sz w:val="18"/>
        </w:rPr>
        <w:t>Խորենացու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փող</w:t>
      </w:r>
      <w:proofErr w:type="spellEnd"/>
      <w:r w:rsidRPr="00380574">
        <w:rPr>
          <w:sz w:val="18"/>
        </w:rPr>
        <w:t xml:space="preserve">. 15, </w:t>
      </w:r>
      <w:r w:rsidRPr="00380574">
        <w:rPr>
          <w:rFonts w:cs="Times New Roman"/>
          <w:sz w:val="18"/>
        </w:rPr>
        <w:t>«</w:t>
      </w:r>
      <w:proofErr w:type="spellStart"/>
      <w:r w:rsidRPr="00380574">
        <w:rPr>
          <w:rFonts w:ascii="Sylfaen" w:hAnsi="Sylfaen"/>
          <w:sz w:val="18"/>
        </w:rPr>
        <w:t>Էլիտ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Պլազա</w:t>
      </w:r>
      <w:proofErr w:type="spellEnd"/>
      <w:r w:rsidRPr="00380574">
        <w:rPr>
          <w:rFonts w:cs="Times New Roman"/>
          <w:sz w:val="18"/>
        </w:rPr>
        <w:t>»</w:t>
      </w:r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բիզնես</w:t>
      </w:r>
      <w:proofErr w:type="spellEnd"/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կենտրոն</w:t>
      </w:r>
      <w:proofErr w:type="spellEnd"/>
      <w:r w:rsidRPr="00380574">
        <w:rPr>
          <w:sz w:val="18"/>
        </w:rPr>
        <w:t>, 9-</w:t>
      </w:r>
      <w:r w:rsidRPr="00380574">
        <w:rPr>
          <w:rFonts w:ascii="Sylfaen" w:hAnsi="Sylfaen"/>
          <w:sz w:val="18"/>
        </w:rPr>
        <w:t>րդ</w:t>
      </w:r>
      <w:r w:rsidRPr="00380574">
        <w:rPr>
          <w:sz w:val="18"/>
        </w:rPr>
        <w:t xml:space="preserve"> </w:t>
      </w:r>
      <w:proofErr w:type="spellStart"/>
      <w:r w:rsidRPr="00380574">
        <w:rPr>
          <w:rFonts w:ascii="Sylfaen" w:hAnsi="Sylfaen"/>
          <w:sz w:val="18"/>
        </w:rPr>
        <w:t>հարկ</w:t>
      </w:r>
      <w:proofErr w:type="spellEnd"/>
      <w:r w:rsidRPr="00380574">
        <w:rPr>
          <w:sz w:val="18"/>
        </w:rPr>
        <w:t xml:space="preserve">:   </w:t>
      </w:r>
    </w:p>
    <w:p w:rsidR="00FD7787" w:rsidRPr="00380574" w:rsidRDefault="000A4C46" w:rsidP="00380574">
      <w:pPr>
        <w:spacing w:after="0" w:line="240" w:lineRule="auto"/>
        <w:ind w:left="7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144780</wp:posOffset>
                </wp:positionV>
                <wp:extent cx="3204210" cy="469265"/>
                <wp:effectExtent l="6985" t="6350" r="8255" b="10160"/>
                <wp:wrapNone/>
                <wp:docPr id="4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210" cy="46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B039C2" id="Rounded Rectangle 17" o:spid="_x0000_s1026" style="position:absolute;margin-left:272.05pt;margin-top:11.4pt;width:252.3pt;height:36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" fillcolor="white [3201]" strokecolor="black [3213]">
                <v:stroke dashstyle="1 1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3323590" cy="309880"/>
                <wp:effectExtent l="5715" t="6350" r="13970" b="7620"/>
                <wp:wrapNone/>
                <wp:docPr id="3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3590" cy="30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D3B7BE" id="Rounded Rectangle 16" o:spid="_x0000_s1026" style="position:absolute;margin-left:-4.05pt;margin-top:11.4pt;width:261.7pt;height:24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proofErr w:type="spellStart"/>
      <w:r w:rsidR="00914E4E" w:rsidRPr="00380574">
        <w:rPr>
          <w:rFonts w:ascii="Sylfaen" w:hAnsi="Sylfaen"/>
          <w:sz w:val="18"/>
        </w:rPr>
        <w:t>Վարկային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պատմության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մասին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ավելի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մանրամասն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կարող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եք</w:t>
      </w:r>
      <w:proofErr w:type="spellEnd"/>
      <w:r w:rsidR="00914E4E" w:rsidRPr="00380574">
        <w:rPr>
          <w:sz w:val="18"/>
        </w:rPr>
        <w:t xml:space="preserve"> </w:t>
      </w:r>
      <w:proofErr w:type="spellStart"/>
      <w:r w:rsidR="00914E4E" w:rsidRPr="00380574">
        <w:rPr>
          <w:rFonts w:ascii="Sylfaen" w:hAnsi="Sylfaen"/>
          <w:sz w:val="18"/>
        </w:rPr>
        <w:t>իմանալ</w:t>
      </w:r>
      <w:proofErr w:type="spellEnd"/>
      <w:r w:rsidR="00914E4E" w:rsidRPr="00380574">
        <w:rPr>
          <w:sz w:val="18"/>
        </w:rPr>
        <w:t xml:space="preserve"> www.acra.am </w:t>
      </w:r>
      <w:proofErr w:type="spellStart"/>
      <w:r w:rsidR="00914E4E" w:rsidRPr="00380574">
        <w:rPr>
          <w:rFonts w:ascii="Sylfaen" w:hAnsi="Sylfaen"/>
          <w:sz w:val="18"/>
        </w:rPr>
        <w:t>կայքից</w:t>
      </w:r>
      <w:proofErr w:type="spellEnd"/>
      <w:r w:rsidR="00914E4E" w:rsidRPr="00380574">
        <w:rPr>
          <w:sz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686"/>
        <w:gridCol w:w="2724"/>
        <w:gridCol w:w="2666"/>
      </w:tblGrid>
      <w:tr w:rsidR="00914E4E" w:rsidTr="007353CC">
        <w:tc>
          <w:tcPr>
            <w:tcW w:w="5508" w:type="dxa"/>
            <w:gridSpan w:val="2"/>
          </w:tcPr>
          <w:p w:rsidR="00914E4E" w:rsidRPr="00173ADB" w:rsidRDefault="00914E4E" w:rsidP="00380574">
            <w:pPr>
              <w:rPr>
                <w:b/>
                <w:sz w:val="18"/>
              </w:rPr>
            </w:pPr>
            <w:r w:rsidRPr="00173ADB">
              <w:rPr>
                <w:rFonts w:ascii="Sylfaen" w:hAnsi="Sylfaen"/>
                <w:b/>
                <w:sz w:val="18"/>
              </w:rPr>
              <w:t>ՀԱՍՏԱՏՈՒՄ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ԵՄ</w:t>
            </w:r>
            <w:r w:rsidRPr="00173ADB">
              <w:rPr>
                <w:b/>
                <w:sz w:val="18"/>
              </w:rPr>
              <w:t xml:space="preserve">, </w:t>
            </w:r>
            <w:r w:rsidRPr="00173ADB">
              <w:rPr>
                <w:rFonts w:ascii="Sylfaen" w:hAnsi="Sylfaen"/>
                <w:b/>
                <w:sz w:val="18"/>
              </w:rPr>
              <w:t>ՈՐ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ՍՈՒՅՆ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ԹԵՐԹԻԿՈՒՄ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ՆԵՐԿԱՅԱՑՎԱԾ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ՏԵՂԵԿՈՒԹՅՈՒՆՆԵՐԸ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ՃՇԳՐԻՏ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ԵՆ</w:t>
            </w:r>
          </w:p>
        </w:tc>
        <w:tc>
          <w:tcPr>
            <w:tcW w:w="5508" w:type="dxa"/>
            <w:gridSpan w:val="2"/>
          </w:tcPr>
          <w:p w:rsidR="00914E4E" w:rsidRPr="00173ADB" w:rsidRDefault="00914E4E" w:rsidP="00380574">
            <w:pPr>
              <w:rPr>
                <w:b/>
                <w:sz w:val="18"/>
              </w:rPr>
            </w:pPr>
            <w:r w:rsidRPr="00173ADB">
              <w:rPr>
                <w:rFonts w:ascii="Sylfaen" w:hAnsi="Sylfaen"/>
                <w:b/>
                <w:sz w:val="18"/>
              </w:rPr>
              <w:t>ՀԱՍՏԱՏՈՒՄ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ԵՄ</w:t>
            </w:r>
            <w:r w:rsidRPr="00173ADB">
              <w:rPr>
                <w:b/>
                <w:sz w:val="18"/>
              </w:rPr>
              <w:t xml:space="preserve">, </w:t>
            </w:r>
            <w:r w:rsidRPr="00173ADB">
              <w:rPr>
                <w:rFonts w:ascii="Sylfaen" w:hAnsi="Sylfaen"/>
                <w:b/>
                <w:sz w:val="18"/>
              </w:rPr>
              <w:t>ՈՐ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ՆԱԽՔԱՆ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ՊԱՅՄԱՆԱԳՐԻ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ԿՆՔՈՒՄԸ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ՍՏԱՑԵԼ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ԵՎ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ՀԱՍԿԱՑԵԼ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ՍՈՒՅՆ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ԹԵՐԹԻԿՈՒՄ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ՆԵՐԿԱՅԱՑՎԱԾ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ԲՈԼՈՐ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ՏԵՂԵԿՈՒԹՅՈՒՆՆԵՐԸ</w:t>
            </w:r>
          </w:p>
        </w:tc>
      </w:tr>
      <w:tr w:rsidR="004720F9" w:rsidTr="007353CC">
        <w:tc>
          <w:tcPr>
            <w:tcW w:w="2754" w:type="dxa"/>
          </w:tcPr>
          <w:p w:rsidR="00C11AA2" w:rsidRPr="00677E72" w:rsidRDefault="00C11AA2" w:rsidP="00380574">
            <w:pPr>
              <w:rPr>
                <w:sz w:val="16"/>
              </w:rPr>
            </w:pPr>
          </w:p>
          <w:p w:rsidR="00C11AA2" w:rsidRPr="00677E72" w:rsidRDefault="00C11AA2" w:rsidP="00380574">
            <w:pPr>
              <w:rPr>
                <w:sz w:val="16"/>
              </w:rPr>
            </w:pPr>
          </w:p>
          <w:p w:rsidR="004720F9" w:rsidRPr="00677E72" w:rsidRDefault="004720F9" w:rsidP="00380574">
            <w:pPr>
              <w:rPr>
                <w:rFonts w:ascii="Sylfaen" w:hAnsi="Sylfaen"/>
                <w:sz w:val="16"/>
              </w:rPr>
            </w:pPr>
            <w:r w:rsidRPr="00677E72">
              <w:rPr>
                <w:sz w:val="16"/>
              </w:rPr>
              <w:t>________________________</w:t>
            </w:r>
            <w:r w:rsidRPr="00677E72">
              <w:rPr>
                <w:sz w:val="16"/>
              </w:rPr>
              <w:br/>
            </w:r>
            <w:proofErr w:type="spellStart"/>
            <w:r w:rsidRPr="00677E72">
              <w:rPr>
                <w:rFonts w:ascii="Sylfaen" w:hAnsi="Sylfaen"/>
                <w:sz w:val="16"/>
              </w:rPr>
              <w:t>վարկատուի</w:t>
            </w:r>
            <w:proofErr w:type="spellEnd"/>
            <w:r w:rsidRPr="00677E72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677E72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C11AA2" w:rsidRPr="00677E72" w:rsidRDefault="00C11AA2" w:rsidP="00380574">
            <w:pPr>
              <w:rPr>
                <w:sz w:val="16"/>
              </w:rPr>
            </w:pPr>
          </w:p>
          <w:p w:rsidR="004720F9" w:rsidRPr="00677E72" w:rsidRDefault="00B8577D" w:rsidP="00380574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2B53D3">
              <w:rPr>
                <w:noProof/>
                <w:sz w:val="16"/>
              </w:rPr>
              <w:t>29/11/2017</w:t>
            </w:r>
            <w:r>
              <w:rPr>
                <w:sz w:val="16"/>
              </w:rPr>
              <w:fldChar w:fldCharType="end"/>
            </w:r>
          </w:p>
          <w:p w:rsidR="004720F9" w:rsidRPr="00677E72" w:rsidRDefault="00C11AA2" w:rsidP="00380574">
            <w:pPr>
              <w:rPr>
                <w:rFonts w:ascii="Sylfaen" w:hAnsi="Sylfaen"/>
                <w:sz w:val="16"/>
              </w:rPr>
            </w:pPr>
            <w:proofErr w:type="spellStart"/>
            <w:r w:rsidRPr="00677E72">
              <w:rPr>
                <w:rFonts w:ascii="Sylfaen" w:hAnsi="Sylfaen"/>
                <w:sz w:val="16"/>
              </w:rPr>
              <w:t>Ամսաթիվ</w:t>
            </w:r>
            <w:proofErr w:type="spellEnd"/>
            <w:r w:rsidR="004720F9" w:rsidRPr="00677E72">
              <w:rPr>
                <w:rFonts w:ascii="Sylfaen" w:hAnsi="Sylfaen"/>
                <w:sz w:val="16"/>
              </w:rPr>
              <w:t>(</w:t>
            </w:r>
            <w:proofErr w:type="spellStart"/>
            <w:r w:rsidR="004720F9" w:rsidRPr="00677E72">
              <w:rPr>
                <w:rFonts w:ascii="Sylfaen" w:hAnsi="Sylfaen"/>
                <w:sz w:val="16"/>
              </w:rPr>
              <w:t>սույն</w:t>
            </w:r>
            <w:proofErr w:type="spellEnd"/>
            <w:r w:rsidR="004720F9" w:rsidRPr="00677E72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="004720F9" w:rsidRPr="00677E72">
              <w:rPr>
                <w:rFonts w:ascii="Sylfaen" w:hAnsi="Sylfaen"/>
                <w:sz w:val="16"/>
              </w:rPr>
              <w:t>թերթիկի</w:t>
            </w:r>
            <w:proofErr w:type="spellEnd"/>
            <w:r w:rsidR="004720F9" w:rsidRPr="00677E72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="004720F9" w:rsidRPr="00677E72">
              <w:rPr>
                <w:rFonts w:ascii="Sylfaen" w:hAnsi="Sylfaen"/>
                <w:sz w:val="16"/>
              </w:rPr>
              <w:t>տրամադրման</w:t>
            </w:r>
            <w:proofErr w:type="spellEnd"/>
            <w:r w:rsidR="004720F9" w:rsidRPr="00677E72">
              <w:rPr>
                <w:rFonts w:ascii="Sylfaen" w:hAnsi="Sylfaen"/>
                <w:sz w:val="16"/>
              </w:rPr>
              <w:t>)</w:t>
            </w:r>
          </w:p>
        </w:tc>
        <w:tc>
          <w:tcPr>
            <w:tcW w:w="2754" w:type="dxa"/>
          </w:tcPr>
          <w:p w:rsidR="00C11AA2" w:rsidRPr="00677E72" w:rsidRDefault="00C11AA2" w:rsidP="00380574">
            <w:pPr>
              <w:rPr>
                <w:sz w:val="16"/>
              </w:rPr>
            </w:pPr>
          </w:p>
          <w:p w:rsidR="00C11AA2" w:rsidRPr="00677E72" w:rsidRDefault="00C11AA2" w:rsidP="00380574">
            <w:pPr>
              <w:rPr>
                <w:sz w:val="16"/>
              </w:rPr>
            </w:pPr>
          </w:p>
          <w:p w:rsidR="004720F9" w:rsidRPr="00677E72" w:rsidRDefault="004720F9" w:rsidP="00380574">
            <w:pPr>
              <w:rPr>
                <w:rFonts w:ascii="Sylfaen" w:hAnsi="Sylfaen"/>
                <w:sz w:val="16"/>
              </w:rPr>
            </w:pPr>
            <w:r w:rsidRPr="00677E72">
              <w:rPr>
                <w:sz w:val="16"/>
              </w:rPr>
              <w:t>________________________</w:t>
            </w:r>
            <w:r w:rsidRPr="00677E72">
              <w:rPr>
                <w:sz w:val="16"/>
              </w:rPr>
              <w:br/>
            </w:r>
            <w:proofErr w:type="spellStart"/>
            <w:r w:rsidRPr="00677E72">
              <w:rPr>
                <w:rFonts w:ascii="Sylfaen" w:hAnsi="Sylfaen"/>
                <w:sz w:val="16"/>
              </w:rPr>
              <w:t>վարկառուի</w:t>
            </w:r>
            <w:proofErr w:type="spellEnd"/>
            <w:r w:rsidRPr="00677E72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677E72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C11AA2" w:rsidRPr="00677E72" w:rsidRDefault="00C11AA2" w:rsidP="00380574">
            <w:pPr>
              <w:rPr>
                <w:sz w:val="16"/>
              </w:rPr>
            </w:pPr>
          </w:p>
          <w:p w:rsidR="00C11AA2" w:rsidRPr="00677E72" w:rsidRDefault="00C11AA2" w:rsidP="00380574">
            <w:pPr>
              <w:rPr>
                <w:sz w:val="16"/>
              </w:rPr>
            </w:pPr>
          </w:p>
          <w:p w:rsidR="00B8577D" w:rsidRDefault="00B8577D" w:rsidP="00380574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2B53D3">
              <w:rPr>
                <w:noProof/>
                <w:sz w:val="16"/>
              </w:rPr>
              <w:t>29/11/2017</w:t>
            </w:r>
            <w:r>
              <w:rPr>
                <w:sz w:val="16"/>
              </w:rPr>
              <w:fldChar w:fldCharType="end"/>
            </w:r>
          </w:p>
          <w:p w:rsidR="004720F9" w:rsidRPr="00677E72" w:rsidRDefault="00C11AA2" w:rsidP="00380574">
            <w:pPr>
              <w:rPr>
                <w:rFonts w:ascii="Sylfaen" w:hAnsi="Sylfaen"/>
                <w:sz w:val="16"/>
              </w:rPr>
            </w:pPr>
            <w:proofErr w:type="spellStart"/>
            <w:r w:rsidRPr="00677E72">
              <w:rPr>
                <w:rFonts w:ascii="Sylfaen" w:hAnsi="Sylfaen"/>
                <w:sz w:val="16"/>
              </w:rPr>
              <w:t>Ամսաթիվ</w:t>
            </w:r>
            <w:proofErr w:type="spellEnd"/>
          </w:p>
        </w:tc>
      </w:tr>
      <w:tr w:rsidR="004720F9" w:rsidTr="007353CC">
        <w:tc>
          <w:tcPr>
            <w:tcW w:w="2754" w:type="dxa"/>
          </w:tcPr>
          <w:p w:rsidR="004720F9" w:rsidRPr="00677E72" w:rsidRDefault="004720F9" w:rsidP="00380574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4720F9" w:rsidRPr="00677E72" w:rsidRDefault="004720F9" w:rsidP="00380574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C11AA2" w:rsidRPr="00677E72" w:rsidRDefault="00C11AA2" w:rsidP="00380574">
            <w:pPr>
              <w:rPr>
                <w:sz w:val="16"/>
              </w:rPr>
            </w:pPr>
          </w:p>
          <w:p w:rsidR="004720F9" w:rsidRPr="00677E72" w:rsidRDefault="004720F9" w:rsidP="00380574">
            <w:pPr>
              <w:rPr>
                <w:rFonts w:ascii="Sylfaen" w:hAnsi="Sylfaen"/>
                <w:sz w:val="16"/>
              </w:rPr>
            </w:pPr>
            <w:r w:rsidRPr="00677E72">
              <w:rPr>
                <w:sz w:val="16"/>
              </w:rPr>
              <w:t>________________________</w:t>
            </w:r>
            <w:r w:rsidRPr="00677E72">
              <w:rPr>
                <w:sz w:val="16"/>
              </w:rPr>
              <w:br/>
            </w:r>
            <w:proofErr w:type="spellStart"/>
            <w:r w:rsidR="00C11AA2" w:rsidRPr="00677E72">
              <w:rPr>
                <w:rFonts w:ascii="Sylfaen" w:hAnsi="Sylfaen"/>
                <w:sz w:val="16"/>
              </w:rPr>
              <w:t>երաշխավորի</w:t>
            </w:r>
            <w:proofErr w:type="spellEnd"/>
            <w:r w:rsidR="00B8577D">
              <w:rPr>
                <w:rFonts w:ascii="Sylfaen" w:hAnsi="Sylfaen"/>
                <w:sz w:val="16"/>
              </w:rPr>
              <w:t xml:space="preserve"> </w:t>
            </w:r>
            <w:proofErr w:type="spellStart"/>
            <w:r w:rsidRPr="00677E72">
              <w:rPr>
                <w:rFonts w:ascii="Sylfaen" w:hAnsi="Sylfaen"/>
                <w:sz w:val="16"/>
              </w:rPr>
              <w:t>ստորագրություն</w:t>
            </w:r>
            <w:proofErr w:type="spellEnd"/>
          </w:p>
        </w:tc>
        <w:tc>
          <w:tcPr>
            <w:tcW w:w="2754" w:type="dxa"/>
          </w:tcPr>
          <w:p w:rsidR="00C11AA2" w:rsidRPr="00677E72" w:rsidRDefault="00C11AA2" w:rsidP="00380574">
            <w:pPr>
              <w:rPr>
                <w:sz w:val="16"/>
              </w:rPr>
            </w:pPr>
          </w:p>
          <w:p w:rsidR="004720F9" w:rsidRPr="00677E72" w:rsidRDefault="00B8577D" w:rsidP="00380574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2B53D3">
              <w:rPr>
                <w:noProof/>
                <w:sz w:val="16"/>
              </w:rPr>
              <w:t>29/11/2017</w:t>
            </w:r>
            <w:r>
              <w:rPr>
                <w:sz w:val="16"/>
              </w:rPr>
              <w:fldChar w:fldCharType="end"/>
            </w:r>
          </w:p>
          <w:p w:rsidR="004720F9" w:rsidRPr="00677E72" w:rsidRDefault="00C11AA2" w:rsidP="00380574">
            <w:pPr>
              <w:rPr>
                <w:rFonts w:ascii="Sylfaen" w:hAnsi="Sylfaen"/>
                <w:sz w:val="16"/>
              </w:rPr>
            </w:pPr>
            <w:proofErr w:type="spellStart"/>
            <w:r w:rsidRPr="00677E72">
              <w:rPr>
                <w:rFonts w:ascii="Sylfaen" w:hAnsi="Sylfaen"/>
                <w:sz w:val="16"/>
              </w:rPr>
              <w:t>Ամսաթիվ</w:t>
            </w:r>
            <w:proofErr w:type="spellEnd"/>
          </w:p>
        </w:tc>
      </w:tr>
    </w:tbl>
    <w:p w:rsidR="00914E4E" w:rsidRPr="007B78C6" w:rsidRDefault="000A4C46" w:rsidP="00677E72">
      <w:pPr>
        <w:spacing w:after="0" w:line="240" w:lineRule="auto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10795</wp:posOffset>
                </wp:positionV>
                <wp:extent cx="6956425" cy="492760"/>
                <wp:effectExtent l="5715" t="9525" r="10160" b="12065"/>
                <wp:wrapNone/>
                <wp:docPr id="2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6425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B8F00E" id="Rounded Rectangle 19" o:spid="_x0000_s1026" style="position:absolute;margin-left:-4.05pt;margin-top:.85pt;width:547.75pt;height:38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 w:rsidR="004720F9" w:rsidRPr="007B78C6">
        <w:rPr>
          <w:rFonts w:ascii="Sylfaen" w:hAnsi="Sylfaen"/>
          <w:sz w:val="14"/>
        </w:rPr>
        <w:t>ՍՈՒՅՆ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ԹԵՐԹԻԿՈՒՄ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ԱՌԱՋԱՐԿՎՈՂ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ՊԱՅՄԱՆՆԵՐԸ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ԳՈՐԾՈՒՄ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ԵՆ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ՎԱՐԿԱՅԻՆ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ՀԱՅՏԻ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ՎԵՐԱԲԵՐՅԱԼ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ԴՐԱԿԱՆ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ՈՐՈՇՄԱՆ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ՄԱՍԻՆ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ՁԵԶ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ՏԵՂԵԿԱՑՆԵԼՈՒՑ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ՀԵՏՈ</w:t>
      </w:r>
      <w:r w:rsidR="004720F9" w:rsidRPr="007B78C6">
        <w:rPr>
          <w:sz w:val="14"/>
        </w:rPr>
        <w:t xml:space="preserve">  </w:t>
      </w:r>
      <w:r w:rsidR="004720F9" w:rsidRPr="007B78C6">
        <w:rPr>
          <w:b/>
          <w:sz w:val="14"/>
          <w:u w:val="single"/>
        </w:rPr>
        <w:t xml:space="preserve">10 </w:t>
      </w:r>
      <w:r w:rsidR="004720F9" w:rsidRPr="007B78C6">
        <w:rPr>
          <w:rFonts w:ascii="Sylfaen" w:hAnsi="Sylfaen"/>
          <w:b/>
          <w:sz w:val="14"/>
          <w:u w:val="single"/>
        </w:rPr>
        <w:t>ԱՇԽԱՏԱՆՔԱՅԻՆ</w:t>
      </w:r>
      <w:r w:rsidR="004720F9" w:rsidRPr="007B78C6">
        <w:rPr>
          <w:b/>
          <w:sz w:val="14"/>
          <w:u w:val="single"/>
        </w:rPr>
        <w:t xml:space="preserve"> </w:t>
      </w:r>
      <w:r w:rsidR="004720F9" w:rsidRPr="007B78C6">
        <w:rPr>
          <w:rFonts w:ascii="Sylfaen" w:hAnsi="Sylfaen"/>
          <w:b/>
          <w:sz w:val="14"/>
          <w:u w:val="single"/>
        </w:rPr>
        <w:t>ՕՐ</w:t>
      </w:r>
      <w:r w:rsidR="004720F9" w:rsidRPr="007B78C6">
        <w:rPr>
          <w:sz w:val="14"/>
        </w:rPr>
        <w:t xml:space="preserve">:  </w:t>
      </w:r>
      <w:r w:rsidR="004720F9" w:rsidRPr="007B78C6">
        <w:rPr>
          <w:rFonts w:ascii="Sylfaen" w:hAnsi="Sylfaen"/>
          <w:sz w:val="14"/>
        </w:rPr>
        <w:t>ՍՈՒՅՆ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ԹԵՐԹԻԿԸ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ՉԻ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ՓՈԽԱՐԻՆՈՒՄ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ՎԱՐԿԱՅԻՆ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ԵՎ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ԵՐԱՇԽԱՎՈՐՄԱՆ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ՊԱՅՄԱՆԱԳՐԵՐԻՆ</w:t>
      </w:r>
      <w:r w:rsidR="004720F9" w:rsidRPr="007B78C6">
        <w:rPr>
          <w:sz w:val="14"/>
        </w:rPr>
        <w:t xml:space="preserve">: </w:t>
      </w:r>
      <w:r w:rsidR="004720F9" w:rsidRPr="007B78C6">
        <w:rPr>
          <w:rFonts w:ascii="Sylfaen" w:hAnsi="Sylfaen"/>
          <w:sz w:val="14"/>
        </w:rPr>
        <w:t>ՊԱՅՄԱՆԱԳՐԻ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ՑԱՆԿԱՑԱԾ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ԴՐՈՒՅԹԻ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ՀԵՏ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ԿԱՊՎԱԾ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ՀԱՐՑԵՐ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ՈՒՆԵՆԱԼՈՒ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ԴԵՊՔՈՒՄ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ԽՆԴՐՈՒՄ</w:t>
      </w:r>
      <w:r w:rsidR="004720F9" w:rsidRPr="007B78C6">
        <w:rPr>
          <w:sz w:val="14"/>
        </w:rPr>
        <w:t xml:space="preserve">  </w:t>
      </w:r>
      <w:r w:rsidR="004720F9" w:rsidRPr="007B78C6">
        <w:rPr>
          <w:rFonts w:ascii="Sylfaen" w:hAnsi="Sylfaen"/>
          <w:sz w:val="14"/>
        </w:rPr>
        <w:t>ԵՆՔ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ԱՌԱՋՆՈՐԴՎԵԼ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ՁԵՐ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ՊԱՅՄԱՆԱԳՐՈՎ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ԵՎ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ՀՆԱՐԱՎՈՐՈՒԹՅԱՆ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ԴԵՊՔՈՒՄ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ԴԻՄԵԼ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ՎԱՐԿԱՏՈՒԻՆ՝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ՊԱՐԶԱԲԱՆՈՒՄՆԵՐ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ՍՏԱՆԱԼՈՒ</w:t>
      </w:r>
      <w:r w:rsidR="004720F9" w:rsidRPr="007B78C6">
        <w:rPr>
          <w:sz w:val="14"/>
        </w:rPr>
        <w:t xml:space="preserve"> </w:t>
      </w:r>
      <w:r w:rsidR="004720F9" w:rsidRPr="007B78C6">
        <w:rPr>
          <w:rFonts w:ascii="Sylfaen" w:hAnsi="Sylfaen"/>
          <w:sz w:val="14"/>
        </w:rPr>
        <w:t>ՀԱՄԱՐ</w:t>
      </w:r>
      <w:r w:rsidR="004720F9" w:rsidRPr="007B78C6">
        <w:rPr>
          <w:sz w:val="14"/>
        </w:rPr>
        <w:t>:</w:t>
      </w:r>
    </w:p>
    <w:sectPr w:rsidR="00914E4E" w:rsidRPr="007B78C6" w:rsidSect="0048313A">
      <w:pgSz w:w="12240" w:h="15840"/>
      <w:pgMar w:top="218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altName w:val="GHEA Grapalat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BC"/>
    <w:rsid w:val="000027FE"/>
    <w:rsid w:val="0000626B"/>
    <w:rsid w:val="00033DF3"/>
    <w:rsid w:val="000374B3"/>
    <w:rsid w:val="00042E92"/>
    <w:rsid w:val="00043EFE"/>
    <w:rsid w:val="000508D1"/>
    <w:rsid w:val="0006013C"/>
    <w:rsid w:val="000922C3"/>
    <w:rsid w:val="000A4C46"/>
    <w:rsid w:val="000B3CCC"/>
    <w:rsid w:val="000C00C0"/>
    <w:rsid w:val="000E7E64"/>
    <w:rsid w:val="000F0514"/>
    <w:rsid w:val="001011AC"/>
    <w:rsid w:val="001035C3"/>
    <w:rsid w:val="00106A10"/>
    <w:rsid w:val="001126CE"/>
    <w:rsid w:val="00131BC6"/>
    <w:rsid w:val="00141845"/>
    <w:rsid w:val="001437E7"/>
    <w:rsid w:val="00147570"/>
    <w:rsid w:val="00147CF3"/>
    <w:rsid w:val="00173ADB"/>
    <w:rsid w:val="001A1C4D"/>
    <w:rsid w:val="001B5206"/>
    <w:rsid w:val="001C0526"/>
    <w:rsid w:val="001C3EBD"/>
    <w:rsid w:val="00220EC4"/>
    <w:rsid w:val="002631CB"/>
    <w:rsid w:val="00283321"/>
    <w:rsid w:val="0029489D"/>
    <w:rsid w:val="002B53D3"/>
    <w:rsid w:val="002C4DCD"/>
    <w:rsid w:val="002D50FE"/>
    <w:rsid w:val="002E427C"/>
    <w:rsid w:val="00311219"/>
    <w:rsid w:val="003259FC"/>
    <w:rsid w:val="0032751C"/>
    <w:rsid w:val="00367559"/>
    <w:rsid w:val="00380574"/>
    <w:rsid w:val="00390BA2"/>
    <w:rsid w:val="003922A3"/>
    <w:rsid w:val="003C61F0"/>
    <w:rsid w:val="003D00DB"/>
    <w:rsid w:val="003E5450"/>
    <w:rsid w:val="003F6AAA"/>
    <w:rsid w:val="00422ACA"/>
    <w:rsid w:val="00432758"/>
    <w:rsid w:val="004333F2"/>
    <w:rsid w:val="0046357B"/>
    <w:rsid w:val="004720F9"/>
    <w:rsid w:val="0048313A"/>
    <w:rsid w:val="004837F6"/>
    <w:rsid w:val="00485884"/>
    <w:rsid w:val="004B6A9E"/>
    <w:rsid w:val="004E1029"/>
    <w:rsid w:val="004E576E"/>
    <w:rsid w:val="004F7DDC"/>
    <w:rsid w:val="005045D2"/>
    <w:rsid w:val="0050784F"/>
    <w:rsid w:val="00526262"/>
    <w:rsid w:val="00563211"/>
    <w:rsid w:val="00580C76"/>
    <w:rsid w:val="005A5130"/>
    <w:rsid w:val="005B1DE2"/>
    <w:rsid w:val="005D48ED"/>
    <w:rsid w:val="005F0074"/>
    <w:rsid w:val="005F2F28"/>
    <w:rsid w:val="00631015"/>
    <w:rsid w:val="00644D33"/>
    <w:rsid w:val="00646221"/>
    <w:rsid w:val="00654AFD"/>
    <w:rsid w:val="006564E2"/>
    <w:rsid w:val="0066461E"/>
    <w:rsid w:val="00677E72"/>
    <w:rsid w:val="006C7C4C"/>
    <w:rsid w:val="006E0CB1"/>
    <w:rsid w:val="006E1A56"/>
    <w:rsid w:val="006F5DD6"/>
    <w:rsid w:val="00707B1B"/>
    <w:rsid w:val="00713329"/>
    <w:rsid w:val="00726841"/>
    <w:rsid w:val="007353CC"/>
    <w:rsid w:val="0076663E"/>
    <w:rsid w:val="00771C1B"/>
    <w:rsid w:val="00774D40"/>
    <w:rsid w:val="007B32FB"/>
    <w:rsid w:val="007B78C6"/>
    <w:rsid w:val="007D1CA7"/>
    <w:rsid w:val="007D3779"/>
    <w:rsid w:val="007F39E2"/>
    <w:rsid w:val="00802108"/>
    <w:rsid w:val="0080387A"/>
    <w:rsid w:val="00820D41"/>
    <w:rsid w:val="00874904"/>
    <w:rsid w:val="00893822"/>
    <w:rsid w:val="0089567E"/>
    <w:rsid w:val="008A4E62"/>
    <w:rsid w:val="008B18F5"/>
    <w:rsid w:val="008B325A"/>
    <w:rsid w:val="008E32F7"/>
    <w:rsid w:val="008E7D7D"/>
    <w:rsid w:val="008F06CB"/>
    <w:rsid w:val="00905E00"/>
    <w:rsid w:val="00906356"/>
    <w:rsid w:val="00914E4E"/>
    <w:rsid w:val="009477AD"/>
    <w:rsid w:val="009479B1"/>
    <w:rsid w:val="00992F3A"/>
    <w:rsid w:val="009A14C1"/>
    <w:rsid w:val="009A1CBC"/>
    <w:rsid w:val="009E38E5"/>
    <w:rsid w:val="009F06B6"/>
    <w:rsid w:val="00A1218A"/>
    <w:rsid w:val="00A16F76"/>
    <w:rsid w:val="00A71151"/>
    <w:rsid w:val="00A76ECB"/>
    <w:rsid w:val="00A96C2C"/>
    <w:rsid w:val="00A96CA8"/>
    <w:rsid w:val="00AB6B5B"/>
    <w:rsid w:val="00AC1BB1"/>
    <w:rsid w:val="00AE6C15"/>
    <w:rsid w:val="00AF3C79"/>
    <w:rsid w:val="00B005EE"/>
    <w:rsid w:val="00B27ED5"/>
    <w:rsid w:val="00B3323C"/>
    <w:rsid w:val="00B8577D"/>
    <w:rsid w:val="00BA68BE"/>
    <w:rsid w:val="00BB0D65"/>
    <w:rsid w:val="00BC6733"/>
    <w:rsid w:val="00BC6B2A"/>
    <w:rsid w:val="00BE64B3"/>
    <w:rsid w:val="00BF388D"/>
    <w:rsid w:val="00C05A8A"/>
    <w:rsid w:val="00C105CC"/>
    <w:rsid w:val="00C11AA2"/>
    <w:rsid w:val="00C338EA"/>
    <w:rsid w:val="00C33EE4"/>
    <w:rsid w:val="00C475CA"/>
    <w:rsid w:val="00C51AD7"/>
    <w:rsid w:val="00C53512"/>
    <w:rsid w:val="00C53872"/>
    <w:rsid w:val="00C73AED"/>
    <w:rsid w:val="00C74D28"/>
    <w:rsid w:val="00C824F6"/>
    <w:rsid w:val="00CB0BEC"/>
    <w:rsid w:val="00CB1928"/>
    <w:rsid w:val="00CB20B7"/>
    <w:rsid w:val="00CD538E"/>
    <w:rsid w:val="00CE00C4"/>
    <w:rsid w:val="00CF3B27"/>
    <w:rsid w:val="00CF577A"/>
    <w:rsid w:val="00D0040D"/>
    <w:rsid w:val="00D0449C"/>
    <w:rsid w:val="00D13CE5"/>
    <w:rsid w:val="00D27818"/>
    <w:rsid w:val="00D50E7A"/>
    <w:rsid w:val="00D534E7"/>
    <w:rsid w:val="00D536A4"/>
    <w:rsid w:val="00D612F6"/>
    <w:rsid w:val="00DB2FCA"/>
    <w:rsid w:val="00DC05E1"/>
    <w:rsid w:val="00DD31C2"/>
    <w:rsid w:val="00DF520A"/>
    <w:rsid w:val="00E065E6"/>
    <w:rsid w:val="00E33BD0"/>
    <w:rsid w:val="00E66352"/>
    <w:rsid w:val="00E811C3"/>
    <w:rsid w:val="00E91EF2"/>
    <w:rsid w:val="00EA1D22"/>
    <w:rsid w:val="00EA68FF"/>
    <w:rsid w:val="00ED0F40"/>
    <w:rsid w:val="00ED6C5B"/>
    <w:rsid w:val="00EE0BCD"/>
    <w:rsid w:val="00EE6A59"/>
    <w:rsid w:val="00EF2897"/>
    <w:rsid w:val="00EF766A"/>
    <w:rsid w:val="00F33211"/>
    <w:rsid w:val="00F70EFC"/>
    <w:rsid w:val="00F7607C"/>
    <w:rsid w:val="00F7720A"/>
    <w:rsid w:val="00FA7879"/>
    <w:rsid w:val="00FC3863"/>
    <w:rsid w:val="00FC3A21"/>
    <w:rsid w:val="00FC75BC"/>
    <w:rsid w:val="00FD7787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41194-7375-42C6-A2AD-3D350799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="Times New Roman" w:hAnsi="Sylfaen" w:cs="Sylfaen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F2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BC"/>
    <w:rPr>
      <w:rFonts w:ascii="Tahoma" w:hAnsi="Tahoma" w:cs="Tahoma"/>
    </w:rPr>
  </w:style>
  <w:style w:type="paragraph" w:customStyle="1" w:styleId="Default">
    <w:name w:val="Default"/>
    <w:rsid w:val="009A1CBC"/>
    <w:pPr>
      <w:widowControl w:val="0"/>
      <w:autoSpaceDE w:val="0"/>
      <w:autoSpaceDN w:val="0"/>
      <w:adjustRightInd w:val="0"/>
      <w:spacing w:after="0" w:line="240" w:lineRule="auto"/>
    </w:pPr>
    <w:rPr>
      <w:rFonts w:ascii="GHEA Grapalat" w:eastAsiaTheme="minorEastAsia" w:hAnsi="GHEA Grapalat" w:cs="GHEA Grapala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3A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3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3A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4D1964A9</Template>
  <TotalTime>21</TotalTime>
  <Pages>2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Hayaser Ghukasyan</dc:creator>
  <cp:lastModifiedBy>Anna V. Vardanyan</cp:lastModifiedBy>
  <cp:revision>4</cp:revision>
  <dcterms:created xsi:type="dcterms:W3CDTF">2017-11-29T06:47:00Z</dcterms:created>
  <dcterms:modified xsi:type="dcterms:W3CDTF">2017-11-29T09:01:00Z</dcterms:modified>
</cp:coreProperties>
</file>