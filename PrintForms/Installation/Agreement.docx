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B0" w:rsidRPr="008522FC" w:rsidRDefault="001E00B0" w:rsidP="001E00B0">
      <w:pPr>
        <w:rPr>
          <w:rFonts w:ascii="Sylfaen" w:hAnsi="Sylfaen"/>
          <w:vanish/>
          <w:lang w:val="hy-AM"/>
        </w:rPr>
      </w:pPr>
    </w:p>
    <w:p w:rsidR="009E252A" w:rsidRPr="008522FC" w:rsidRDefault="005F785E" w:rsidP="009E252A">
      <w:pPr>
        <w:jc w:val="center"/>
        <w:rPr>
          <w:rFonts w:ascii="Sylfaen" w:hAnsi="Sylfaen"/>
          <w:b/>
          <w:lang w:val="hy-AM"/>
        </w:rPr>
      </w:pPr>
      <w:r w:rsidRPr="008522FC">
        <w:rPr>
          <w:rFonts w:ascii="Sylfaen" w:hAnsi="Sylfaen"/>
          <w:vanish/>
          <w:lang w:val="hy-AM"/>
        </w:rPr>
        <w:t>PA*Pa</w:t>
      </w:r>
      <w:r w:rsidR="00550757" w:rsidRPr="008522FC">
        <w:rPr>
          <w:rFonts w:ascii="Sylfaen" w:hAnsi="Sylfaen"/>
          <w:b/>
          <w:sz w:val="18"/>
          <w:szCs w:val="18"/>
          <w:lang w:val="hy-AM"/>
        </w:rPr>
        <w:t xml:space="preserve"> </w:t>
      </w:r>
      <w:r w:rsidR="00550757" w:rsidRPr="008522FC">
        <w:rPr>
          <w:rFonts w:ascii="Sylfaen" w:hAnsi="Sylfaen"/>
          <w:b/>
          <w:lang w:val="hy-AM"/>
        </w:rPr>
        <w:t>ՊԱՐՏՔԻ ՏԱՐԱԺԱՄԿԵՏ ՄԱՐՄԱՆ ՊԱՅՄԱՆԱԳԻՐ ԿՆՔԵԼՈՒ</w:t>
      </w:r>
      <w:r w:rsidR="009E252A" w:rsidRPr="008522FC">
        <w:rPr>
          <w:rFonts w:ascii="Sylfaen" w:hAnsi="Sylfaen"/>
          <w:b/>
          <w:lang w:val="hy-AM"/>
        </w:rPr>
        <w:t xml:space="preserve"> ՕՖԵՐՏԱ /ԱՌԱՋԱՐԿ/ ԹԻՎ -----------------</w:t>
      </w:r>
    </w:p>
    <w:p w:rsidR="001E00B0" w:rsidRPr="006B113E" w:rsidRDefault="003563F3" w:rsidP="003563F3">
      <w:pPr>
        <w:jc w:val="both"/>
        <w:rPr>
          <w:rFonts w:ascii="Sylfaen" w:hAnsi="Sylfaen"/>
          <w:b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>ք</w:t>
      </w:r>
      <w:r w:rsidRPr="006B113E">
        <w:rPr>
          <w:rFonts w:ascii="Sylfaen" w:hAnsi="Sylfaen"/>
          <w:sz w:val="18"/>
          <w:szCs w:val="18"/>
          <w:lang w:val="hy-AM"/>
        </w:rPr>
        <w:t>. __________</w:t>
      </w:r>
      <w:r w:rsidRPr="006B113E">
        <w:rPr>
          <w:rFonts w:ascii="Sylfaen" w:hAnsi="Sylfaen"/>
          <w:sz w:val="18"/>
          <w:szCs w:val="18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ab/>
        <w:t xml:space="preserve">                          </w:t>
      </w:r>
      <w:r w:rsidRPr="006B113E">
        <w:rPr>
          <w:rFonts w:ascii="Sylfaen" w:hAnsi="Sylfaen"/>
          <w:sz w:val="18"/>
          <w:szCs w:val="18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ab/>
        <w:t xml:space="preserve">                                  "___" __________20__</w:t>
      </w:r>
      <w:r w:rsidRPr="006B113E">
        <w:rPr>
          <w:rFonts w:ascii="Sylfaen" w:hAnsi="Sylfaen" w:cs="Sylfaen"/>
          <w:sz w:val="18"/>
          <w:szCs w:val="18"/>
          <w:lang w:val="hy-AM"/>
        </w:rPr>
        <w:t>թ</w:t>
      </w:r>
      <w:r w:rsidRPr="006B113E">
        <w:rPr>
          <w:rFonts w:ascii="Sylfaen" w:hAnsi="Sylfaen"/>
          <w:sz w:val="18"/>
          <w:szCs w:val="18"/>
          <w:lang w:val="hy-AM"/>
        </w:rPr>
        <w:t>.</w:t>
      </w:r>
      <w:r w:rsidR="001E00B0" w:rsidRPr="008522FC">
        <w:rPr>
          <w:rFonts w:ascii="Times Armenian" w:hAnsi="Times Armenian"/>
          <w:sz w:val="20"/>
          <w:szCs w:val="20"/>
          <w:lang w:val="hy-AM"/>
        </w:rPr>
        <w:tab/>
      </w:r>
      <w:r w:rsidR="001E00B0" w:rsidRPr="008522FC">
        <w:rPr>
          <w:rFonts w:ascii="Times Armenian" w:hAnsi="Times Armenian"/>
          <w:sz w:val="18"/>
          <w:szCs w:val="18"/>
          <w:lang w:val="hy-AM"/>
        </w:rPr>
        <w:tab/>
      </w:r>
      <w:r w:rsidR="001E00B0" w:rsidRPr="008522FC">
        <w:rPr>
          <w:rFonts w:ascii="Times Armenian" w:hAnsi="Times Armenian"/>
          <w:sz w:val="18"/>
          <w:szCs w:val="18"/>
          <w:lang w:val="hy-AM"/>
        </w:rPr>
        <w:tab/>
      </w:r>
      <w:r w:rsidR="001E00B0" w:rsidRPr="008522FC">
        <w:rPr>
          <w:rFonts w:ascii="Times Armenian" w:hAnsi="Times Armenian"/>
          <w:sz w:val="18"/>
          <w:szCs w:val="18"/>
          <w:lang w:val="hy-AM"/>
        </w:rPr>
        <w:tab/>
        <w:t xml:space="preserve">                         </w:t>
      </w:r>
      <w:r w:rsidR="001E00B0" w:rsidRPr="008522FC">
        <w:rPr>
          <w:rFonts w:ascii="Times Armenian" w:hAnsi="Times Armenian"/>
          <w:sz w:val="18"/>
          <w:szCs w:val="18"/>
          <w:lang w:val="hy-AM"/>
        </w:rPr>
        <w:tab/>
      </w:r>
      <w:r w:rsidR="001E00B0" w:rsidRPr="008522FC">
        <w:rPr>
          <w:rFonts w:ascii="Times Armenian" w:hAnsi="Times Armenian"/>
          <w:sz w:val="18"/>
          <w:szCs w:val="18"/>
          <w:lang w:val="hy-AM"/>
        </w:rPr>
        <w:tab/>
      </w:r>
      <w:r w:rsidR="001E00B0" w:rsidRPr="008522FC">
        <w:rPr>
          <w:rFonts w:ascii="Sylfaen" w:hAnsi="Sylfaen"/>
          <w:sz w:val="18"/>
          <w:szCs w:val="18"/>
          <w:lang w:val="hy-AM"/>
        </w:rPr>
        <w:t xml:space="preserve">      </w:t>
      </w:r>
      <w:r w:rsidR="001E00B0" w:rsidRPr="008522FC">
        <w:rPr>
          <w:rFonts w:ascii="Times Armenian" w:hAnsi="Times Armenian"/>
          <w:sz w:val="18"/>
          <w:szCs w:val="18"/>
          <w:lang w:val="hy-AM"/>
        </w:rPr>
        <w:t xml:space="preserve">      </w:t>
      </w:r>
      <w:r w:rsidR="001E00B0" w:rsidRPr="008522FC">
        <w:rPr>
          <w:rFonts w:ascii="Times Armenian" w:hAnsi="Times Armenian"/>
          <w:sz w:val="18"/>
          <w:szCs w:val="18"/>
          <w:lang w:val="hy-AM"/>
        </w:rPr>
        <w:tab/>
      </w:r>
    </w:p>
    <w:p w:rsidR="00C35ED5" w:rsidRPr="006B113E" w:rsidRDefault="00BA3F38" w:rsidP="008A1E68">
      <w:pPr>
        <w:spacing w:before="120"/>
        <w:jc w:val="both"/>
        <w:rPr>
          <w:rFonts w:ascii="Sylfaen" w:hAnsi="Sylfaen" w:cs="Sylfaen"/>
          <w:sz w:val="18"/>
          <w:szCs w:val="18"/>
          <w:lang w:val="hy-AM"/>
        </w:rPr>
      </w:pPr>
      <w:r w:rsidRPr="008522FC">
        <w:rPr>
          <w:rFonts w:ascii="Sylfaen" w:hAnsi="Sylfaen" w:cs="Sylfaen"/>
          <w:sz w:val="18"/>
          <w:szCs w:val="18"/>
          <w:lang w:val="hy-AM"/>
        </w:rPr>
        <w:t xml:space="preserve">                 </w:t>
      </w:r>
      <w:r w:rsidR="00ED2286" w:rsidRPr="008522FC">
        <w:rPr>
          <w:rFonts w:ascii="Sylfaen" w:hAnsi="Sylfaen" w:cs="Sylfaen"/>
          <w:sz w:val="18"/>
          <w:szCs w:val="18"/>
          <w:lang w:val="hy-AM"/>
        </w:rPr>
        <w:t>Ես` ------------------------------------------ս</w:t>
      </w:r>
      <w:r w:rsidR="00D374D5" w:rsidRPr="008522FC">
        <w:rPr>
          <w:rFonts w:ascii="Sylfaen" w:hAnsi="Sylfaen" w:cs="Sylfaen"/>
          <w:sz w:val="18"/>
          <w:szCs w:val="18"/>
          <w:lang w:val="hy-AM"/>
        </w:rPr>
        <w:t xml:space="preserve"> (</w:t>
      </w:r>
      <w:r w:rsidR="00D374D5" w:rsidRPr="006B113E">
        <w:rPr>
          <w:rFonts w:ascii="Sylfaen" w:hAnsi="Sylfaen" w:cs="Sylfaen"/>
          <w:sz w:val="18"/>
          <w:szCs w:val="18"/>
          <w:lang w:val="hy-AM"/>
        </w:rPr>
        <w:t>անձնագիր` ------------------, տրված`----/--------/----, ----- կողմից, համաձայն  -------------------------(այսուհետ Ընկերություն) հետ  ---/------/20—թ.-ին կնք</w:t>
      </w:r>
      <w:r w:rsidR="00C35ED5" w:rsidRPr="006B113E">
        <w:rPr>
          <w:rFonts w:ascii="Sylfaen" w:hAnsi="Sylfaen" w:cs="Sylfaen"/>
          <w:sz w:val="18"/>
          <w:szCs w:val="18"/>
          <w:lang w:val="hy-AM"/>
        </w:rPr>
        <w:t>վ</w:t>
      </w:r>
      <w:r w:rsidR="00D374D5" w:rsidRPr="006B113E">
        <w:rPr>
          <w:rFonts w:ascii="Sylfaen" w:hAnsi="Sylfaen" w:cs="Sylfaen"/>
          <w:sz w:val="18"/>
          <w:szCs w:val="18"/>
          <w:lang w:val="hy-AM"/>
        </w:rPr>
        <w:t>ած</w:t>
      </w:r>
      <w:r w:rsidR="00C35ED5" w:rsidRPr="006B113E">
        <w:rPr>
          <w:rFonts w:ascii="Sylfaen" w:hAnsi="Sylfaen" w:cs="Sylfaen"/>
          <w:sz w:val="18"/>
          <w:szCs w:val="18"/>
          <w:lang w:val="hy-AM"/>
        </w:rPr>
        <w:t xml:space="preserve"> թիվ ----------------------Ապրանքի ապառիկ վաճառքի պայմանագրի գնել եմ  ----------------------------(---------------------------------------------------------------) ՀՀ դրամ  արժողությամբ ապրանք (ներ)</w:t>
      </w:r>
      <w:r w:rsidR="00ED2286" w:rsidRPr="006B113E">
        <w:rPr>
          <w:rFonts w:ascii="Sylfaen" w:hAnsi="Sylfaen" w:cs="Sylfaen"/>
          <w:sz w:val="18"/>
          <w:szCs w:val="18"/>
          <w:lang w:val="hy-AM"/>
        </w:rPr>
        <w:t>,</w:t>
      </w:r>
      <w:r w:rsidR="00C35ED5" w:rsidRPr="006B113E">
        <w:rPr>
          <w:rFonts w:ascii="Sylfaen" w:hAnsi="Sylfaen" w:cs="Sylfaen"/>
          <w:sz w:val="18"/>
          <w:szCs w:val="18"/>
          <w:lang w:val="hy-AM"/>
        </w:rPr>
        <w:t xml:space="preserve"> վճարելով դրա դիմաց կանխավճար  ----------------------- (--------------------------------------) ՀՀ դրամ գումարի չափով:</w:t>
      </w:r>
    </w:p>
    <w:p w:rsidR="004B7457" w:rsidRPr="006B113E" w:rsidRDefault="00C35ED5" w:rsidP="008A1E68">
      <w:pPr>
        <w:spacing w:before="120"/>
        <w:jc w:val="both"/>
        <w:rPr>
          <w:rFonts w:ascii="Sylfaen" w:hAnsi="Sylfaen"/>
          <w:b/>
          <w:i/>
          <w:lang w:val="hy-AM"/>
        </w:rPr>
      </w:pPr>
      <w:r w:rsidRPr="006B113E">
        <w:rPr>
          <w:rFonts w:ascii="Sylfaen" w:hAnsi="Sylfaen"/>
          <w:b/>
          <w:i/>
          <w:lang w:val="hy-AM"/>
        </w:rPr>
        <w:t xml:space="preserve">Ծանուցված լինելով, որ գնված ապրանքի արժեքի չվճարված մասի չափով իմ հանդեպ դրամական պահանջի իրավունքը Ընկերությունը զիջելու </w:t>
      </w:r>
      <w:r w:rsidR="00550757" w:rsidRPr="006B113E">
        <w:rPr>
          <w:rFonts w:ascii="Sylfaen" w:hAnsi="Sylfaen"/>
          <w:b/>
          <w:i/>
          <w:lang w:val="hy-AM"/>
        </w:rPr>
        <w:t>է</w:t>
      </w:r>
      <w:r w:rsidRPr="006B113E">
        <w:rPr>
          <w:rFonts w:ascii="Sylfaen" w:hAnsi="Sylfaen"/>
          <w:b/>
          <w:i/>
          <w:lang w:val="hy-AM"/>
        </w:rPr>
        <w:t xml:space="preserve"> </w:t>
      </w:r>
      <w:r w:rsidR="00550757" w:rsidRPr="006B113E">
        <w:rPr>
          <w:rFonts w:ascii="Sylfaen" w:hAnsi="Sylfaen"/>
          <w:b/>
          <w:i/>
          <w:lang w:val="hy-AM"/>
        </w:rPr>
        <w:t>«</w:t>
      </w:r>
      <w:r w:rsidRPr="006B113E">
        <w:rPr>
          <w:rFonts w:ascii="Sylfaen" w:hAnsi="Sylfaen"/>
          <w:b/>
          <w:i/>
          <w:lang w:val="hy-AM"/>
        </w:rPr>
        <w:t>Ամերիաբանկ</w:t>
      </w:r>
      <w:r w:rsidR="00550757" w:rsidRPr="006B113E">
        <w:rPr>
          <w:rFonts w:ascii="Sylfaen" w:hAnsi="Sylfaen"/>
          <w:b/>
          <w:i/>
          <w:lang w:val="hy-AM"/>
        </w:rPr>
        <w:t>»</w:t>
      </w:r>
      <w:r w:rsidRPr="006B113E">
        <w:rPr>
          <w:rFonts w:ascii="Sylfaen" w:hAnsi="Sylfaen"/>
          <w:b/>
          <w:i/>
          <w:lang w:val="hy-AM"/>
        </w:rPr>
        <w:t xml:space="preserve"> ՓԲԸ-ին</w:t>
      </w:r>
      <w:r w:rsidR="00CA5DD9" w:rsidRPr="006B113E">
        <w:rPr>
          <w:rFonts w:ascii="Sylfaen" w:hAnsi="Sylfaen"/>
          <w:b/>
          <w:i/>
          <w:lang w:val="hy-AM"/>
        </w:rPr>
        <w:t xml:space="preserve"> և տեղեկացված լինելով «Ամերիաբանկ» ՓԲԸ-ի կողմից տրամադրվող վարկի պայմաններին</w:t>
      </w:r>
      <w:r w:rsidR="00550757" w:rsidRPr="006B113E">
        <w:rPr>
          <w:rFonts w:ascii="Sylfaen" w:hAnsi="Sylfaen"/>
          <w:b/>
          <w:i/>
          <w:lang w:val="hy-AM"/>
        </w:rPr>
        <w:t>`</w:t>
      </w:r>
      <w:r w:rsidR="00CA5DD9" w:rsidRPr="006B113E">
        <w:rPr>
          <w:rFonts w:ascii="Sylfaen" w:hAnsi="Sylfaen"/>
          <w:b/>
          <w:i/>
          <w:lang w:val="hy-AM"/>
        </w:rPr>
        <w:t xml:space="preserve"> ստանալով Վարկի էական պայմանների ընդհանրական թերթիկը`</w:t>
      </w:r>
      <w:r w:rsidRPr="006B113E">
        <w:rPr>
          <w:rFonts w:ascii="Sylfaen" w:hAnsi="Sylfaen"/>
          <w:b/>
          <w:i/>
          <w:lang w:val="hy-AM"/>
        </w:rPr>
        <w:t xml:space="preserve"> առաջարկում եմ </w:t>
      </w:r>
      <w:r w:rsidR="00550757" w:rsidRPr="006B113E">
        <w:rPr>
          <w:rFonts w:ascii="Sylfaen" w:hAnsi="Sylfaen"/>
          <w:b/>
          <w:i/>
          <w:lang w:val="hy-AM"/>
        </w:rPr>
        <w:t>«</w:t>
      </w:r>
      <w:r w:rsidRPr="006B113E">
        <w:rPr>
          <w:rFonts w:ascii="Sylfaen" w:hAnsi="Sylfaen"/>
          <w:b/>
          <w:i/>
          <w:lang w:val="hy-AM"/>
        </w:rPr>
        <w:t>Ամերիաբանկ</w:t>
      </w:r>
      <w:r w:rsidR="00550757" w:rsidRPr="006B113E">
        <w:rPr>
          <w:rFonts w:ascii="Sylfaen" w:hAnsi="Sylfaen"/>
          <w:b/>
          <w:i/>
          <w:lang w:val="hy-AM"/>
        </w:rPr>
        <w:t>»</w:t>
      </w:r>
      <w:r w:rsidRPr="006B113E">
        <w:rPr>
          <w:rFonts w:ascii="Sylfaen" w:hAnsi="Sylfaen"/>
          <w:b/>
          <w:i/>
          <w:lang w:val="hy-AM"/>
        </w:rPr>
        <w:t xml:space="preserve"> ՓԲԸ-ին</w:t>
      </w:r>
      <w:r w:rsidR="004B7457" w:rsidRPr="006B113E">
        <w:rPr>
          <w:rFonts w:ascii="Sylfaen" w:hAnsi="Sylfaen"/>
          <w:b/>
          <w:i/>
          <w:lang w:val="hy-AM"/>
        </w:rPr>
        <w:t xml:space="preserve"> կնքել ներքոշարադրված </w:t>
      </w:r>
      <w:r w:rsidR="00550757" w:rsidRPr="006B113E">
        <w:rPr>
          <w:rFonts w:ascii="Sylfaen" w:hAnsi="Sylfaen"/>
          <w:b/>
          <w:i/>
          <w:lang w:val="hy-AM"/>
        </w:rPr>
        <w:t>«</w:t>
      </w:r>
      <w:r w:rsidR="00550757" w:rsidRPr="006B113E">
        <w:rPr>
          <w:rFonts w:ascii="Sylfaen" w:hAnsi="Sylfaen" w:cs="Sylfaen"/>
          <w:b/>
          <w:i/>
          <w:lang w:val="hy-AM"/>
        </w:rPr>
        <w:t>Պարտքի տարաժամկետ մարման դիմում</w:t>
      </w:r>
      <w:r w:rsidR="006B113E">
        <w:rPr>
          <w:rFonts w:ascii="Sylfaen" w:hAnsi="Sylfaen" w:cs="Sylfaen"/>
          <w:b/>
          <w:i/>
        </w:rPr>
        <w:t xml:space="preserve"> </w:t>
      </w:r>
      <w:r w:rsidR="00550757" w:rsidRPr="006B113E">
        <w:rPr>
          <w:rFonts w:ascii="Sylfaen" w:hAnsi="Sylfaen" w:cs="Sylfaen"/>
          <w:b/>
          <w:i/>
          <w:lang w:val="hy-AM"/>
        </w:rPr>
        <w:t>պայմանագիր»</w:t>
      </w:r>
      <w:r w:rsidR="004B7457" w:rsidRPr="006B113E">
        <w:rPr>
          <w:rFonts w:ascii="Sylfaen" w:hAnsi="Sylfaen"/>
          <w:b/>
          <w:i/>
          <w:lang w:val="hy-AM"/>
        </w:rPr>
        <w:t>ը:</w:t>
      </w:r>
    </w:p>
    <w:p w:rsidR="00550757" w:rsidRPr="006B113E" w:rsidRDefault="0035421D" w:rsidP="0035421D">
      <w:pPr>
        <w:spacing w:before="120"/>
        <w:jc w:val="both"/>
        <w:rPr>
          <w:rFonts w:ascii="Sylfaen" w:hAnsi="Sylfaen"/>
          <w:b/>
          <w:i/>
          <w:lang w:val="hy-AM"/>
        </w:rPr>
      </w:pPr>
      <w:r w:rsidRPr="006B113E">
        <w:rPr>
          <w:rFonts w:ascii="Sylfaen" w:hAnsi="Sylfaen"/>
          <w:b/>
          <w:i/>
          <w:lang w:val="hy-AM"/>
        </w:rPr>
        <w:t>Վերոգրյալ պայմանագիրը «</w:t>
      </w:r>
      <w:r w:rsidR="00550757" w:rsidRPr="006B113E">
        <w:rPr>
          <w:rFonts w:ascii="Sylfaen" w:hAnsi="Sylfaen"/>
          <w:b/>
          <w:i/>
          <w:lang w:val="hy-AM"/>
        </w:rPr>
        <w:t>Ամերիաբանկ» ՓԲԸ-ի կողմից ակցեպտ</w:t>
      </w:r>
      <w:r w:rsidR="00DF37F0" w:rsidRPr="006B113E">
        <w:rPr>
          <w:rFonts w:ascii="Sylfaen" w:hAnsi="Sylfaen"/>
          <w:b/>
          <w:i/>
          <w:lang w:val="hy-AM"/>
        </w:rPr>
        <w:t>ա</w:t>
      </w:r>
      <w:r w:rsidR="00550757" w:rsidRPr="006B113E">
        <w:rPr>
          <w:rFonts w:ascii="Sylfaen" w:hAnsi="Sylfaen"/>
          <w:b/>
          <w:i/>
          <w:lang w:val="hy-AM"/>
        </w:rPr>
        <w:t xml:space="preserve">վորելու դեպքում կհամարվի կնքված: Համաձայն եմ, որ ակցեպտավորման մասին ինձ ուղարկվի հաղորդագրություն իմ </w:t>
      </w:r>
      <w:r w:rsidR="0008643E" w:rsidRPr="006B113E">
        <w:rPr>
          <w:rFonts w:ascii="Sylfaen" w:hAnsi="Sylfaen"/>
          <w:b/>
          <w:i/>
        </w:rPr>
        <w:t>----------------------</w:t>
      </w:r>
      <w:r w:rsidR="00550757" w:rsidRPr="006B113E">
        <w:rPr>
          <w:rFonts w:ascii="Sylfaen" w:hAnsi="Sylfaen"/>
          <w:b/>
          <w:i/>
          <w:lang w:val="hy-AM"/>
        </w:rPr>
        <w:t xml:space="preserve">հեռախոսահամարներից մեկնումեկին և/կամ հետևյալ էլ. </w:t>
      </w:r>
      <w:r w:rsidRPr="006B113E">
        <w:rPr>
          <w:rFonts w:ascii="Sylfaen" w:hAnsi="Sylfaen"/>
          <w:b/>
          <w:i/>
          <w:lang w:val="hy-AM"/>
        </w:rPr>
        <w:t>հ</w:t>
      </w:r>
      <w:r w:rsidR="00550757" w:rsidRPr="006B113E">
        <w:rPr>
          <w:rFonts w:ascii="Sylfaen" w:hAnsi="Sylfaen"/>
          <w:b/>
          <w:i/>
          <w:lang w:val="hy-AM"/>
        </w:rPr>
        <w:t>ասցեին` ------@:</w:t>
      </w:r>
    </w:p>
    <w:p w:rsidR="0035421D" w:rsidRPr="006B113E" w:rsidRDefault="0035421D" w:rsidP="000B5109">
      <w:pPr>
        <w:spacing w:after="0" w:line="240" w:lineRule="auto"/>
        <w:jc w:val="center"/>
        <w:rPr>
          <w:rFonts w:ascii="Sylfaen" w:hAnsi="Sylfaen" w:cs="Sylfaen"/>
          <w:b/>
          <w:lang w:val="hy-AM"/>
        </w:rPr>
      </w:pPr>
    </w:p>
    <w:p w:rsidR="004B7457" w:rsidRPr="006B113E" w:rsidRDefault="004B7457" w:rsidP="000B5109">
      <w:pPr>
        <w:spacing w:after="0" w:line="240" w:lineRule="auto"/>
        <w:jc w:val="center"/>
        <w:rPr>
          <w:rFonts w:ascii="Sylfaen" w:hAnsi="Sylfaen" w:cs="Sylfaen"/>
          <w:b/>
          <w:lang w:val="hy-AM"/>
        </w:rPr>
      </w:pPr>
      <w:r w:rsidRPr="006B113E">
        <w:rPr>
          <w:rFonts w:ascii="Sylfaen" w:hAnsi="Sylfaen" w:cs="Sylfaen"/>
          <w:b/>
          <w:lang w:val="hy-AM"/>
        </w:rPr>
        <w:t xml:space="preserve">ՊԱՐՏՔԻ ՏԱՐԱԺԱՄԿԵՏ ՄԱՐՄԱՆ </w:t>
      </w:r>
      <w:r w:rsidR="003563F3" w:rsidRPr="006B113E">
        <w:rPr>
          <w:rFonts w:ascii="Sylfaen" w:hAnsi="Sylfaen" w:cs="Sylfaen"/>
          <w:b/>
          <w:lang w:val="hy-AM"/>
        </w:rPr>
        <w:t>ԴԻՄՈՒՄ</w:t>
      </w:r>
      <w:r w:rsidR="003336CF" w:rsidRPr="006B113E">
        <w:rPr>
          <w:rFonts w:ascii="Sylfaen" w:hAnsi="Sylfaen" w:cs="Sylfaen"/>
          <w:b/>
          <w:lang w:val="hy-AM"/>
        </w:rPr>
        <w:t xml:space="preserve"> </w:t>
      </w:r>
      <w:r w:rsidRPr="006B113E">
        <w:rPr>
          <w:rFonts w:ascii="Sylfaen" w:hAnsi="Sylfaen" w:cs="Sylfaen"/>
          <w:b/>
          <w:lang w:val="hy-AM"/>
        </w:rPr>
        <w:t>ՊԱՅՄԱՆԱԳԻՐ ԹԻՎ-----------</w:t>
      </w:r>
    </w:p>
    <w:p w:rsidR="000B5109" w:rsidRPr="006B113E" w:rsidRDefault="00407055" w:rsidP="000B5109">
      <w:pPr>
        <w:spacing w:after="0" w:line="240" w:lineRule="auto"/>
        <w:jc w:val="center"/>
        <w:rPr>
          <w:rFonts w:ascii="Sylfaen" w:hAnsi="Sylfaen" w:cs="Sylfaen"/>
          <w:b/>
          <w:sz w:val="20"/>
          <w:szCs w:val="20"/>
          <w:lang w:val="hy-AM"/>
        </w:rPr>
      </w:pPr>
      <w:r>
        <w:rPr>
          <w:rFonts w:ascii="Sylfaen" w:hAnsi="Sylfaen" w:cs="Sylfaen"/>
          <w:b/>
          <w:sz w:val="20"/>
          <w:szCs w:val="20"/>
          <w:lang w:val="hy-AM"/>
        </w:rPr>
        <w:t xml:space="preserve">Վարկային </w:t>
      </w:r>
      <w:r w:rsidR="001A5AF2">
        <w:rPr>
          <w:rFonts w:ascii="Sylfaen" w:hAnsi="Sylfaen" w:cs="Sylfaen"/>
          <w:b/>
          <w:sz w:val="20"/>
          <w:szCs w:val="20"/>
          <w:lang w:val="hy-AM"/>
        </w:rPr>
        <w:t>կոդ</w:t>
      </w:r>
      <w:bookmarkStart w:id="0" w:name="_GoBack"/>
      <w:bookmarkEnd w:id="0"/>
      <w:r>
        <w:rPr>
          <w:rFonts w:ascii="Sylfaen" w:hAnsi="Sylfaen" w:cs="Sylfaen"/>
          <w:b/>
          <w:sz w:val="20"/>
          <w:szCs w:val="20"/>
          <w:lang w:val="hy-AM"/>
        </w:rPr>
        <w:t>---------------------------</w:t>
      </w:r>
    </w:p>
    <w:p w:rsidR="003563F3" w:rsidRPr="006B113E" w:rsidRDefault="003563F3" w:rsidP="0035421D">
      <w:pPr>
        <w:spacing w:before="120"/>
        <w:ind w:firstLine="720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>«</w:t>
      </w:r>
      <w:r w:rsidRPr="006B113E">
        <w:rPr>
          <w:rFonts w:ascii="Sylfaen" w:hAnsi="Sylfaen" w:cs="Sylfaen"/>
          <w:sz w:val="18"/>
          <w:szCs w:val="18"/>
          <w:lang w:val="hy-AM"/>
        </w:rPr>
        <w:t>Ամերիաբանկ»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փակ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բաժնետիրական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ընկերությունը</w:t>
      </w:r>
      <w:r w:rsidRPr="006B113E">
        <w:rPr>
          <w:rFonts w:ascii="Sylfaen" w:hAnsi="Sylfaen"/>
          <w:sz w:val="18"/>
          <w:szCs w:val="18"/>
          <w:lang w:val="hy-AM"/>
        </w:rPr>
        <w:t xml:space="preserve"> (</w:t>
      </w:r>
      <w:r w:rsidRPr="006B113E">
        <w:rPr>
          <w:rFonts w:ascii="Sylfaen" w:hAnsi="Sylfaen" w:cs="Sylfaen"/>
          <w:sz w:val="18"/>
          <w:szCs w:val="18"/>
          <w:lang w:val="hy-AM"/>
        </w:rPr>
        <w:t>գրանցված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ՀՀ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կենտրոնական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բանկի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խորհրդի</w:t>
      </w:r>
      <w:r w:rsidRPr="006B113E">
        <w:rPr>
          <w:rFonts w:ascii="Sylfaen" w:hAnsi="Sylfaen"/>
          <w:sz w:val="18"/>
          <w:szCs w:val="18"/>
          <w:lang w:val="hy-AM"/>
        </w:rPr>
        <w:t xml:space="preserve"> 08.09.1992</w:t>
      </w:r>
      <w:r w:rsidRPr="006B113E">
        <w:rPr>
          <w:rFonts w:ascii="Sylfaen" w:hAnsi="Sylfaen" w:cs="Sylfaen"/>
          <w:sz w:val="18"/>
          <w:szCs w:val="18"/>
          <w:lang w:val="hy-AM"/>
        </w:rPr>
        <w:t>թ</w:t>
      </w:r>
      <w:r w:rsidRPr="006B113E">
        <w:rPr>
          <w:rFonts w:ascii="Sylfaen" w:hAnsi="Sylfaen"/>
          <w:sz w:val="18"/>
          <w:szCs w:val="18"/>
          <w:lang w:val="hy-AM"/>
        </w:rPr>
        <w:t xml:space="preserve">. </w:t>
      </w:r>
      <w:r w:rsidRPr="006B113E">
        <w:rPr>
          <w:rFonts w:ascii="Sylfaen" w:hAnsi="Sylfaen" w:cs="Sylfaen"/>
          <w:sz w:val="18"/>
          <w:szCs w:val="18"/>
          <w:lang w:val="hy-AM"/>
        </w:rPr>
        <w:t>որոշմամբ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գրանցման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համար</w:t>
      </w:r>
      <w:r w:rsidRPr="006B113E">
        <w:rPr>
          <w:rFonts w:ascii="Sylfaen" w:hAnsi="Sylfaen"/>
          <w:sz w:val="18"/>
          <w:szCs w:val="18"/>
          <w:lang w:val="hy-AM"/>
        </w:rPr>
        <w:t xml:space="preserve"> 50, </w:t>
      </w:r>
      <w:r w:rsidRPr="006B113E">
        <w:rPr>
          <w:rFonts w:ascii="Sylfaen" w:hAnsi="Sylfaen" w:cs="Sylfaen"/>
          <w:sz w:val="18"/>
          <w:szCs w:val="18"/>
          <w:lang w:val="hy-AM"/>
        </w:rPr>
        <w:t>վկայական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թիվ</w:t>
      </w:r>
      <w:r w:rsidRPr="006B113E">
        <w:rPr>
          <w:rFonts w:ascii="Sylfaen" w:hAnsi="Sylfaen"/>
          <w:sz w:val="18"/>
          <w:szCs w:val="18"/>
          <w:lang w:val="hy-AM"/>
        </w:rPr>
        <w:t xml:space="preserve"> 0154, </w:t>
      </w:r>
      <w:r w:rsidRPr="006B113E">
        <w:rPr>
          <w:rFonts w:ascii="Sylfaen" w:hAnsi="Sylfaen" w:cs="Sylfaen"/>
          <w:sz w:val="18"/>
          <w:szCs w:val="18"/>
          <w:lang w:val="hy-AM"/>
        </w:rPr>
        <w:t>Հասցե</w:t>
      </w:r>
      <w:r w:rsidRPr="006B113E">
        <w:rPr>
          <w:rFonts w:ascii="Sylfaen" w:hAnsi="Sylfaen"/>
          <w:sz w:val="18"/>
          <w:szCs w:val="18"/>
          <w:lang w:val="hy-AM"/>
        </w:rPr>
        <w:t xml:space="preserve">` </w:t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 xml:space="preserve">), </w:t>
      </w:r>
      <w:r w:rsidRPr="006B113E">
        <w:rPr>
          <w:rFonts w:ascii="Sylfaen" w:hAnsi="Sylfaen" w:cs="Sylfaen"/>
          <w:sz w:val="18"/>
          <w:szCs w:val="18"/>
          <w:lang w:val="hy-AM"/>
        </w:rPr>
        <w:t>այսուհետ՝</w:t>
      </w:r>
      <w:r w:rsidRPr="006B113E">
        <w:rPr>
          <w:rFonts w:ascii="Sylfaen" w:hAnsi="Sylfaen"/>
          <w:sz w:val="18"/>
          <w:szCs w:val="18"/>
          <w:lang w:val="hy-AM"/>
        </w:rPr>
        <w:t xml:space="preserve"> «</w:t>
      </w:r>
      <w:r w:rsidRPr="006B113E">
        <w:rPr>
          <w:rFonts w:ascii="Sylfaen" w:hAnsi="Sylfaen"/>
          <w:b/>
          <w:sz w:val="18"/>
          <w:szCs w:val="18"/>
          <w:lang w:val="hy-AM"/>
        </w:rPr>
        <w:t>Բանկ</w:t>
      </w:r>
      <w:r w:rsidRPr="006B113E">
        <w:rPr>
          <w:rFonts w:ascii="Sylfaen" w:hAnsi="Sylfaen" w:cs="Sylfaen"/>
          <w:sz w:val="18"/>
          <w:szCs w:val="18"/>
          <w:lang w:val="hy-AM"/>
        </w:rPr>
        <w:t>»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դեմս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Sylfaen" w:hAnsi="Sylfaen" w:cs="Sylfaen"/>
          <w:sz w:val="18"/>
          <w:szCs w:val="18"/>
          <w:lang w:val="hy-AM"/>
        </w:rPr>
        <w:t>որը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գործում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հիման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վրա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մի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կողմից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և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</w:r>
      <w:r w:rsidRPr="006B113E">
        <w:rPr>
          <w:rFonts w:ascii="Times Armenian" w:hAnsi="Times Armenian"/>
          <w:sz w:val="18"/>
          <w:szCs w:val="18"/>
          <w:u w:val="single"/>
          <w:lang w:val="hy-AM"/>
        </w:rPr>
        <w:tab/>
        <w:t xml:space="preserve">      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(անձնագիր` ------------------, տրված`----/--------/----, ----- կողմից, հասցե` ------------------------) </w:t>
      </w:r>
      <w:r w:rsidRPr="008522FC">
        <w:rPr>
          <w:rFonts w:ascii="Sylfaen" w:hAnsi="Sylfaen" w:cs="Sylfaen"/>
          <w:sz w:val="18"/>
          <w:szCs w:val="18"/>
          <w:lang w:val="hy-AM"/>
        </w:rPr>
        <w:t>այսուհետ՝</w:t>
      </w:r>
      <w:r w:rsidRPr="008522FC">
        <w:rPr>
          <w:rFonts w:ascii="Sylfaen" w:hAnsi="Sylfaen"/>
          <w:sz w:val="18"/>
          <w:szCs w:val="18"/>
          <w:lang w:val="hy-AM"/>
        </w:rPr>
        <w:t xml:space="preserve"> «</w:t>
      </w:r>
      <w:r w:rsidRPr="008522FC">
        <w:rPr>
          <w:rFonts w:ascii="Sylfaen" w:hAnsi="Sylfaen"/>
          <w:b/>
          <w:sz w:val="18"/>
          <w:szCs w:val="18"/>
          <w:lang w:val="hy-AM"/>
        </w:rPr>
        <w:t>Պարտապան</w:t>
      </w:r>
      <w:r w:rsidRPr="008522FC">
        <w:rPr>
          <w:rFonts w:ascii="Sylfaen" w:hAnsi="Sylfaen" w:cs="Sylfaen"/>
          <w:sz w:val="18"/>
          <w:szCs w:val="18"/>
          <w:lang w:val="hy-AM"/>
        </w:rPr>
        <w:t>»</w:t>
      </w:r>
      <w:r w:rsidRPr="008522FC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մյուս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կողմից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միասին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անվանվելով</w:t>
      </w:r>
      <w:r w:rsidRPr="006B113E">
        <w:rPr>
          <w:rFonts w:ascii="Sylfaen" w:hAnsi="Sylfaen"/>
          <w:sz w:val="18"/>
          <w:szCs w:val="18"/>
          <w:lang w:val="hy-AM"/>
        </w:rPr>
        <w:t xml:space="preserve"> «</w:t>
      </w:r>
      <w:r w:rsidRPr="006B113E">
        <w:rPr>
          <w:rFonts w:ascii="Sylfaen" w:hAnsi="Sylfaen" w:cs="Sylfaen"/>
          <w:b/>
          <w:sz w:val="18"/>
          <w:szCs w:val="18"/>
          <w:lang w:val="hy-AM"/>
        </w:rPr>
        <w:t>Կողմեր</w:t>
      </w:r>
      <w:r w:rsidRPr="006B113E">
        <w:rPr>
          <w:rFonts w:ascii="Sylfaen" w:hAnsi="Sylfaen" w:cs="Sylfaen"/>
          <w:sz w:val="18"/>
          <w:szCs w:val="18"/>
          <w:lang w:val="hy-AM"/>
        </w:rPr>
        <w:t>»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ղեկավարվելով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ՀՀ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օրենսդրությամբ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կնքեցին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սույն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պայմանագիրը</w:t>
      </w:r>
      <w:r w:rsidRPr="006B113E">
        <w:rPr>
          <w:rFonts w:ascii="Sylfaen" w:hAnsi="Sylfaen"/>
          <w:sz w:val="18"/>
          <w:szCs w:val="18"/>
          <w:lang w:val="hy-AM"/>
        </w:rPr>
        <w:t xml:space="preserve"> /</w:t>
      </w:r>
      <w:r w:rsidRPr="006B113E">
        <w:rPr>
          <w:rFonts w:ascii="Sylfaen" w:hAnsi="Sylfaen" w:cs="Sylfaen"/>
          <w:sz w:val="18"/>
          <w:szCs w:val="18"/>
          <w:lang w:val="hy-AM"/>
        </w:rPr>
        <w:t>այսուհետ</w:t>
      </w:r>
      <w:r w:rsidRPr="006B113E">
        <w:rPr>
          <w:rFonts w:ascii="Sylfaen" w:hAnsi="Sylfaen"/>
          <w:sz w:val="18"/>
          <w:szCs w:val="18"/>
          <w:lang w:val="hy-AM"/>
        </w:rPr>
        <w:t xml:space="preserve">`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Պայմանագիր</w:t>
      </w:r>
      <w:r w:rsidRPr="006B113E">
        <w:rPr>
          <w:rFonts w:ascii="Sylfaen" w:hAnsi="Sylfaen"/>
          <w:sz w:val="18"/>
          <w:szCs w:val="18"/>
          <w:lang w:val="hy-AM"/>
        </w:rPr>
        <w:t xml:space="preserve">/ </w:t>
      </w:r>
      <w:r w:rsidRPr="006B113E">
        <w:rPr>
          <w:rFonts w:ascii="Sylfaen" w:hAnsi="Sylfaen" w:cs="Sylfaen"/>
          <w:sz w:val="18"/>
          <w:szCs w:val="18"/>
          <w:lang w:val="hy-AM"/>
        </w:rPr>
        <w:t>հետևյալի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մասին</w:t>
      </w:r>
      <w:r w:rsidRPr="006B113E">
        <w:rPr>
          <w:rFonts w:ascii="Sylfaen" w:hAnsi="Sylfaen"/>
          <w:sz w:val="18"/>
          <w:szCs w:val="18"/>
          <w:lang w:val="hy-AM"/>
        </w:rPr>
        <w:t>:</w:t>
      </w:r>
    </w:p>
    <w:tbl>
      <w:tblPr>
        <w:tblStyle w:val="TableGrid"/>
        <w:tblW w:w="107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1845"/>
        <w:gridCol w:w="19"/>
        <w:gridCol w:w="1030"/>
        <w:gridCol w:w="272"/>
        <w:gridCol w:w="85"/>
        <w:gridCol w:w="1427"/>
        <w:gridCol w:w="116"/>
        <w:gridCol w:w="999"/>
        <w:gridCol w:w="639"/>
        <w:gridCol w:w="573"/>
        <w:gridCol w:w="118"/>
        <w:gridCol w:w="563"/>
        <w:gridCol w:w="700"/>
        <w:gridCol w:w="420"/>
        <w:gridCol w:w="1148"/>
      </w:tblGrid>
      <w:tr w:rsidR="008522FC" w:rsidRPr="006B113E" w:rsidTr="00D67935">
        <w:tc>
          <w:tcPr>
            <w:tcW w:w="10776" w:type="dxa"/>
            <w:gridSpan w:val="16"/>
            <w:shd w:val="clear" w:color="auto" w:fill="BFBFBF" w:themeFill="background1" w:themeFillShade="BF"/>
          </w:tcPr>
          <w:p w:rsidR="00DC1A0C" w:rsidRPr="006B113E" w:rsidRDefault="00DC1A0C" w:rsidP="006813C7">
            <w:pPr>
              <w:pStyle w:val="ListParagraph"/>
              <w:numPr>
                <w:ilvl w:val="1"/>
                <w:numId w:val="21"/>
              </w:numPr>
              <w:jc w:val="center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ԱՆՁՆԱԿԱՆ ՏՎՅԱԼՆԵՐ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b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ԱԱՀ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</w:rPr>
              <w:t>(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հայերեն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949" w:type="dxa"/>
            <w:gridSpan w:val="6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</w:rPr>
              <w:t>(</w: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Ազգանուն</w:t>
            </w:r>
            <w:r w:rsidRPr="006B113E">
              <w:rPr>
                <w:rFonts w:ascii="Sylfaen" w:hAnsi="Sylfaen" w:cs="Times New Roman"/>
                <w:sz w:val="18"/>
                <w:szCs w:val="18"/>
              </w:rPr>
              <w:t>)</w:t>
            </w:r>
          </w:p>
        </w:tc>
        <w:tc>
          <w:tcPr>
            <w:tcW w:w="2329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</w:rPr>
              <w:t>(</w: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Անուն</w:t>
            </w:r>
            <w:r w:rsidRPr="006B113E">
              <w:rPr>
                <w:rFonts w:ascii="Sylfaen" w:hAnsi="Sylfaen" w:cs="Times New Roman"/>
                <w:sz w:val="18"/>
                <w:szCs w:val="18"/>
              </w:rPr>
              <w:t>)</w:t>
            </w:r>
          </w:p>
        </w:tc>
        <w:tc>
          <w:tcPr>
            <w:tcW w:w="2831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</w:rPr>
              <w:t>(</w: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Հայրանուն</w:t>
            </w:r>
            <w:r w:rsidRPr="006B113E">
              <w:rPr>
                <w:rFonts w:ascii="Sylfaen" w:hAnsi="Sylfaen" w:cs="Times New Roman"/>
                <w:sz w:val="18"/>
                <w:szCs w:val="18"/>
              </w:rPr>
              <w:t>)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ԱԱՀ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</w:rPr>
              <w:t>(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լատիներեն տպատառ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949" w:type="dxa"/>
            <w:gridSpan w:val="6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</w:rPr>
              <w:t>(Surname)</w:t>
            </w:r>
          </w:p>
        </w:tc>
        <w:tc>
          <w:tcPr>
            <w:tcW w:w="2329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</w:rPr>
              <w:t>(Name)</w:t>
            </w:r>
          </w:p>
        </w:tc>
        <w:tc>
          <w:tcPr>
            <w:tcW w:w="2831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</w:rPr>
              <w:t>(Patronymic)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Անձնագիր</w:t>
            </w:r>
          </w:p>
        </w:tc>
        <w:tc>
          <w:tcPr>
            <w:tcW w:w="2949" w:type="dxa"/>
            <w:gridSpan w:val="6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Սերիա, համար</w:t>
            </w:r>
          </w:p>
        </w:tc>
        <w:tc>
          <w:tcPr>
            <w:tcW w:w="2329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 xml:space="preserve">Տրված է </w:t>
            </w:r>
          </w:p>
        </w:tc>
        <w:tc>
          <w:tcPr>
            <w:tcW w:w="2831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ամսաթիվ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Հանր. Ծառ. համարանիշ</w:t>
            </w:r>
          </w:p>
        </w:tc>
        <w:tc>
          <w:tcPr>
            <w:tcW w:w="2949" w:type="dxa"/>
            <w:gridSpan w:val="6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համարը</w:t>
            </w:r>
          </w:p>
        </w:tc>
        <w:tc>
          <w:tcPr>
            <w:tcW w:w="2329" w:type="dxa"/>
            <w:gridSpan w:val="4"/>
          </w:tcPr>
          <w:p w:rsidR="00DC1A0C" w:rsidRPr="008522FC" w:rsidRDefault="00DC1A0C" w:rsidP="00184C34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Ծննդյան ամսաթիվ</w:t>
            </w:r>
          </w:p>
        </w:tc>
        <w:tc>
          <w:tcPr>
            <w:tcW w:w="2831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......./............../........թ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3370E7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Ռեզիդենտություն</w:t>
            </w:r>
          </w:p>
        </w:tc>
        <w:tc>
          <w:tcPr>
            <w:tcW w:w="1406" w:type="dxa"/>
            <w:gridSpan w:val="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EE6BE55" wp14:editId="15207B01">
                      <wp:simplePos x="0" y="0"/>
                      <wp:positionH relativeFrom="column">
                        <wp:posOffset>-32859</wp:posOffset>
                      </wp:positionH>
                      <wp:positionV relativeFrom="paragraph">
                        <wp:posOffset>31115</wp:posOffset>
                      </wp:positionV>
                      <wp:extent cx="122830" cy="81754"/>
                      <wp:effectExtent l="0" t="0" r="12700" b="2794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81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46179" id="Rectangle 37" o:spid="_x0000_s1026" style="position:absolute;margin-left:-2.6pt;margin-top:2.45pt;width:9.65pt;height: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" fillcolor="#d8d8d8 [2732]" strokecolor="gray [1629]" strokeweight="1pt"/>
                  </w:pict>
                </mc:Fallback>
              </mc:AlternateConten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 xml:space="preserve">     </w:t>
            </w:r>
            <w:r w:rsidRPr="008522FC">
              <w:rPr>
                <w:rFonts w:ascii="Sylfaen" w:hAnsi="Sylfaen" w:cs="Times New Roman"/>
                <w:sz w:val="18"/>
                <w:szCs w:val="18"/>
                <w:lang w:val="hy-AM"/>
              </w:rPr>
              <w:t>ՀՀ ռեզ</w:t>
            </w:r>
          </w:p>
        </w:tc>
        <w:tc>
          <w:tcPr>
            <w:tcW w:w="1543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1B8AB7" wp14:editId="2DA54E8C">
                      <wp:simplePos x="0" y="0"/>
                      <wp:positionH relativeFrom="column">
                        <wp:posOffset>-41114</wp:posOffset>
                      </wp:positionH>
                      <wp:positionV relativeFrom="paragraph">
                        <wp:posOffset>34925</wp:posOffset>
                      </wp:positionV>
                      <wp:extent cx="122830" cy="81754"/>
                      <wp:effectExtent l="0" t="0" r="12700" b="2794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81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9B45F" id="Rectangle 38" o:spid="_x0000_s1026" style="position:absolute;margin-left:-3.25pt;margin-top:2.75pt;width:9.65pt;height:6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" fillcolor="#d8d8d8 [2732]" strokecolor="gray [1629]" strokeweight="1pt"/>
                  </w:pict>
                </mc:Fallback>
              </mc:AlternateConten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 xml:space="preserve">     </w:t>
            </w:r>
            <w:r w:rsidRPr="008522FC">
              <w:rPr>
                <w:rFonts w:ascii="Sylfaen" w:hAnsi="Sylfaen" w:cs="Times New Roman"/>
                <w:sz w:val="18"/>
                <w:szCs w:val="18"/>
                <w:lang w:val="hy-AM"/>
              </w:rPr>
              <w:t>Ոչ ռեզ</w:t>
            </w:r>
          </w:p>
        </w:tc>
        <w:tc>
          <w:tcPr>
            <w:tcW w:w="2329" w:type="dxa"/>
            <w:gridSpan w:val="4"/>
          </w:tcPr>
          <w:p w:rsidR="00DC1A0C" w:rsidRPr="008522FC" w:rsidRDefault="00DC1A0C" w:rsidP="00184C34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Քաղաքացիություն</w:t>
            </w:r>
          </w:p>
        </w:tc>
        <w:tc>
          <w:tcPr>
            <w:tcW w:w="1263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C30FF3" wp14:editId="0B47B4DF">
                      <wp:simplePos x="0" y="0"/>
                      <wp:positionH relativeFrom="column">
                        <wp:posOffset>-49369</wp:posOffset>
                      </wp:positionH>
                      <wp:positionV relativeFrom="paragraph">
                        <wp:posOffset>34925</wp:posOffset>
                      </wp:positionV>
                      <wp:extent cx="122830" cy="81754"/>
                      <wp:effectExtent l="0" t="0" r="12700" b="2794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81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348E3" id="Rectangle 39" o:spid="_x0000_s1026" style="position:absolute;margin-left:-3.9pt;margin-top:2.75pt;width:9.65pt;height: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" fillcolor="#d8d8d8 [2732]" strokecolor="gray [1629]" strokeweight="1pt"/>
                  </w:pict>
                </mc:Fallback>
              </mc:AlternateConten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 xml:space="preserve">    </w:t>
            </w:r>
            <w:r w:rsidRPr="008522FC">
              <w:rPr>
                <w:rFonts w:ascii="Sylfaen" w:hAnsi="Sylfaen" w:cs="Times New Roman"/>
                <w:sz w:val="18"/>
                <w:szCs w:val="18"/>
                <w:lang w:val="hy-AM"/>
              </w:rPr>
              <w:t>ՀՀ քաղ.</w:t>
            </w:r>
          </w:p>
        </w:tc>
        <w:tc>
          <w:tcPr>
            <w:tcW w:w="1568" w:type="dxa"/>
            <w:gridSpan w:val="2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8F28F73" wp14:editId="6C7610B5">
                      <wp:simplePos x="0" y="0"/>
                      <wp:positionH relativeFrom="column">
                        <wp:posOffset>-36034</wp:posOffset>
                      </wp:positionH>
                      <wp:positionV relativeFrom="paragraph">
                        <wp:posOffset>28575</wp:posOffset>
                      </wp:positionV>
                      <wp:extent cx="122830" cy="81754"/>
                      <wp:effectExtent l="0" t="0" r="12700" b="2794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81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C1C92" id="Rectangle 40" o:spid="_x0000_s1026" style="position:absolute;margin-left:-2.85pt;margin-top:2.25pt;width:9.65pt;height: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" fillcolor="#d8d8d8 [2732]" strokecolor="gray [1629]" strokeweight="1pt"/>
                  </w:pict>
                </mc:Fallback>
              </mc:AlternateConten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 xml:space="preserve">    </w:t>
            </w:r>
            <w:r w:rsidRPr="008522FC">
              <w:rPr>
                <w:rFonts w:ascii="Sylfaen" w:hAnsi="Sylfaen" w:cs="Times New Roman"/>
                <w:sz w:val="18"/>
                <w:szCs w:val="18"/>
                <w:lang w:val="hy-AM"/>
              </w:rPr>
              <w:t>Այլ երկր քաղ</w:t>
            </w:r>
            <w:r w:rsidRPr="006B113E">
              <w:rPr>
                <w:rFonts w:ascii="Sylfaen" w:hAnsi="Sylfaen" w:cs="Times New Roman"/>
                <w:sz w:val="18"/>
                <w:szCs w:val="18"/>
                <w:lang w:val="hy-AM"/>
              </w:rPr>
              <w:t>.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3370E7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</w:p>
        </w:tc>
        <w:tc>
          <w:tcPr>
            <w:tcW w:w="8109" w:type="dxa"/>
            <w:gridSpan w:val="14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</w:rPr>
            </w:pP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DC1A0C" w:rsidRPr="006B113E" w:rsidRDefault="00DC1A0C" w:rsidP="003370E7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Անձնական էլ փոստ</w:t>
            </w:r>
          </w:p>
        </w:tc>
        <w:tc>
          <w:tcPr>
            <w:tcW w:w="3948" w:type="dxa"/>
            <w:gridSpan w:val="7"/>
          </w:tcPr>
          <w:p w:rsidR="00DC1A0C" w:rsidRPr="006B113E" w:rsidRDefault="00DC1A0C" w:rsidP="00184C34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Էլ փոստի հասցեն</w:t>
            </w:r>
          </w:p>
        </w:tc>
        <w:tc>
          <w:tcPr>
            <w:tcW w:w="639" w:type="dxa"/>
          </w:tcPr>
          <w:p w:rsidR="00DC1A0C" w:rsidRPr="008522FC" w:rsidRDefault="00DC1A0C" w:rsidP="00184C34">
            <w:pPr>
              <w:jc w:val="both"/>
              <w:rPr>
                <w:rFonts w:ascii="Sylfaen" w:hAnsi="Sylfaen" w:cs="Times New Roman"/>
                <w:b/>
                <w:noProof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b/>
                <w:noProof/>
                <w:sz w:val="18"/>
                <w:szCs w:val="18"/>
                <w:lang w:val="hy-AM"/>
              </w:rPr>
              <w:t>Սեռ</w:t>
            </w:r>
          </w:p>
        </w:tc>
        <w:tc>
          <w:tcPr>
            <w:tcW w:w="3522" w:type="dxa"/>
            <w:gridSpan w:val="6"/>
          </w:tcPr>
          <w:p w:rsidR="00DC1A0C" w:rsidRPr="008522FC" w:rsidRDefault="00DC1A0C" w:rsidP="00184C34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0DD771" wp14:editId="2F0F087A">
                      <wp:simplePos x="0" y="0"/>
                      <wp:positionH relativeFrom="column">
                        <wp:posOffset>556146</wp:posOffset>
                      </wp:positionH>
                      <wp:positionV relativeFrom="paragraph">
                        <wp:posOffset>43815</wp:posOffset>
                      </wp:positionV>
                      <wp:extent cx="122830" cy="81754"/>
                      <wp:effectExtent l="0" t="0" r="12700" b="2794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81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1DB03" id="Rectangle 47" o:spid="_x0000_s1026" style="position:absolute;margin-left:43.8pt;margin-top:3.45pt;width:9.65pt;height: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" fillcolor="#d8d8d8 [2732]" strokecolor="gray [1629]" strokeweight="1pt"/>
                  </w:pict>
                </mc:Fallback>
              </mc:AlternateContent>
            </w: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EC4EC7C" wp14:editId="13B14BC8">
                      <wp:simplePos x="0" y="0"/>
                      <wp:positionH relativeFrom="column">
                        <wp:posOffset>1909417</wp:posOffset>
                      </wp:positionH>
                      <wp:positionV relativeFrom="paragraph">
                        <wp:posOffset>30471</wp:posOffset>
                      </wp:positionV>
                      <wp:extent cx="122830" cy="81754"/>
                      <wp:effectExtent l="0" t="0" r="12700" b="279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81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DA479" id="Rectangle 46" o:spid="_x0000_s1026" style="position:absolute;margin-left:150.35pt;margin-top:2.4pt;width:9.65pt;height: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" fillcolor="#d8d8d8 [2732]" strokecolor="gray [1629]" strokeweight="1pt"/>
                  </w:pict>
                </mc:Fallback>
              </mc:AlternateContent>
            </w:r>
            <w:r w:rsidRPr="008522FC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իգական</w:t>
            </w: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 xml:space="preserve">արական                 </w:t>
            </w:r>
            <w:r w:rsidRPr="008522FC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արական</w:t>
            </w:r>
          </w:p>
        </w:tc>
      </w:tr>
      <w:tr w:rsidR="008522FC" w:rsidRPr="006B113E" w:rsidTr="00D67935">
        <w:tc>
          <w:tcPr>
            <w:tcW w:w="2667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</w:p>
        </w:tc>
        <w:tc>
          <w:tcPr>
            <w:tcW w:w="3948" w:type="dxa"/>
            <w:gridSpan w:val="7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</w:p>
        </w:tc>
        <w:tc>
          <w:tcPr>
            <w:tcW w:w="1212" w:type="dxa"/>
            <w:gridSpan w:val="2"/>
          </w:tcPr>
          <w:p w:rsidR="006C03EA" w:rsidRPr="008522FC" w:rsidRDefault="006C03EA" w:rsidP="006C03EA">
            <w:pPr>
              <w:jc w:val="both"/>
              <w:rPr>
                <w:rFonts w:ascii="Sylfaen" w:hAnsi="Sylfaen" w:cs="Times New Roman"/>
                <w:b/>
                <w:noProof/>
                <w:sz w:val="18"/>
                <w:szCs w:val="18"/>
                <w:lang w:val="hy-AM"/>
              </w:rPr>
            </w:pPr>
          </w:p>
        </w:tc>
        <w:tc>
          <w:tcPr>
            <w:tcW w:w="2949" w:type="dxa"/>
            <w:gridSpan w:val="5"/>
          </w:tcPr>
          <w:p w:rsidR="006C03EA" w:rsidRPr="008522FC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</w:p>
        </w:tc>
      </w:tr>
      <w:tr w:rsidR="008522FC" w:rsidRPr="006B113E" w:rsidTr="006813C7">
        <w:tc>
          <w:tcPr>
            <w:tcW w:w="2667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Գրանցման հասցե</w:t>
            </w:r>
          </w:p>
        </w:tc>
        <w:tc>
          <w:tcPr>
            <w:tcW w:w="1321" w:type="dxa"/>
            <w:gridSpan w:val="3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Երկիր</w:t>
            </w:r>
          </w:p>
        </w:tc>
        <w:tc>
          <w:tcPr>
            <w:tcW w:w="1512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մարզ</w:t>
            </w:r>
          </w:p>
        </w:tc>
        <w:tc>
          <w:tcPr>
            <w:tcW w:w="1115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քաղաք</w:t>
            </w:r>
          </w:p>
        </w:tc>
        <w:tc>
          <w:tcPr>
            <w:tcW w:w="1893" w:type="dxa"/>
            <w:gridSpan w:val="4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փողոց</w:t>
            </w:r>
          </w:p>
        </w:tc>
        <w:tc>
          <w:tcPr>
            <w:tcW w:w="1120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շենք</w:t>
            </w:r>
          </w:p>
        </w:tc>
        <w:tc>
          <w:tcPr>
            <w:tcW w:w="1148" w:type="dxa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բնակարան</w:t>
            </w:r>
          </w:p>
        </w:tc>
      </w:tr>
      <w:tr w:rsidR="008522FC" w:rsidRPr="006B113E" w:rsidTr="006813C7">
        <w:tc>
          <w:tcPr>
            <w:tcW w:w="2667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Փ</w:t>
            </w:r>
            <w:r w:rsidR="00944E3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ստացի  բնակության հասցե</w:t>
            </w:r>
          </w:p>
        </w:tc>
        <w:tc>
          <w:tcPr>
            <w:tcW w:w="1321" w:type="dxa"/>
            <w:gridSpan w:val="3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Երկիր</w:t>
            </w:r>
          </w:p>
        </w:tc>
        <w:tc>
          <w:tcPr>
            <w:tcW w:w="1512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մարզ</w:t>
            </w:r>
          </w:p>
        </w:tc>
        <w:tc>
          <w:tcPr>
            <w:tcW w:w="1115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քաղաք</w:t>
            </w:r>
          </w:p>
        </w:tc>
        <w:tc>
          <w:tcPr>
            <w:tcW w:w="1893" w:type="dxa"/>
            <w:gridSpan w:val="4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փողոց</w:t>
            </w:r>
          </w:p>
        </w:tc>
        <w:tc>
          <w:tcPr>
            <w:tcW w:w="1120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շենք</w:t>
            </w:r>
          </w:p>
        </w:tc>
        <w:tc>
          <w:tcPr>
            <w:tcW w:w="1148" w:type="dxa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բնակարան</w:t>
            </w:r>
          </w:p>
        </w:tc>
      </w:tr>
      <w:tr w:rsidR="008522FC" w:rsidRPr="006B113E" w:rsidTr="006813C7">
        <w:tc>
          <w:tcPr>
            <w:tcW w:w="2667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Բջջային հեռախոս 1</w:t>
            </w:r>
          </w:p>
        </w:tc>
        <w:tc>
          <w:tcPr>
            <w:tcW w:w="1321" w:type="dxa"/>
            <w:gridSpan w:val="3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համար</w:t>
            </w:r>
          </w:p>
        </w:tc>
        <w:tc>
          <w:tcPr>
            <w:tcW w:w="1512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Բջջային հեռ</w:t>
            </w:r>
            <w:r w:rsidR="006813C7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2</w:t>
            </w:r>
          </w:p>
        </w:tc>
        <w:tc>
          <w:tcPr>
            <w:tcW w:w="1115" w:type="dxa"/>
            <w:gridSpan w:val="2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համար</w:t>
            </w:r>
          </w:p>
        </w:tc>
        <w:tc>
          <w:tcPr>
            <w:tcW w:w="1893" w:type="dxa"/>
            <w:gridSpan w:val="4"/>
          </w:tcPr>
          <w:p w:rsidR="006C03EA" w:rsidRPr="008522FC" w:rsidRDefault="006C03EA" w:rsidP="006C03EA">
            <w:pPr>
              <w:jc w:val="both"/>
              <w:rPr>
                <w:rFonts w:ascii="Sylfaen" w:hAnsi="Sylfaen" w:cs="Times New Roman"/>
                <w:b/>
                <w:noProof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b/>
                <w:noProof/>
                <w:sz w:val="18"/>
                <w:szCs w:val="18"/>
                <w:lang w:val="hy-AM"/>
              </w:rPr>
              <w:t>Քաղաքային հեռ.</w:t>
            </w:r>
          </w:p>
        </w:tc>
        <w:tc>
          <w:tcPr>
            <w:tcW w:w="2268" w:type="dxa"/>
            <w:gridSpan w:val="3"/>
          </w:tcPr>
          <w:p w:rsidR="006C03EA" w:rsidRPr="006B113E" w:rsidRDefault="006C03EA" w:rsidP="006C03EA">
            <w:pPr>
              <w:jc w:val="both"/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noProof/>
                <w:sz w:val="18"/>
                <w:szCs w:val="18"/>
                <w:lang w:val="hy-AM"/>
              </w:rPr>
              <w:t>համար</w:t>
            </w:r>
          </w:p>
        </w:tc>
      </w:tr>
      <w:tr w:rsidR="008522FC" w:rsidRPr="006B113E" w:rsidTr="00D67935">
        <w:tc>
          <w:tcPr>
            <w:tcW w:w="10776" w:type="dxa"/>
            <w:gridSpan w:val="16"/>
            <w:shd w:val="clear" w:color="auto" w:fill="A6A6A6" w:themeFill="background1" w:themeFillShade="A6"/>
          </w:tcPr>
          <w:p w:rsidR="006C03EA" w:rsidRPr="006B113E" w:rsidRDefault="00932E1E" w:rsidP="00A2062D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473EA7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2</w:t>
            </w:r>
            <w:r w:rsidR="00A2062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</w:t>
            </w:r>
            <w:r w:rsidR="006C03E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ԱՅԼ ՏՎՅԱԼՆԵՐ</w:t>
            </w:r>
          </w:p>
        </w:tc>
      </w:tr>
      <w:tr w:rsidR="008522FC" w:rsidRPr="006B113E" w:rsidTr="00D67935">
        <w:tc>
          <w:tcPr>
            <w:tcW w:w="2686" w:type="dxa"/>
            <w:gridSpan w:val="3"/>
            <w:shd w:val="clear" w:color="auto" w:fill="auto"/>
          </w:tcPr>
          <w:p w:rsidR="006C03EA" w:rsidRPr="006B113E" w:rsidRDefault="006C03EA" w:rsidP="006C03EA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Բանկի կողմից քաղվածքների և տեղեկատվության ստացման նախընտրելի եղանակ</w:t>
            </w:r>
          </w:p>
        </w:tc>
        <w:tc>
          <w:tcPr>
            <w:tcW w:w="8090" w:type="dxa"/>
            <w:gridSpan w:val="13"/>
            <w:shd w:val="clear" w:color="auto" w:fill="auto"/>
          </w:tcPr>
          <w:p w:rsidR="007E20BC" w:rsidRPr="006B113E" w:rsidRDefault="007E20BC" w:rsidP="006C03EA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1ADB98B" wp14:editId="40B3E1E9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18631</wp:posOffset>
                      </wp:positionV>
                      <wp:extent cx="122555" cy="81280"/>
                      <wp:effectExtent l="0" t="0" r="10795" b="139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812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49C92" id="Rectangle 56" o:spid="_x0000_s1026" style="position:absolute;margin-left:198pt;margin-top:1.45pt;width:9.65pt;height: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" fillcolor="#d9d9d9" strokecolor="#7f7f7f" strokeweight="1pt"/>
                  </w:pict>
                </mc:Fallback>
              </mc:AlternateContent>
            </w:r>
            <w:r w:rsidR="006C03EA"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FEE8E5F" wp14:editId="0DD8AD7A">
                      <wp:simplePos x="0" y="0"/>
                      <wp:positionH relativeFrom="column">
                        <wp:posOffset>17107</wp:posOffset>
                      </wp:positionH>
                      <wp:positionV relativeFrom="paragraph">
                        <wp:posOffset>30167</wp:posOffset>
                      </wp:positionV>
                      <wp:extent cx="122555" cy="81280"/>
                      <wp:effectExtent l="0" t="0" r="10795" b="1397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81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B285A" id="Rectangle 53" o:spid="_x0000_s1026" style="position:absolute;margin-left:1.35pt;margin-top:2.4pt;width:9.65pt;height: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" fillcolor="#d8d8d8 [2732]" strokecolor="gray [1629]" strokeweight="1pt"/>
                  </w:pict>
                </mc:Fallback>
              </mc:AlternateConten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      </w:t>
            </w:r>
            <w:r w:rsidR="006C03EA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Բանկից առձեռն                       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                                    Փոստով </w:t>
            </w:r>
          </w:p>
          <w:p w:rsidR="007E20BC" w:rsidRPr="006B113E" w:rsidRDefault="007E20BC" w:rsidP="006C03EA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</w:p>
          <w:p w:rsidR="006C03EA" w:rsidRPr="006B113E" w:rsidRDefault="007E20BC" w:rsidP="00A679ED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8522FC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83E86D" wp14:editId="7B7885E5">
                      <wp:simplePos x="0" y="0"/>
                      <wp:positionH relativeFrom="column">
                        <wp:posOffset>2529119</wp:posOffset>
                      </wp:positionH>
                      <wp:positionV relativeFrom="paragraph">
                        <wp:posOffset>51578</wp:posOffset>
                      </wp:positionV>
                      <wp:extent cx="122555" cy="81280"/>
                      <wp:effectExtent l="0" t="0" r="10795" b="1397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812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683E9" id="Rectangle 57" o:spid="_x0000_s1026" style="position:absolute;margin-left:199.15pt;margin-top:4.05pt;width:9.65pt;height:6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" fillcolor="#d9d9d9" strokecolor="#7f7f7f" strokeweight="1pt"/>
                  </w:pict>
                </mc:Fallback>
              </mc:AlternateContent>
            </w:r>
            <w:r w:rsidRPr="006B113E">
              <w:rPr>
                <w:rFonts w:ascii="Sylfaen" w:hAnsi="Sylfae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9B59C66" wp14:editId="273DD8C9">
                      <wp:simplePos x="0" y="0"/>
                      <wp:positionH relativeFrom="column">
                        <wp:posOffset>3668</wp:posOffset>
                      </wp:positionH>
                      <wp:positionV relativeFrom="paragraph">
                        <wp:posOffset>26519</wp:posOffset>
                      </wp:positionV>
                      <wp:extent cx="122555" cy="81280"/>
                      <wp:effectExtent l="0" t="0" r="10795" b="1397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81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AF159" id="Rectangle 51" o:spid="_x0000_s1026" style="position:absolute;margin-left:.3pt;margin-top:2.1pt;width:9.65pt;height: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" fillcolor="#d8d8d8 [2732]" strokecolor="gray [1629]" strokeweight="1pt"/>
                  </w:pict>
                </mc:Fallback>
              </mc:AlternateConten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      </w:t>
            </w:r>
            <w:r w:rsidR="006C03EA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Էլեկտրոնային կապի </w:t>
            </w:r>
            <w:r w:rsidR="006C03E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միջոցով                        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          Այլ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,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այն է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----------------------------------</w:t>
            </w:r>
          </w:p>
        </w:tc>
      </w:tr>
      <w:tr w:rsidR="008522FC" w:rsidRPr="006B113E" w:rsidTr="00D67935">
        <w:tc>
          <w:tcPr>
            <w:tcW w:w="10776" w:type="dxa"/>
            <w:gridSpan w:val="16"/>
            <w:shd w:val="clear" w:color="auto" w:fill="A6A6A6" w:themeFill="background1" w:themeFillShade="A6"/>
          </w:tcPr>
          <w:p w:rsidR="006C03EA" w:rsidRPr="008522FC" w:rsidRDefault="006B113E" w:rsidP="00932E1E">
            <w:pPr>
              <w:tabs>
                <w:tab w:val="left" w:pos="2407"/>
              </w:tabs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>
              <w:rPr>
                <w:rFonts w:ascii="Sylfaen" w:hAnsi="Sylfaen" w:cs="Times New Roman"/>
                <w:b/>
                <w:sz w:val="18"/>
                <w:szCs w:val="18"/>
              </w:rPr>
              <w:t xml:space="preserve">                      </w:t>
            </w:r>
            <w:r w:rsidR="006C03E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                                                                    </w:t>
            </w:r>
            <w: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6C03E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</w:t>
            </w:r>
            <w:r w:rsidR="006C03EA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ՎԱՐԿԻ ՊԱՅՄԱՆՆԵՐ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BA3F38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BA3F38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BA3F38" w:rsidRPr="006B113E" w:rsidRDefault="00BA3F38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Գումար /ՀՀ դրամ/ 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BA3F38" w:rsidRPr="006B113E" w:rsidRDefault="00BA3F38" w:rsidP="00843E2F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................................./..................................................................................................</w:t>
            </w:r>
            <w:r w:rsidR="00843E2F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ՀՀ դրամ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BA3F38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BA3F38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.2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BA3F38" w:rsidRPr="006B113E" w:rsidRDefault="00BA3F38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Տարեկան անվանական տոկոսադրույք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BA3F38" w:rsidRPr="006B113E" w:rsidRDefault="00BA3F38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</w:p>
          <w:p w:rsidR="00843E2F" w:rsidRPr="006B113E" w:rsidRDefault="00843E2F" w:rsidP="00BA3F38">
            <w:pPr>
              <w:rPr>
                <w:rFonts w:ascii="Sylfaen" w:hAnsi="Sylfaen" w:cs="Times New Roman"/>
                <w:b/>
                <w:sz w:val="18"/>
                <w:szCs w:val="18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..................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</w:rPr>
              <w:t>%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843E2F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lastRenderedPageBreak/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843E2F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.3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843E2F" w:rsidRPr="006B113E" w:rsidRDefault="00843E2F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Տարեկան փաստացի տոկոսադրույք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843E2F" w:rsidRPr="006B113E" w:rsidRDefault="00843E2F" w:rsidP="00473EA7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…………..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%</w:t>
            </w:r>
            <w:r w:rsidR="00BF3015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     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A679ED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highlight w:val="yellow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highlight w:val="yellow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highlight w:val="yellow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highlight w:val="yellow"/>
                <w:lang w:val="hy-AM"/>
              </w:rPr>
              <w:t>.4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A679ED" w:rsidRPr="006B113E" w:rsidRDefault="00A679ED" w:rsidP="00BA3F38">
            <w:pPr>
              <w:rPr>
                <w:rFonts w:ascii="Sylfaen" w:hAnsi="Sylfaen" w:cs="Times New Roman"/>
                <w:b/>
                <w:sz w:val="18"/>
                <w:szCs w:val="18"/>
                <w:highlight w:val="yellow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highlight w:val="yellow"/>
                <w:lang w:val="hy-AM"/>
              </w:rPr>
              <w:t>Ընդհանուր մարման ենթակա գումար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A679ED" w:rsidRPr="006B113E" w:rsidRDefault="00A679ED" w:rsidP="00BF3015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---------------------------------------------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ՀՀ դրամ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843E2F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.5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843E2F" w:rsidRPr="006B113E" w:rsidRDefault="00843E2F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Տոկոսի հաշվարկման ձև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843E2F" w:rsidRPr="006B113E" w:rsidRDefault="00843E2F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Վարկի նվազող մնացորդի նկատմամբ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0B7807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.6</w:t>
            </w:r>
          </w:p>
        </w:tc>
        <w:tc>
          <w:tcPr>
            <w:tcW w:w="9954" w:type="dxa"/>
            <w:gridSpan w:val="15"/>
            <w:shd w:val="clear" w:color="auto" w:fill="auto"/>
          </w:tcPr>
          <w:p w:rsidR="000B7807" w:rsidRPr="006B113E" w:rsidRDefault="000B7807" w:rsidP="000B7807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Սպասարկման վճարներ 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0B7807" w:rsidRPr="006B113E" w:rsidRDefault="00932E1E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.6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0B7807" w:rsidRPr="006B113E" w:rsidRDefault="000B7807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Վարկային հաշվի ամսական սպասարկման վճար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0B7807" w:rsidRPr="008522FC" w:rsidRDefault="000B7807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Տրամադրված վարկի գումարի ...............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</w:rPr>
              <w:t>%</w:t>
            </w:r>
            <w:r w:rsidR="00BF3015"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,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0B7807" w:rsidRPr="006B113E" w:rsidRDefault="00932E1E" w:rsidP="00A679ED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0B7807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6</w:t>
            </w:r>
            <w:r w:rsidR="000B7807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.2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0B7807" w:rsidRPr="006B113E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Վարկի տրամադրման միանվագ գումար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0B7807" w:rsidRPr="008522FC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</w:rPr>
              <w:t>…………..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ՀՀ դրամ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BF3015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.7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BF3015" w:rsidRPr="006B113E" w:rsidRDefault="00BF3015" w:rsidP="00BF3015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Վարկի տրամադրման եղանակը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BF3015" w:rsidRPr="006B113E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Անկանխիկ` անմիջապես վաճառողի հաշվին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BF3015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.8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BF3015" w:rsidRPr="006B113E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Վարկի օգտագործման նպատակը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BF3015" w:rsidRPr="006B113E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Ապրանքի ձեռք բերում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BF3015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.9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BF3015" w:rsidRPr="006B113E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Վարկի գումարի մարման կարգը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BF3015" w:rsidRPr="006B113E" w:rsidRDefault="00BF3015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Հավասարաչափ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BF3015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.10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7E20BC" w:rsidRPr="006B113E" w:rsidRDefault="007E20BC" w:rsidP="00F530CE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Վարկի գումարի, </w:t>
            </w:r>
            <w:r w:rsidR="00F530CE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սպասարկման վճարների,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տոկոսագումարների մարման </w:t>
            </w:r>
            <w:r w:rsidR="00F530CE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ժամկետ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BF3015" w:rsidRPr="006B113E" w:rsidRDefault="00877C61" w:rsidP="00877C61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-------    ամիս`</w:t>
            </w:r>
            <w:r w:rsidR="00DF37F0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 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</w:t>
            </w:r>
            <w:r w:rsidR="007E20BC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ամաձայն սույն Դիմում պայմանագ</w:t>
            </w:r>
            <w:r w:rsidR="00F530CE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ով սահմանված </w:t>
            </w:r>
            <w:r w:rsidR="00F66BC5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մարման ժամանակացույցի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A679ED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.11</w:t>
            </w:r>
          </w:p>
        </w:tc>
        <w:tc>
          <w:tcPr>
            <w:tcW w:w="9954" w:type="dxa"/>
            <w:gridSpan w:val="15"/>
            <w:shd w:val="clear" w:color="auto" w:fill="auto"/>
          </w:tcPr>
          <w:p w:rsidR="00A679ED" w:rsidRPr="006B113E" w:rsidRDefault="00A679ED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Տույժեր և տուգանքներ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A679ED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.11.1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A679ED" w:rsidRPr="006B113E" w:rsidRDefault="00A679ED" w:rsidP="007E20BC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Վարկի մարման կետանցի դեպքում 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A679ED" w:rsidRPr="006B113E" w:rsidRDefault="00A679ED" w:rsidP="00944E3A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Տույժ ժամկետանց վարկի </w:t>
            </w:r>
            <w:r w:rsidR="00944E3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---------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-ի չափով ` կետանցի յուրաքանչյուր օրվա համար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A679ED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679ED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.11.2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A679ED" w:rsidRPr="006B113E" w:rsidRDefault="00D25A7B" w:rsidP="007E20BC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Տոկոսի վճարման կետանցի դեպքում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A679ED" w:rsidRPr="006B113E" w:rsidRDefault="00D25A7B" w:rsidP="00944E3A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 xml:space="preserve">Տույժ ժամկետանց տոկոսի  </w:t>
            </w:r>
            <w:r w:rsidR="00944E3A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----------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ի չափով ` կետանցի յուրաքանչյուր օրվա համար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D25A7B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D25A7B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.12</w:t>
            </w:r>
          </w:p>
        </w:tc>
        <w:tc>
          <w:tcPr>
            <w:tcW w:w="9954" w:type="dxa"/>
            <w:gridSpan w:val="15"/>
            <w:shd w:val="clear" w:color="auto" w:fill="auto"/>
          </w:tcPr>
          <w:p w:rsidR="00D25A7B" w:rsidRPr="006B113E" w:rsidRDefault="00D25A7B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Գրավի առարկայի նկարագիրը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D25A7B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D25A7B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.12.1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D25A7B" w:rsidRPr="006B113E" w:rsidRDefault="00D25A7B" w:rsidP="007E20BC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Գրավի առարկան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D25A7B" w:rsidRPr="006B113E" w:rsidRDefault="00D25A7B" w:rsidP="00DF37F0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Դիմում պայմանագրում նշված ապրանք/ներ/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D25A7B" w:rsidRPr="006B113E" w:rsidRDefault="00A317A0" w:rsidP="00BA3F38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D25A7B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.12.2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D25A7B" w:rsidRPr="006B113E" w:rsidRDefault="00D25A7B" w:rsidP="007E20BC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Գրավի առարկայի արժեքը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D25A7B" w:rsidRPr="008522FC" w:rsidRDefault="00D25A7B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--------------------------------------------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ՀՀ դրամ</w:t>
            </w:r>
          </w:p>
        </w:tc>
      </w:tr>
      <w:tr w:rsidR="008522FC" w:rsidRPr="006B113E" w:rsidTr="00932E1E">
        <w:tc>
          <w:tcPr>
            <w:tcW w:w="822" w:type="dxa"/>
            <w:shd w:val="clear" w:color="auto" w:fill="auto"/>
          </w:tcPr>
          <w:p w:rsidR="00D25A7B" w:rsidRPr="006B113E" w:rsidRDefault="00A317A0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D25A7B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.12.3</w:t>
            </w:r>
          </w:p>
        </w:tc>
        <w:tc>
          <w:tcPr>
            <w:tcW w:w="2894" w:type="dxa"/>
            <w:gridSpan w:val="3"/>
            <w:shd w:val="clear" w:color="auto" w:fill="auto"/>
          </w:tcPr>
          <w:p w:rsidR="00D25A7B" w:rsidRPr="006B113E" w:rsidRDefault="00D25A7B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Կանխավճարի չափը</w:t>
            </w:r>
          </w:p>
        </w:tc>
        <w:tc>
          <w:tcPr>
            <w:tcW w:w="7060" w:type="dxa"/>
            <w:gridSpan w:val="12"/>
            <w:shd w:val="clear" w:color="auto" w:fill="auto"/>
          </w:tcPr>
          <w:p w:rsidR="00D25A7B" w:rsidRPr="008522FC" w:rsidRDefault="00D25A7B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--------------------------------------------</w:t>
            </w:r>
            <w:r w:rsidRPr="008522FC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ՀՀ դրամ</w:t>
            </w:r>
          </w:p>
        </w:tc>
      </w:tr>
      <w:tr w:rsidR="008522FC" w:rsidRPr="006B113E" w:rsidTr="00932E1E">
        <w:tc>
          <w:tcPr>
            <w:tcW w:w="822" w:type="dxa"/>
            <w:tcBorders>
              <w:bottom w:val="single" w:sz="4" w:space="0" w:color="auto"/>
            </w:tcBorders>
            <w:shd w:val="clear" w:color="auto" w:fill="auto"/>
          </w:tcPr>
          <w:p w:rsidR="00AD07BE" w:rsidRPr="006B113E" w:rsidRDefault="00A317A0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1.</w:t>
            </w:r>
            <w:r w:rsidR="00120546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3</w:t>
            </w:r>
            <w:r w:rsidR="00AD07BE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.13</w:t>
            </w:r>
          </w:p>
        </w:tc>
        <w:tc>
          <w:tcPr>
            <w:tcW w:w="28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D07BE" w:rsidRPr="006B113E" w:rsidRDefault="00AD07BE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Մտածելու ժամանակ</w:t>
            </w:r>
          </w:p>
        </w:tc>
        <w:tc>
          <w:tcPr>
            <w:tcW w:w="7060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AD07BE" w:rsidRPr="006B113E" w:rsidRDefault="00AD07BE" w:rsidP="00D25A7B">
            <w:pPr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Պայմանագրի կ</w:t>
            </w:r>
            <w:r w:rsidR="00174987"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ն</w:t>
            </w:r>
            <w:r w:rsidRPr="006B113E">
              <w:rPr>
                <w:rFonts w:ascii="Sylfaen" w:hAnsi="Sylfaen" w:cs="Times New Roman"/>
                <w:b/>
                <w:sz w:val="18"/>
                <w:szCs w:val="18"/>
                <w:lang w:val="hy-AM"/>
              </w:rPr>
              <w:t>քման օրվանից 7 /յոթ/ աշխատանքային օր</w:t>
            </w:r>
          </w:p>
        </w:tc>
      </w:tr>
    </w:tbl>
    <w:p w:rsidR="001E00B0" w:rsidRPr="006B113E" w:rsidRDefault="001E00B0" w:rsidP="001E00B0">
      <w:pPr>
        <w:rPr>
          <w:rFonts w:ascii="Sylfaen" w:hAnsi="Sylfaen"/>
          <w:b/>
          <w:i/>
          <w:sz w:val="20"/>
          <w:szCs w:val="20"/>
          <w:lang w:val="hy-AM"/>
        </w:rPr>
      </w:pPr>
    </w:p>
    <w:p w:rsidR="00E1205E" w:rsidRPr="006B113E" w:rsidRDefault="000867F6" w:rsidP="000B5109">
      <w:pPr>
        <w:jc w:val="center"/>
        <w:rPr>
          <w:rFonts w:ascii="Sylfaen" w:hAnsi="Sylfaen"/>
          <w:b/>
          <w:i/>
          <w:sz w:val="20"/>
          <w:szCs w:val="20"/>
          <w:lang w:val="hy-AM"/>
        </w:rPr>
      </w:pPr>
      <w:r w:rsidRPr="006B113E">
        <w:rPr>
          <w:rFonts w:ascii="Sylfaen" w:hAnsi="Sylfaen"/>
          <w:b/>
          <w:i/>
          <w:sz w:val="20"/>
          <w:szCs w:val="20"/>
          <w:lang w:val="hy-AM"/>
        </w:rPr>
        <w:t>2.Պայմանագրի առարկան</w:t>
      </w:r>
    </w:p>
    <w:p w:rsidR="003D3FC2" w:rsidRPr="006B113E" w:rsidRDefault="000867F6" w:rsidP="000258DB">
      <w:pPr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Համաձայն  ---/------------/20—թ. Բանկի և ---------------------------ՍՊԸ </w:t>
      </w:r>
      <w:r w:rsidR="00932E1E" w:rsidRPr="006B113E">
        <w:rPr>
          <w:rFonts w:ascii="Sylfaen" w:hAnsi="Sylfaen"/>
          <w:sz w:val="18"/>
          <w:szCs w:val="18"/>
          <w:lang w:val="hy-AM"/>
        </w:rPr>
        <w:t xml:space="preserve">/այսուհետ` </w:t>
      </w:r>
      <w:r w:rsidR="00932E1E" w:rsidRPr="006B113E">
        <w:rPr>
          <w:rFonts w:ascii="Sylfaen" w:hAnsi="Sylfaen"/>
          <w:b/>
          <w:sz w:val="18"/>
          <w:szCs w:val="18"/>
          <w:lang w:val="hy-AM"/>
        </w:rPr>
        <w:t>Ընկերություն</w:t>
      </w:r>
      <w:r w:rsidR="00932E1E" w:rsidRPr="006B113E">
        <w:rPr>
          <w:rFonts w:ascii="Sylfaen" w:hAnsi="Sylfaen"/>
          <w:sz w:val="18"/>
          <w:szCs w:val="18"/>
          <w:lang w:val="hy-AM"/>
        </w:rPr>
        <w:t xml:space="preserve">/ </w:t>
      </w:r>
      <w:r w:rsidRPr="008522FC">
        <w:rPr>
          <w:rFonts w:ascii="Sylfaen" w:hAnsi="Sylfaen"/>
          <w:sz w:val="18"/>
          <w:szCs w:val="18"/>
          <w:lang w:val="hy-AM"/>
        </w:rPr>
        <w:t xml:space="preserve">միջև կնքված </w:t>
      </w:r>
      <w:r w:rsidRPr="006B113E">
        <w:rPr>
          <w:rFonts w:ascii="Sylfaen" w:hAnsi="Sylfaen"/>
          <w:sz w:val="18"/>
          <w:szCs w:val="18"/>
          <w:lang w:val="hy-AM"/>
        </w:rPr>
        <w:t>թիվ ------------------------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 Համագործակցության պայմանագրի</w:t>
      </w:r>
      <w:r w:rsidR="004A609C" w:rsidRPr="006B113E">
        <w:rPr>
          <w:rFonts w:ascii="Sylfaen" w:hAnsi="Sylfaen"/>
          <w:sz w:val="18"/>
          <w:szCs w:val="18"/>
          <w:lang w:val="hy-AM"/>
        </w:rPr>
        <w:t>` Ընկերությունը իր պահանջի իրավունքը Պարտապանի հանդեպ զիջում է Բանկին. վերջինս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 հանդիսանալ</w:t>
      </w:r>
      <w:r w:rsidR="00B0622B" w:rsidRPr="006B113E">
        <w:rPr>
          <w:rFonts w:ascii="Sylfaen" w:hAnsi="Sylfaen"/>
          <w:sz w:val="18"/>
          <w:szCs w:val="18"/>
          <w:lang w:val="hy-AM"/>
        </w:rPr>
        <w:t>ով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4A609C" w:rsidRPr="006B113E">
        <w:rPr>
          <w:rFonts w:ascii="Sylfaen" w:hAnsi="Sylfaen"/>
          <w:sz w:val="18"/>
          <w:szCs w:val="18"/>
          <w:lang w:val="hy-AM"/>
        </w:rPr>
        <w:t>պ</w:t>
      </w:r>
      <w:r w:rsidR="00F519F9" w:rsidRPr="006B113E">
        <w:rPr>
          <w:rFonts w:ascii="Sylfaen" w:hAnsi="Sylfaen"/>
          <w:sz w:val="18"/>
          <w:szCs w:val="18"/>
          <w:lang w:val="hy-AM"/>
        </w:rPr>
        <w:t>արտատեր, Պարտապան</w:t>
      </w:r>
      <w:r w:rsidR="00550757" w:rsidRPr="006B113E">
        <w:rPr>
          <w:rFonts w:ascii="Sylfaen" w:hAnsi="Sylfaen"/>
          <w:sz w:val="18"/>
          <w:szCs w:val="18"/>
          <w:lang w:val="hy-AM"/>
        </w:rPr>
        <w:t>ին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 հնարավ</w:t>
      </w:r>
      <w:r w:rsidR="00944E3A" w:rsidRPr="006B113E">
        <w:rPr>
          <w:rFonts w:ascii="Sylfaen" w:hAnsi="Sylfaen"/>
          <w:sz w:val="18"/>
          <w:szCs w:val="18"/>
          <w:lang w:val="hy-AM"/>
        </w:rPr>
        <w:t>ո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րություն է ընձեռում </w:t>
      </w:r>
      <w:r w:rsidR="004A609C" w:rsidRPr="006B113E">
        <w:rPr>
          <w:rFonts w:ascii="Sylfaen" w:hAnsi="Sylfaen"/>
          <w:sz w:val="18"/>
          <w:szCs w:val="18"/>
          <w:lang w:val="hy-AM"/>
        </w:rPr>
        <w:t xml:space="preserve">վարկավորման եղանակով 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տարաժամկետ վճարելու Բանկի հանդեպ առկա պարտքի գումարը, իսկ Պարտապանը պարտավորվում է  </w:t>
      </w:r>
      <w:r w:rsidR="004A609C" w:rsidRPr="006B113E">
        <w:rPr>
          <w:rFonts w:ascii="Sylfaen" w:hAnsi="Sylfaen"/>
          <w:sz w:val="18"/>
          <w:szCs w:val="18"/>
          <w:lang w:val="hy-AM"/>
        </w:rPr>
        <w:t>Պ</w:t>
      </w:r>
      <w:r w:rsidR="00F519F9" w:rsidRPr="006B113E">
        <w:rPr>
          <w:rFonts w:ascii="Sylfaen" w:hAnsi="Sylfaen"/>
          <w:sz w:val="18"/>
          <w:szCs w:val="18"/>
          <w:lang w:val="hy-AM"/>
        </w:rPr>
        <w:t xml:space="preserve">այմանագրի </w:t>
      </w:r>
      <w:r w:rsidR="004A609C" w:rsidRPr="006B113E">
        <w:rPr>
          <w:rFonts w:ascii="Sylfaen" w:hAnsi="Sylfaen"/>
          <w:sz w:val="18"/>
          <w:szCs w:val="18"/>
          <w:lang w:val="hy-AM"/>
        </w:rPr>
        <w:t>Հ</w:t>
      </w:r>
      <w:r w:rsidR="00B0622B" w:rsidRPr="006B113E">
        <w:rPr>
          <w:rFonts w:ascii="Sylfaen" w:hAnsi="Sylfaen"/>
          <w:sz w:val="18"/>
          <w:szCs w:val="18"/>
          <w:lang w:val="hy-AM"/>
        </w:rPr>
        <w:t>ավելված 1-ով սահմանված ժամկետներում և չափերով վճարել Բանկին վարկի և դրա նկատմամբ հաշվարկված տոկոսների գումարները, ինչպես նաև այլ վճարներ</w:t>
      </w:r>
      <w:r w:rsidR="004A609C" w:rsidRPr="006B113E">
        <w:rPr>
          <w:rFonts w:ascii="Sylfaen" w:hAnsi="Sylfaen"/>
          <w:sz w:val="18"/>
          <w:szCs w:val="18"/>
          <w:lang w:val="hy-AM"/>
        </w:rPr>
        <w:t>ը</w:t>
      </w:r>
      <w:r w:rsidR="00B0622B" w:rsidRPr="006B113E">
        <w:rPr>
          <w:rFonts w:ascii="Sylfaen" w:hAnsi="Sylfaen"/>
          <w:sz w:val="18"/>
          <w:szCs w:val="18"/>
          <w:lang w:val="hy-AM"/>
        </w:rPr>
        <w:t xml:space="preserve">, որոնք սահմանված են </w:t>
      </w:r>
      <w:r w:rsidR="004A609C" w:rsidRPr="006B113E">
        <w:rPr>
          <w:rFonts w:ascii="Sylfaen" w:hAnsi="Sylfaen"/>
          <w:sz w:val="18"/>
          <w:szCs w:val="18"/>
          <w:lang w:val="hy-AM"/>
        </w:rPr>
        <w:t>Պ</w:t>
      </w:r>
      <w:r w:rsidR="00B0622B" w:rsidRPr="006B113E">
        <w:rPr>
          <w:rFonts w:ascii="Sylfaen" w:hAnsi="Sylfaen"/>
          <w:sz w:val="18"/>
          <w:szCs w:val="18"/>
          <w:lang w:val="hy-AM"/>
        </w:rPr>
        <w:t>այմանագրով:</w:t>
      </w:r>
    </w:p>
    <w:p w:rsidR="003031DF" w:rsidRPr="006B113E" w:rsidRDefault="00B0622B" w:rsidP="003031DF">
      <w:pPr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8522FC">
        <w:rPr>
          <w:rFonts w:ascii="Sylfaen" w:hAnsi="Sylfaen"/>
          <w:sz w:val="18"/>
          <w:szCs w:val="18"/>
          <w:lang w:val="hy-AM"/>
        </w:rPr>
        <w:t xml:space="preserve">Սույն պայմանագրով </w:t>
      </w:r>
      <w:r w:rsidRPr="006B113E">
        <w:rPr>
          <w:rFonts w:ascii="Sylfaen" w:hAnsi="Sylfaen"/>
          <w:sz w:val="18"/>
          <w:szCs w:val="18"/>
          <w:lang w:val="hy-AM"/>
        </w:rPr>
        <w:t>ֆինանսավորվում է</w:t>
      </w:r>
      <w:r w:rsidR="00F37E4A" w:rsidRPr="006B113E">
        <w:rPr>
          <w:rFonts w:ascii="Sylfaen" w:hAnsi="Sylfaen"/>
          <w:sz w:val="18"/>
          <w:szCs w:val="18"/>
          <w:lang w:val="hy-AM"/>
        </w:rPr>
        <w:t xml:space="preserve"> Ընկերության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8522FC">
        <w:rPr>
          <w:rFonts w:ascii="Sylfaen" w:hAnsi="Sylfaen"/>
          <w:sz w:val="18"/>
          <w:szCs w:val="18"/>
          <w:lang w:val="hy-AM"/>
        </w:rPr>
        <w:t xml:space="preserve">և  </w:t>
      </w:r>
      <w:r w:rsidR="003031DF" w:rsidRPr="008522FC">
        <w:rPr>
          <w:rFonts w:ascii="Sylfaen" w:hAnsi="Sylfaen"/>
          <w:sz w:val="18"/>
          <w:szCs w:val="18"/>
          <w:lang w:val="hy-AM"/>
        </w:rPr>
        <w:t xml:space="preserve">Պարտապանի </w:t>
      </w:r>
      <w:r w:rsidR="003031DF" w:rsidRPr="006B113E">
        <w:rPr>
          <w:rFonts w:ascii="Sylfaen" w:hAnsi="Sylfaen"/>
          <w:sz w:val="18"/>
          <w:szCs w:val="18"/>
          <w:lang w:val="hy-AM"/>
        </w:rPr>
        <w:t xml:space="preserve">միջև ---/------/--թ. </w:t>
      </w:r>
      <w:r w:rsidR="00194863" w:rsidRPr="006B113E">
        <w:rPr>
          <w:rFonts w:ascii="Sylfaen" w:hAnsi="Sylfaen"/>
          <w:sz w:val="18"/>
          <w:szCs w:val="18"/>
          <w:lang w:val="hy-AM"/>
        </w:rPr>
        <w:t>կ</w:t>
      </w:r>
      <w:r w:rsidR="003031DF" w:rsidRPr="006B113E">
        <w:rPr>
          <w:rFonts w:ascii="Sylfaen" w:hAnsi="Sylfaen"/>
          <w:sz w:val="18"/>
          <w:szCs w:val="18"/>
          <w:lang w:val="hy-AM"/>
        </w:rPr>
        <w:t>նքված թիվ ------------</w:t>
      </w:r>
      <w:r w:rsidR="00F37E4A" w:rsidRPr="006B113E">
        <w:rPr>
          <w:rFonts w:ascii="Sylfaen" w:hAnsi="Sylfaen"/>
          <w:sz w:val="18"/>
          <w:szCs w:val="18"/>
          <w:lang w:val="hy-AM"/>
        </w:rPr>
        <w:t>----</w:t>
      </w:r>
      <w:r w:rsidR="003031DF" w:rsidRPr="006B113E">
        <w:rPr>
          <w:rFonts w:ascii="Sylfaen" w:hAnsi="Sylfaen"/>
          <w:sz w:val="18"/>
          <w:szCs w:val="18"/>
          <w:lang w:val="hy-AM"/>
        </w:rPr>
        <w:t>Ապրանքի ապառիկ վաճառքի պայմանագրի համաձայն, -------------------</w:t>
      </w:r>
      <w:r w:rsidR="00F37E4A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3031DF" w:rsidRPr="006B113E">
        <w:rPr>
          <w:rFonts w:ascii="Sylfaen" w:hAnsi="Sylfaen"/>
          <w:sz w:val="18"/>
          <w:szCs w:val="18"/>
          <w:lang w:val="hy-AM"/>
        </w:rPr>
        <w:t>Ապրանքի/ների/ (այսուհետ Ապրանք) գնումը պարտապանի կողմից:</w:t>
      </w:r>
    </w:p>
    <w:p w:rsidR="003031DF" w:rsidRPr="006B113E" w:rsidRDefault="003031DF" w:rsidP="005B1CF5">
      <w:pPr>
        <w:pStyle w:val="ListParagraph"/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>Սույն Պայմանագիրն ուժի մեջ մտնելու պահից</w:t>
      </w:r>
      <w:r w:rsidR="005B1CF5" w:rsidRPr="006B113E">
        <w:rPr>
          <w:rFonts w:ascii="Sylfaen" w:hAnsi="Sylfaen"/>
          <w:sz w:val="18"/>
          <w:szCs w:val="18"/>
          <w:lang w:val="hy-AM"/>
        </w:rPr>
        <w:t xml:space="preserve"> Պարտապանը Ապրանքի նկատմամբ ձեռք է բերում սեփականության իրավունքով և դրա ուժով, ի ապահովումն  սույն պայմանագրով ստանձնած պարտավորությունների պատշաճ կատարման` հանդես գալով որպես գրավատու</w:t>
      </w:r>
      <w:r w:rsidR="000C11DC" w:rsidRPr="006B113E">
        <w:rPr>
          <w:rFonts w:ascii="Sylfaen" w:hAnsi="Sylfaen"/>
          <w:sz w:val="18"/>
          <w:szCs w:val="18"/>
          <w:lang w:val="hy-AM"/>
        </w:rPr>
        <w:t>`</w:t>
      </w:r>
      <w:r w:rsidR="005B1CF5" w:rsidRPr="006B113E">
        <w:rPr>
          <w:rFonts w:ascii="Sylfaen" w:hAnsi="Sylfaen"/>
          <w:sz w:val="18"/>
          <w:szCs w:val="18"/>
          <w:lang w:val="hy-AM"/>
        </w:rPr>
        <w:t xml:space="preserve"> գ</w:t>
      </w:r>
      <w:r w:rsidR="000C11DC" w:rsidRPr="006B113E">
        <w:rPr>
          <w:rFonts w:ascii="Sylfaen" w:hAnsi="Sylfaen"/>
          <w:sz w:val="18"/>
          <w:szCs w:val="18"/>
          <w:lang w:val="hy-AM"/>
        </w:rPr>
        <w:t>րավադ</w:t>
      </w:r>
      <w:r w:rsidR="00944E3A" w:rsidRPr="006B113E">
        <w:rPr>
          <w:rFonts w:ascii="Sylfaen" w:hAnsi="Sylfaen"/>
          <w:sz w:val="18"/>
          <w:szCs w:val="18"/>
          <w:lang w:val="hy-AM"/>
        </w:rPr>
        <w:t>ր</w:t>
      </w:r>
      <w:r w:rsidR="005B1CF5" w:rsidRPr="006B113E">
        <w:rPr>
          <w:rFonts w:ascii="Sylfaen" w:hAnsi="Sylfaen"/>
          <w:sz w:val="18"/>
          <w:szCs w:val="18"/>
          <w:lang w:val="hy-AM"/>
        </w:rPr>
        <w:t>ում է Ապրանքը Բանկում:</w:t>
      </w:r>
    </w:p>
    <w:p w:rsidR="005B1CF5" w:rsidRPr="006B113E" w:rsidRDefault="005B1CF5" w:rsidP="005B1CF5">
      <w:pPr>
        <w:pStyle w:val="ListParagraph"/>
        <w:numPr>
          <w:ilvl w:val="2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720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Գրավի առարկա հանդիսացող Ապրանքը չի անցնում </w:t>
      </w:r>
      <w:r w:rsidR="000C11DC" w:rsidRPr="006B113E">
        <w:rPr>
          <w:rFonts w:ascii="Sylfaen" w:hAnsi="Sylfaen"/>
          <w:sz w:val="18"/>
          <w:szCs w:val="18"/>
          <w:lang w:val="hy-AM"/>
        </w:rPr>
        <w:t>Բանկի</w:t>
      </w:r>
      <w:r w:rsidRPr="006B113E">
        <w:rPr>
          <w:rFonts w:ascii="Sylfaen" w:hAnsi="Sylfaen"/>
          <w:sz w:val="18"/>
          <w:szCs w:val="18"/>
          <w:lang w:val="hy-AM"/>
        </w:rPr>
        <w:t xml:space="preserve"> տիրապետմանը և թողնում է գրավատու Պարտապանի  մոտ:</w:t>
      </w:r>
    </w:p>
    <w:p w:rsidR="005B1CF5" w:rsidRPr="006B113E" w:rsidRDefault="00B94B53" w:rsidP="005B1CF5">
      <w:pPr>
        <w:pStyle w:val="ListParagraph"/>
        <w:numPr>
          <w:ilvl w:val="2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720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>Պարտապանի կողմից  սույն պայմանագրով ստանձնած պարտավորությունները չկատարելու կամ ոչ պատշաճ կատարելու դեպքում Բանկն իրավունք ունի արտադատական և/ կամ դատական կարգով բռնագանձում տարածել գրավի առարկա հանդիսացող  Ապրանքի վրա:</w:t>
      </w:r>
    </w:p>
    <w:p w:rsidR="00C8470F" w:rsidRPr="006B113E" w:rsidRDefault="00C8470F" w:rsidP="00932E1E">
      <w:pPr>
        <w:pStyle w:val="ListParagraph"/>
        <w:numPr>
          <w:ilvl w:val="1"/>
          <w:numId w:val="7"/>
        </w:numPr>
        <w:shd w:val="clear" w:color="auto" w:fill="FFFFFF" w:themeFill="background1"/>
        <w:tabs>
          <w:tab w:val="left" w:pos="54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Կողմերը  արձանագրում են, որ </w:t>
      </w:r>
      <w:r w:rsidR="00932E1E" w:rsidRPr="006B113E">
        <w:rPr>
          <w:rFonts w:ascii="Sylfaen" w:hAnsi="Sylfaen"/>
          <w:sz w:val="18"/>
          <w:szCs w:val="18"/>
          <w:lang w:val="hy-AM"/>
        </w:rPr>
        <w:t xml:space="preserve">Ընկերությունից ձեռք բերվող </w:t>
      </w:r>
      <w:r w:rsidRPr="006B113E">
        <w:rPr>
          <w:rFonts w:ascii="Sylfaen" w:hAnsi="Sylfaen"/>
          <w:sz w:val="18"/>
          <w:szCs w:val="18"/>
          <w:lang w:val="hy-AM"/>
        </w:rPr>
        <w:t>Ապրանքի գինն առանց վարկավորման կազմում է  ---------------- (----------------------------------------) ՀՀ դրամ գումար</w:t>
      </w:r>
      <w:r w:rsidR="00954FF7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954FF7" w:rsidRPr="006B113E">
        <w:rPr>
          <w:rFonts w:ascii="Sylfaen" w:hAnsi="Sylfaen"/>
          <w:sz w:val="18"/>
          <w:szCs w:val="18"/>
        </w:rPr>
        <w:t>(</w:t>
      </w:r>
      <w:r w:rsidR="00954FF7" w:rsidRPr="006B113E">
        <w:rPr>
          <w:rFonts w:ascii="Sylfaen" w:hAnsi="Sylfaen"/>
          <w:sz w:val="18"/>
          <w:szCs w:val="18"/>
          <w:lang w:val="hy-AM"/>
        </w:rPr>
        <w:t>որը նույնանում է Ապրանքի ձեռք բերման գնի</w:t>
      </w:r>
      <w:r w:rsidR="00120546" w:rsidRPr="006B113E">
        <w:rPr>
          <w:rFonts w:ascii="Sylfaen" w:hAnsi="Sylfaen"/>
          <w:sz w:val="18"/>
          <w:szCs w:val="18"/>
          <w:lang w:val="hy-AM"/>
        </w:rPr>
        <w:t xml:space="preserve"> հետ</w:t>
      </w:r>
      <w:r w:rsidR="00954FF7" w:rsidRPr="006B113E">
        <w:rPr>
          <w:rFonts w:ascii="Sylfaen" w:hAnsi="Sylfaen"/>
          <w:sz w:val="18"/>
          <w:szCs w:val="18"/>
          <w:lang w:val="hy-AM"/>
        </w:rPr>
        <w:t xml:space="preserve"> առան</w:t>
      </w:r>
      <w:r w:rsidR="00120546" w:rsidRPr="006B113E">
        <w:rPr>
          <w:rFonts w:ascii="Sylfaen" w:hAnsi="Sylfaen"/>
          <w:sz w:val="18"/>
          <w:szCs w:val="18"/>
          <w:lang w:val="hy-AM"/>
        </w:rPr>
        <w:t>ց</w:t>
      </w:r>
      <w:r w:rsidR="00954FF7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120546" w:rsidRPr="006B113E">
        <w:rPr>
          <w:rFonts w:ascii="Sylfaen" w:hAnsi="Sylfaen"/>
          <w:sz w:val="18"/>
          <w:szCs w:val="18"/>
          <w:lang w:val="hy-AM"/>
        </w:rPr>
        <w:t>կրեդիտա</w:t>
      </w:r>
      <w:r w:rsidR="00954FF7" w:rsidRPr="006B113E">
        <w:rPr>
          <w:rFonts w:ascii="Sylfaen" w:hAnsi="Sylfaen"/>
          <w:sz w:val="18"/>
          <w:szCs w:val="18"/>
          <w:lang w:val="hy-AM"/>
        </w:rPr>
        <w:t xml:space="preserve">վորման </w:t>
      </w:r>
      <w:r w:rsidR="00954FF7" w:rsidRPr="006B113E">
        <w:rPr>
          <w:rFonts w:ascii="Sylfaen" w:hAnsi="Sylfaen"/>
          <w:sz w:val="18"/>
          <w:szCs w:val="18"/>
        </w:rPr>
        <w:t>/Cash Price</w:t>
      </w:r>
      <w:r w:rsidR="00954FF7" w:rsidRPr="006B113E">
        <w:rPr>
          <w:rFonts w:ascii="Sylfaen" w:hAnsi="Sylfaen"/>
          <w:sz w:val="18"/>
          <w:szCs w:val="18"/>
          <w:lang w:val="hy-AM"/>
        </w:rPr>
        <w:t>/</w:t>
      </w:r>
      <w:r w:rsidR="00954FF7" w:rsidRPr="006B113E">
        <w:rPr>
          <w:rFonts w:ascii="Sylfaen" w:hAnsi="Sylfaen"/>
          <w:sz w:val="18"/>
          <w:szCs w:val="18"/>
        </w:rPr>
        <w:t>)</w:t>
      </w:r>
      <w:r w:rsidRPr="006B113E">
        <w:rPr>
          <w:rFonts w:ascii="Sylfaen" w:hAnsi="Sylfaen"/>
          <w:sz w:val="18"/>
          <w:szCs w:val="18"/>
          <w:lang w:val="hy-AM"/>
        </w:rPr>
        <w:t xml:space="preserve">, իսկ </w:t>
      </w:r>
      <w:r w:rsidR="00932E1E" w:rsidRPr="006B113E">
        <w:rPr>
          <w:rFonts w:ascii="Sylfaen" w:hAnsi="Sylfaen"/>
          <w:sz w:val="18"/>
          <w:szCs w:val="18"/>
          <w:lang w:val="hy-AM"/>
        </w:rPr>
        <w:t xml:space="preserve">Բանկի հանդեպ </w:t>
      </w:r>
      <w:r w:rsidRPr="006B113E">
        <w:rPr>
          <w:rFonts w:ascii="Sylfaen" w:hAnsi="Sylfaen"/>
          <w:sz w:val="18"/>
          <w:szCs w:val="18"/>
          <w:lang w:val="hy-AM"/>
        </w:rPr>
        <w:t xml:space="preserve">Պարտապանի պարտքը </w:t>
      </w:r>
      <w:r w:rsidR="00932E1E" w:rsidRPr="006B113E">
        <w:rPr>
          <w:rFonts w:ascii="Sylfaen" w:hAnsi="Sylfaen"/>
          <w:sz w:val="18"/>
          <w:szCs w:val="18"/>
          <w:lang w:val="hy-AM"/>
        </w:rPr>
        <w:t>/վարկի սկզբնական գումարը/ Պ</w:t>
      </w:r>
      <w:r w:rsidRPr="006B113E">
        <w:rPr>
          <w:rFonts w:ascii="Sylfaen" w:hAnsi="Sylfaen"/>
          <w:sz w:val="18"/>
          <w:szCs w:val="18"/>
          <w:lang w:val="hy-AM"/>
        </w:rPr>
        <w:t>այմանագրի ուժի մեջ մտնելու օրվա դրությամբ կազմում է -------------------------- (--------------------------------------------------) ՀՀ դրամ գումար</w:t>
      </w:r>
      <w:r w:rsidR="00932E1E" w:rsidRPr="006B113E">
        <w:rPr>
          <w:rFonts w:ascii="Sylfaen" w:hAnsi="Sylfaen"/>
          <w:sz w:val="18"/>
          <w:szCs w:val="18"/>
          <w:lang w:val="hy-AM"/>
        </w:rPr>
        <w:t xml:space="preserve">: </w:t>
      </w:r>
      <w:r w:rsidR="002C3D01" w:rsidRPr="006B113E">
        <w:rPr>
          <w:rFonts w:ascii="Sylfaen" w:hAnsi="Sylfaen" w:cs="Sylfaen"/>
          <w:sz w:val="18"/>
          <w:szCs w:val="18"/>
          <w:lang w:val="hy-AM"/>
        </w:rPr>
        <w:t>Բանկին</w:t>
      </w:r>
      <w:r w:rsidR="002C3D01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/>
          <w:sz w:val="18"/>
          <w:szCs w:val="18"/>
          <w:lang w:val="hy-AM"/>
        </w:rPr>
        <w:t>Պարտքի գումար</w:t>
      </w:r>
      <w:r w:rsidR="002C3D01" w:rsidRPr="006B113E">
        <w:rPr>
          <w:rFonts w:ascii="Sylfaen" w:hAnsi="Sylfaen"/>
          <w:sz w:val="18"/>
          <w:szCs w:val="18"/>
          <w:lang w:val="hy-AM"/>
        </w:rPr>
        <w:t xml:space="preserve"> և դրա նվազող մնացորդի նկատմամբ սույն պայմանագրի </w:t>
      </w:r>
      <w:r w:rsidR="003A5CB5" w:rsidRPr="006B113E">
        <w:rPr>
          <w:rFonts w:ascii="Sylfaen" w:hAnsi="Sylfaen"/>
          <w:sz w:val="18"/>
          <w:szCs w:val="18"/>
          <w:highlight w:val="yellow"/>
          <w:lang w:val="hy-AM"/>
        </w:rPr>
        <w:t>1.</w:t>
      </w:r>
      <w:r w:rsidR="00120546" w:rsidRPr="006B113E">
        <w:rPr>
          <w:rFonts w:ascii="Sylfaen" w:hAnsi="Sylfaen"/>
          <w:sz w:val="18"/>
          <w:szCs w:val="18"/>
          <w:highlight w:val="yellow"/>
          <w:lang w:val="hy-AM"/>
        </w:rPr>
        <w:t>3</w:t>
      </w:r>
      <w:r w:rsidR="002C3D01" w:rsidRPr="006B113E">
        <w:rPr>
          <w:rFonts w:ascii="Sylfaen" w:hAnsi="Sylfaen"/>
          <w:sz w:val="18"/>
          <w:szCs w:val="18"/>
          <w:highlight w:val="yellow"/>
          <w:lang w:val="hy-AM"/>
        </w:rPr>
        <w:t>.2</w:t>
      </w:r>
      <w:r w:rsidR="002C3D01" w:rsidRPr="006B113E">
        <w:rPr>
          <w:rFonts w:ascii="Sylfaen" w:hAnsi="Sylfaen"/>
          <w:sz w:val="18"/>
          <w:szCs w:val="18"/>
          <w:lang w:val="hy-AM"/>
        </w:rPr>
        <w:t xml:space="preserve"> կետով սահմանված տոկոսադրույքով հաշվարկված գումարը, ինչպես </w:t>
      </w:r>
      <w:r w:rsidR="002C3D01" w:rsidRPr="006B113E">
        <w:rPr>
          <w:rFonts w:ascii="Sylfaen" w:hAnsi="Sylfaen"/>
          <w:sz w:val="18"/>
          <w:szCs w:val="18"/>
          <w:lang w:val="hy-AM"/>
        </w:rPr>
        <w:lastRenderedPageBreak/>
        <w:t xml:space="preserve">նաև </w:t>
      </w:r>
      <w:r w:rsidR="003A5CB5" w:rsidRPr="006B113E">
        <w:rPr>
          <w:rFonts w:ascii="Sylfaen" w:hAnsi="Sylfaen"/>
          <w:sz w:val="18"/>
          <w:szCs w:val="18"/>
          <w:highlight w:val="yellow"/>
          <w:lang w:val="hy-AM"/>
        </w:rPr>
        <w:t>1.</w:t>
      </w:r>
      <w:r w:rsidR="00120546" w:rsidRPr="006B113E">
        <w:rPr>
          <w:rFonts w:ascii="Sylfaen" w:hAnsi="Sylfaen"/>
          <w:sz w:val="18"/>
          <w:szCs w:val="18"/>
          <w:highlight w:val="yellow"/>
          <w:lang w:val="hy-AM"/>
        </w:rPr>
        <w:t>3</w:t>
      </w:r>
      <w:r w:rsidR="002C3D01" w:rsidRPr="006B113E">
        <w:rPr>
          <w:rFonts w:ascii="Sylfaen" w:hAnsi="Sylfaen"/>
          <w:sz w:val="18"/>
          <w:szCs w:val="18"/>
          <w:highlight w:val="yellow"/>
          <w:lang w:val="hy-AM"/>
        </w:rPr>
        <w:t>.6</w:t>
      </w:r>
      <w:r w:rsidR="002C3D01" w:rsidRPr="006B113E">
        <w:rPr>
          <w:rFonts w:ascii="Sylfaen" w:hAnsi="Sylfaen"/>
          <w:sz w:val="18"/>
          <w:szCs w:val="18"/>
          <w:lang w:val="hy-AM"/>
        </w:rPr>
        <w:t xml:space="preserve"> կետով սահմանված սպասարկման վճարները, Պարտապանի կողմից վճարվում են  </w:t>
      </w:r>
      <w:r w:rsidR="003A5CB5" w:rsidRPr="006B113E">
        <w:rPr>
          <w:rFonts w:ascii="Sylfaen" w:hAnsi="Sylfaen"/>
          <w:sz w:val="18"/>
          <w:szCs w:val="18"/>
          <w:highlight w:val="yellow"/>
          <w:lang w:val="hy-AM"/>
        </w:rPr>
        <w:t>1.</w:t>
      </w:r>
      <w:r w:rsidR="00120546" w:rsidRPr="006B113E">
        <w:rPr>
          <w:rFonts w:ascii="Sylfaen" w:hAnsi="Sylfaen"/>
          <w:sz w:val="18"/>
          <w:szCs w:val="18"/>
          <w:highlight w:val="yellow"/>
          <w:lang w:val="hy-AM"/>
        </w:rPr>
        <w:t>3</w:t>
      </w:r>
      <w:r w:rsidR="00877C61" w:rsidRPr="006B113E">
        <w:rPr>
          <w:rFonts w:ascii="Sylfaen" w:hAnsi="Sylfaen"/>
          <w:sz w:val="18"/>
          <w:szCs w:val="18"/>
          <w:highlight w:val="yellow"/>
          <w:lang w:val="hy-AM"/>
        </w:rPr>
        <w:t xml:space="preserve">.10 </w:t>
      </w:r>
      <w:r w:rsidR="00877C61" w:rsidRPr="006B113E">
        <w:rPr>
          <w:rFonts w:ascii="Sylfaen" w:hAnsi="Sylfaen"/>
          <w:sz w:val="18"/>
          <w:szCs w:val="18"/>
          <w:lang w:val="hy-AM"/>
        </w:rPr>
        <w:t xml:space="preserve">կետով սահմանված ժամկետում և </w:t>
      </w:r>
      <w:r w:rsidR="000C11DC" w:rsidRPr="006B113E">
        <w:rPr>
          <w:rFonts w:ascii="Sylfaen" w:hAnsi="Sylfaen"/>
          <w:sz w:val="18"/>
          <w:szCs w:val="18"/>
          <w:lang w:val="hy-AM"/>
        </w:rPr>
        <w:t>Պ</w:t>
      </w:r>
      <w:r w:rsidR="00FA42FC" w:rsidRPr="006B113E">
        <w:rPr>
          <w:rFonts w:ascii="Sylfaen" w:hAnsi="Sylfaen"/>
          <w:sz w:val="18"/>
          <w:szCs w:val="18"/>
          <w:lang w:val="hy-AM"/>
        </w:rPr>
        <w:t>այմանագրի Հավելված 1 հանդիսացող ժամանակացույցով</w:t>
      </w:r>
      <w:r w:rsidR="00877C61" w:rsidRPr="006B113E">
        <w:rPr>
          <w:rFonts w:ascii="Sylfaen" w:hAnsi="Sylfaen"/>
          <w:sz w:val="18"/>
          <w:szCs w:val="18"/>
          <w:lang w:val="hy-AM"/>
        </w:rPr>
        <w:t>:</w:t>
      </w:r>
    </w:p>
    <w:p w:rsidR="000258DB" w:rsidRPr="006B113E" w:rsidRDefault="00877C61" w:rsidP="00877C61">
      <w:pPr>
        <w:pStyle w:val="ListParagraph"/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>Պարտապան</w:t>
      </w:r>
      <w:r w:rsidR="008657E1" w:rsidRPr="006B113E">
        <w:rPr>
          <w:rFonts w:ascii="Sylfaen" w:hAnsi="Sylfaen"/>
          <w:sz w:val="18"/>
          <w:szCs w:val="18"/>
          <w:lang w:val="hy-AM"/>
        </w:rPr>
        <w:t xml:space="preserve">ը հավաստում է, որ Պայմանագիրը կնքելիս ծանոթացել է Բանկում </w:t>
      </w:r>
      <w:r w:rsidR="000258DB" w:rsidRPr="006B113E">
        <w:rPr>
          <w:rFonts w:ascii="Sylfaen" w:hAnsi="Sylfaen"/>
          <w:sz w:val="18"/>
          <w:szCs w:val="18"/>
          <w:lang w:val="hy-AM"/>
        </w:rPr>
        <w:t>գործող վարկավորման կարգով սահմանված պայմաններին ու սակագներին:</w:t>
      </w:r>
    </w:p>
    <w:p w:rsidR="008657E1" w:rsidRPr="006B113E" w:rsidRDefault="008657E1" w:rsidP="002F0C59">
      <w:pPr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b/>
          <w:sz w:val="18"/>
          <w:szCs w:val="18"/>
          <w:u w:val="single"/>
          <w:lang w:val="hy-AM"/>
        </w:rPr>
      </w:pPr>
      <w:r w:rsidRPr="006B113E">
        <w:rPr>
          <w:rFonts w:ascii="Sylfaen" w:hAnsi="Sylfaen" w:cs="Sylfaen"/>
          <w:b/>
          <w:sz w:val="18"/>
          <w:szCs w:val="18"/>
          <w:u w:val="single"/>
          <w:lang w:val="hy-AM"/>
        </w:rPr>
        <w:t xml:space="preserve">Սույնով </w:t>
      </w:r>
      <w:r w:rsidR="00877C61" w:rsidRPr="006B113E">
        <w:rPr>
          <w:rFonts w:ascii="Sylfaen" w:hAnsi="Sylfaen" w:cs="Sylfaen"/>
          <w:b/>
          <w:sz w:val="18"/>
          <w:szCs w:val="18"/>
          <w:u w:val="single"/>
          <w:lang w:val="hy-AM"/>
        </w:rPr>
        <w:t xml:space="preserve">Պարտապանը </w:t>
      </w:r>
      <w:r w:rsidRPr="006B113E">
        <w:rPr>
          <w:rFonts w:ascii="Sylfaen" w:hAnsi="Sylfaen" w:cs="Sylfaen"/>
          <w:b/>
          <w:sz w:val="18"/>
          <w:szCs w:val="18"/>
          <w:u w:val="single"/>
          <w:lang w:val="hy-AM"/>
        </w:rPr>
        <w:t xml:space="preserve"> հանձնարարում է </w:t>
      </w:r>
      <w:r w:rsidR="002B57E1" w:rsidRPr="006B113E">
        <w:rPr>
          <w:rFonts w:ascii="Sylfaen" w:hAnsi="Sylfaen" w:cs="Sylfaen"/>
          <w:b/>
          <w:sz w:val="18"/>
          <w:szCs w:val="18"/>
          <w:u w:val="single"/>
          <w:lang w:val="hy-AM"/>
        </w:rPr>
        <w:t>Բ</w:t>
      </w:r>
      <w:r w:rsidRPr="006B113E">
        <w:rPr>
          <w:rFonts w:ascii="Sylfaen" w:hAnsi="Sylfaen" w:cs="Sylfaen"/>
          <w:b/>
          <w:sz w:val="18"/>
          <w:szCs w:val="18"/>
          <w:u w:val="single"/>
          <w:lang w:val="hy-AM"/>
        </w:rPr>
        <w:t>անկին  վարկի գումարն անկանխիկ եղանակով ամբողջությամբ մուտքագրել Վաճառողի հաշվին</w:t>
      </w:r>
      <w:r w:rsidR="000258DB" w:rsidRPr="006B113E">
        <w:rPr>
          <w:rFonts w:ascii="Sylfaen" w:hAnsi="Sylfaen" w:cs="Sylfaen"/>
          <w:b/>
          <w:sz w:val="18"/>
          <w:szCs w:val="18"/>
          <w:u w:val="single"/>
          <w:lang w:val="hy-AM"/>
        </w:rPr>
        <w:t>:</w:t>
      </w:r>
    </w:p>
    <w:p w:rsidR="00552507" w:rsidRPr="006B113E" w:rsidRDefault="001E00B0" w:rsidP="00FA42FC">
      <w:pPr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Վարկի, </w:t>
      </w:r>
      <w:r w:rsidR="00DE007D" w:rsidRPr="006B113E">
        <w:rPr>
          <w:rFonts w:ascii="Sylfaen" w:hAnsi="Sylfaen" w:cs="Sylfaen"/>
          <w:sz w:val="18"/>
          <w:szCs w:val="18"/>
          <w:lang w:val="hy-AM"/>
        </w:rPr>
        <w:t>Տ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ոկոսագումարների, Տուժանքների և այլ գումարների վճարումները կատարվում են </w:t>
      </w:r>
      <w:r w:rsidR="00877C61" w:rsidRPr="006B113E">
        <w:rPr>
          <w:rFonts w:ascii="Sylfaen" w:hAnsi="Sylfaen" w:cs="Sylfaen"/>
          <w:sz w:val="18"/>
          <w:szCs w:val="18"/>
          <w:lang w:val="hy-AM"/>
        </w:rPr>
        <w:t>պարտապանի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` </w:t>
      </w:r>
      <w:r w:rsidR="00552507" w:rsidRPr="006B113E">
        <w:rPr>
          <w:rFonts w:ascii="Sylfaen" w:hAnsi="Sylfaen" w:cs="Sylfaen"/>
          <w:sz w:val="18"/>
          <w:szCs w:val="18"/>
          <w:lang w:val="hy-AM"/>
        </w:rPr>
        <w:t>Բանկային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հաշվից</w:t>
      </w:r>
      <w:r w:rsidR="00552507" w:rsidRPr="006B113E">
        <w:rPr>
          <w:rFonts w:ascii="Sylfaen" w:hAnsi="Sylfaen" w:cs="Sylfaen"/>
          <w:sz w:val="18"/>
          <w:szCs w:val="18"/>
          <w:lang w:val="hy-AM"/>
        </w:rPr>
        <w:t xml:space="preserve"> /ներից/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, </w:t>
      </w:r>
      <w:r w:rsidR="00552507" w:rsidRPr="006B113E">
        <w:rPr>
          <w:rFonts w:ascii="Sylfaen" w:hAnsi="Sylfaen" w:cs="Sylfaen"/>
          <w:sz w:val="18"/>
          <w:szCs w:val="18"/>
          <w:lang w:val="hy-AM"/>
        </w:rPr>
        <w:t>կամ կանխիկ</w:t>
      </w:r>
      <w:r w:rsidR="000C11DC" w:rsidRPr="006B113E">
        <w:rPr>
          <w:rFonts w:ascii="Sylfaen" w:hAnsi="Sylfaen" w:cs="Sylfaen"/>
          <w:sz w:val="18"/>
          <w:szCs w:val="18"/>
          <w:lang w:val="hy-AM"/>
        </w:rPr>
        <w:t>, կամ</w:t>
      </w:r>
      <w:r w:rsidR="00552507" w:rsidRPr="006B113E">
        <w:rPr>
          <w:rFonts w:ascii="Sylfaen" w:hAnsi="Sylfaen" w:cs="Sylfaen"/>
          <w:sz w:val="18"/>
          <w:szCs w:val="18"/>
          <w:lang w:val="hy-AM"/>
        </w:rPr>
        <w:t xml:space="preserve"> այլ եղանակով</w:t>
      </w:r>
      <w:r w:rsidR="000C11DC" w:rsidRPr="006B113E">
        <w:rPr>
          <w:rFonts w:ascii="Sylfaen" w:hAnsi="Sylfaen" w:cs="Sylfaen"/>
          <w:sz w:val="18"/>
          <w:szCs w:val="18"/>
          <w:lang w:val="hy-AM"/>
        </w:rPr>
        <w:t>`</w:t>
      </w:r>
      <w:r w:rsidR="009C4384" w:rsidRPr="006B113E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552507" w:rsidRPr="006B113E">
        <w:rPr>
          <w:rFonts w:ascii="Sylfaen" w:hAnsi="Sylfaen" w:cs="Sylfaen"/>
          <w:sz w:val="18"/>
          <w:szCs w:val="18"/>
          <w:lang w:val="hy-AM"/>
        </w:rPr>
        <w:t xml:space="preserve">անմիջապես վարկային հաշիվներին մուտքագրման եղանակով: </w:t>
      </w:r>
    </w:p>
    <w:p w:rsidR="001E00B0" w:rsidRPr="006B113E" w:rsidRDefault="001E00B0" w:rsidP="00FA42FC">
      <w:pPr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Ի կատարումն սույն կետում նշված պայմանների, </w:t>
      </w:r>
      <w:r w:rsidR="00FA42FC" w:rsidRPr="006B113E">
        <w:rPr>
          <w:rFonts w:ascii="Sylfaen" w:hAnsi="Sylfaen" w:cs="Sylfaen"/>
          <w:sz w:val="18"/>
          <w:szCs w:val="18"/>
          <w:lang w:val="hy-AM"/>
        </w:rPr>
        <w:t>Պարտապանը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սույնով հանձնարարում և միաժամանակ իրավունք է վերապահում Բանկին, վերջինիս ընտրությամբ, </w:t>
      </w:r>
      <w:r w:rsidR="00FA42FC" w:rsidRPr="006B113E">
        <w:rPr>
          <w:rFonts w:ascii="Sylfaen" w:hAnsi="Sylfaen" w:cs="Sylfaen"/>
          <w:sz w:val="18"/>
          <w:szCs w:val="18"/>
          <w:lang w:val="hy-AM"/>
        </w:rPr>
        <w:t>Պարտապանի</w:t>
      </w:r>
      <w:r w:rsidR="00584272" w:rsidRPr="006B113E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բանկային հաշիվներից անվիճելի կարգով առանց </w:t>
      </w:r>
      <w:r w:rsidR="00FA42FC" w:rsidRPr="006B113E">
        <w:rPr>
          <w:rFonts w:ascii="Sylfaen" w:hAnsi="Sylfaen" w:cs="Sylfaen"/>
          <w:sz w:val="18"/>
          <w:szCs w:val="18"/>
          <w:lang w:val="hy-AM"/>
        </w:rPr>
        <w:t>Պարտապանի</w:t>
      </w:r>
      <w:r w:rsidR="00584272" w:rsidRPr="006B113E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լրացուցիչ հանձնարարության գանձել պարտավորության գումար/ներ/ը ներառյալ` Վարկը, Վարկի Նվազագույն գումարը, Տոկոսագումարները, Տուժանքը և այլ վճարներ /առկայության դեպքում/: Սույն կետում սահմանված պայմանները </w:t>
      </w:r>
      <w:r w:rsidR="00FA42FC" w:rsidRPr="006B113E">
        <w:rPr>
          <w:rFonts w:ascii="Sylfaen" w:hAnsi="Sylfaen" w:cs="Sylfaen"/>
          <w:sz w:val="18"/>
          <w:szCs w:val="18"/>
          <w:lang w:val="hy-AM"/>
        </w:rPr>
        <w:t>Պարտապանի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կողմից հետագայում չի կարող վկայակոչվել և հիմք հանդիսանալ իր նկատմամբ կիրառված տուժանքի հաշվարկման և գանձման փաստը վիճարկելու համար:</w:t>
      </w:r>
    </w:p>
    <w:p w:rsidR="001E00B0" w:rsidRPr="006B113E" w:rsidRDefault="001E00B0" w:rsidP="00FA42FC">
      <w:pPr>
        <w:numPr>
          <w:ilvl w:val="1"/>
          <w:numId w:val="7"/>
        </w:numPr>
        <w:tabs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>Տոկոսները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հաշվարկվում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են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օրական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կտրվածքով՝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552507" w:rsidRPr="006B113E">
        <w:rPr>
          <w:rFonts w:ascii="Sylfaen" w:hAnsi="Sylfaen" w:cs="Sylfaen"/>
          <w:sz w:val="18"/>
          <w:szCs w:val="18"/>
          <w:lang w:val="hy-AM"/>
        </w:rPr>
        <w:t>Վարկի մնացորդային գումարի</w:t>
      </w:r>
      <w:r w:rsidRPr="006B113E">
        <w:rPr>
          <w:rFonts w:ascii="Sylfaen" w:hAnsi="Sylfaen"/>
          <w:sz w:val="18"/>
          <w:szCs w:val="18"/>
          <w:lang w:val="hy-AM"/>
        </w:rPr>
        <w:t xml:space="preserve"> նկատմամբ` </w:t>
      </w:r>
      <w:r w:rsidRPr="006B113E">
        <w:rPr>
          <w:rFonts w:ascii="Sylfaen" w:hAnsi="Sylfaen" w:cs="Sylfaen"/>
          <w:sz w:val="18"/>
          <w:szCs w:val="18"/>
          <w:lang w:val="hy-AM"/>
        </w:rPr>
        <w:t>որպես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հիմք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ընդունելով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օրացուցային տարին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բաժանարարը`</w:t>
      </w:r>
      <w:r w:rsidR="00A2062D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/>
          <w:sz w:val="18"/>
          <w:szCs w:val="18"/>
          <w:lang w:val="hy-AM"/>
        </w:rPr>
        <w:t xml:space="preserve">365 </w:t>
      </w:r>
      <w:r w:rsidRPr="006B113E">
        <w:rPr>
          <w:rFonts w:ascii="Sylfaen" w:hAnsi="Sylfaen" w:cs="Sylfaen"/>
          <w:sz w:val="18"/>
          <w:szCs w:val="18"/>
          <w:lang w:val="hy-AM"/>
        </w:rPr>
        <w:t>օր</w:t>
      </w:r>
      <w:r w:rsidR="00DA2E14" w:rsidRPr="006B113E">
        <w:rPr>
          <w:rFonts w:ascii="Sylfaen" w:hAnsi="Sylfaen"/>
          <w:sz w:val="18"/>
          <w:szCs w:val="18"/>
          <w:lang w:val="hy-AM"/>
        </w:rPr>
        <w:t>:</w:t>
      </w:r>
    </w:p>
    <w:p w:rsidR="001E00B0" w:rsidRPr="006B113E" w:rsidRDefault="001E00B0" w:rsidP="001E00B0">
      <w:pPr>
        <w:pStyle w:val="BodyTextIndent2"/>
        <w:tabs>
          <w:tab w:val="left" w:pos="720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ind w:left="360" w:firstLine="0"/>
        <w:rPr>
          <w:rFonts w:ascii="Sylfaen" w:hAnsi="Sylfaen"/>
          <w:color w:val="auto"/>
          <w:sz w:val="18"/>
          <w:szCs w:val="18"/>
          <w:lang w:val="af-ZA"/>
        </w:rPr>
      </w:pPr>
    </w:p>
    <w:p w:rsidR="001E00B0" w:rsidRPr="006B113E" w:rsidRDefault="001E00B0" w:rsidP="00F07502">
      <w:pPr>
        <w:pStyle w:val="ListParagraph"/>
        <w:numPr>
          <w:ilvl w:val="0"/>
          <w:numId w:val="14"/>
        </w:numPr>
        <w:spacing w:after="0" w:line="240" w:lineRule="auto"/>
        <w:jc w:val="center"/>
        <w:rPr>
          <w:rFonts w:ascii="Sylfaen" w:hAnsi="Sylfaen"/>
          <w:b/>
          <w:i/>
          <w:sz w:val="18"/>
          <w:szCs w:val="18"/>
          <w:u w:val="single"/>
          <w:lang w:val="af-ZA"/>
        </w:rPr>
      </w:pPr>
      <w:r w:rsidRPr="006B113E">
        <w:rPr>
          <w:rFonts w:ascii="Sylfaen" w:hAnsi="Sylfaen" w:cs="Sylfaen"/>
          <w:b/>
          <w:i/>
          <w:sz w:val="18"/>
          <w:szCs w:val="18"/>
          <w:u w:val="single"/>
        </w:rPr>
        <w:t>Կողմերի</w:t>
      </w:r>
      <w:r w:rsidRPr="006B113E">
        <w:rPr>
          <w:rFonts w:ascii="Sylfaen" w:hAnsi="Sylfaen"/>
          <w:b/>
          <w:i/>
          <w:sz w:val="18"/>
          <w:szCs w:val="18"/>
          <w:u w:val="single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u w:val="single"/>
          <w:lang w:val="af-ZA"/>
        </w:rPr>
        <w:t>իրավունքներն</w:t>
      </w:r>
      <w:r w:rsidRPr="006B113E">
        <w:rPr>
          <w:rFonts w:ascii="Sylfaen" w:hAnsi="Sylfaen"/>
          <w:b/>
          <w:i/>
          <w:sz w:val="18"/>
          <w:szCs w:val="18"/>
          <w:u w:val="single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u w:val="single"/>
          <w:lang w:val="af-ZA"/>
        </w:rPr>
        <w:t>ու</w:t>
      </w:r>
      <w:r w:rsidRPr="006B113E">
        <w:rPr>
          <w:rFonts w:ascii="Sylfaen" w:hAnsi="Sylfaen"/>
          <w:b/>
          <w:i/>
          <w:sz w:val="18"/>
          <w:szCs w:val="18"/>
          <w:u w:val="single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u w:val="single"/>
          <w:lang w:val="af-ZA"/>
        </w:rPr>
        <w:t>պարտականությունները</w:t>
      </w:r>
    </w:p>
    <w:p w:rsidR="00E1205E" w:rsidRPr="006B113E" w:rsidRDefault="00E1205E" w:rsidP="00E1205E">
      <w:pPr>
        <w:pStyle w:val="ListParagraph"/>
        <w:spacing w:after="0" w:line="240" w:lineRule="auto"/>
        <w:ind w:left="360"/>
        <w:rPr>
          <w:rFonts w:ascii="Sylfaen" w:hAnsi="Sylfaen"/>
          <w:b/>
          <w:i/>
          <w:sz w:val="18"/>
          <w:szCs w:val="18"/>
          <w:u w:val="single"/>
          <w:lang w:val="af-ZA"/>
        </w:rPr>
      </w:pPr>
    </w:p>
    <w:p w:rsidR="001E00B0" w:rsidRPr="006B113E" w:rsidRDefault="001E00B0" w:rsidP="002F0C59">
      <w:pPr>
        <w:numPr>
          <w:ilvl w:val="1"/>
          <w:numId w:val="14"/>
        </w:numPr>
        <w:tabs>
          <w:tab w:val="left" w:pos="360"/>
          <w:tab w:val="left" w:pos="450"/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b/>
          <w:i/>
          <w:sz w:val="18"/>
          <w:szCs w:val="18"/>
          <w:lang w:val="af-ZA"/>
        </w:rPr>
      </w:pPr>
      <w:r w:rsidRPr="006B113E">
        <w:rPr>
          <w:rFonts w:ascii="Sylfaen" w:hAnsi="Sylfaen" w:cs="Sylfaen"/>
          <w:b/>
          <w:i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>Բանկն</w:t>
      </w:r>
      <w:r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>իրավունք</w:t>
      </w:r>
      <w:r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>ունի՝</w:t>
      </w:r>
    </w:p>
    <w:p w:rsidR="00F07502" w:rsidRPr="006B113E" w:rsidRDefault="004021F4" w:rsidP="002F0C59">
      <w:pPr>
        <w:pStyle w:val="BodyTextIndent2"/>
        <w:numPr>
          <w:ilvl w:val="2"/>
          <w:numId w:val="8"/>
        </w:numPr>
        <w:tabs>
          <w:tab w:val="left" w:pos="360"/>
          <w:tab w:val="left" w:pos="450"/>
          <w:tab w:val="left" w:pos="630"/>
          <w:tab w:val="left" w:pos="900"/>
        </w:tabs>
        <w:ind w:left="0" w:firstLine="284"/>
        <w:rPr>
          <w:rFonts w:ascii="Sylfaen" w:hAnsi="Sylfaen"/>
          <w:b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Ի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րականացնել</w:t>
      </w:r>
      <w:r w:rsidR="001E00B0"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մոնիտորինգ</w:t>
      </w:r>
      <w:r w:rsidR="001E00B0" w:rsidRPr="006B113E">
        <w:rPr>
          <w:rFonts w:ascii="Sylfaen" w:hAnsi="Sylfaen"/>
          <w:color w:val="auto"/>
          <w:sz w:val="18"/>
          <w:szCs w:val="18"/>
          <w:lang w:val="af-ZA"/>
        </w:rPr>
        <w:t xml:space="preserve">` 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hy-AM"/>
        </w:rPr>
        <w:t>Պարտապան</w:t>
      </w:r>
      <w:r w:rsidR="009E269C"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վարկունակության</w:t>
      </w:r>
      <w:r w:rsidR="001E00B0"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աստիճանը</w:t>
      </w:r>
      <w:r w:rsidR="001E00B0"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պարզելու</w:t>
      </w:r>
      <w:r w:rsidR="001E00B0"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նպատակով</w:t>
      </w:r>
      <w:r w:rsidR="00F07502" w:rsidRPr="006B113E">
        <w:rPr>
          <w:rFonts w:ascii="Sylfaen" w:hAnsi="Sylfaen"/>
          <w:color w:val="auto"/>
          <w:sz w:val="18"/>
          <w:szCs w:val="18"/>
          <w:lang w:val="af-ZA"/>
        </w:rPr>
        <w:t>,</w:t>
      </w:r>
      <w:r w:rsidR="001E00B0"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</w:p>
    <w:p w:rsidR="001E00B0" w:rsidRPr="006B113E" w:rsidRDefault="00F07502" w:rsidP="002F0C59">
      <w:pPr>
        <w:pStyle w:val="BodyTextIndent2"/>
        <w:numPr>
          <w:ilvl w:val="2"/>
          <w:numId w:val="8"/>
        </w:numPr>
        <w:tabs>
          <w:tab w:val="left" w:pos="360"/>
          <w:tab w:val="left" w:pos="450"/>
          <w:tab w:val="left" w:pos="630"/>
          <w:tab w:val="left" w:pos="900"/>
        </w:tabs>
        <w:ind w:left="0" w:firstLine="284"/>
        <w:rPr>
          <w:rFonts w:ascii="Sylfaen" w:hAnsi="Sylfaen"/>
          <w:b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Ստուգել գրավի առարկայի առկայությունը, վիճակը, պահպանման պայմանները, որի համար </w:t>
      </w:r>
      <w:r w:rsidR="002B57E1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Պարտապանը 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պարտավոր է ստեղծել բոլոր անհրաժեշտ պայմանները` չխոչընդոտելով այդ գործընթացը,</w:t>
      </w:r>
    </w:p>
    <w:p w:rsidR="00F07502" w:rsidRPr="006B113E" w:rsidRDefault="00F07502" w:rsidP="002F0C59">
      <w:pPr>
        <w:pStyle w:val="BodyTextIndent2"/>
        <w:numPr>
          <w:ilvl w:val="2"/>
          <w:numId w:val="8"/>
        </w:numPr>
        <w:tabs>
          <w:tab w:val="left" w:pos="360"/>
          <w:tab w:val="left" w:pos="450"/>
          <w:tab w:val="left" w:pos="630"/>
          <w:tab w:val="left" w:pos="900"/>
        </w:tabs>
        <w:ind w:left="0" w:firstLine="284"/>
        <w:rPr>
          <w:rFonts w:ascii="Sylfaen" w:hAnsi="Sylfaen"/>
          <w:b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Պահանջել 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Պարտապանից 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Գրավի առարկայի պահպանման համար համապատասխան միջոցների ձեռնարկում</w:t>
      </w:r>
      <w:r w:rsidR="00E443CC" w:rsidRPr="006B113E">
        <w:rPr>
          <w:rFonts w:ascii="Sylfaen" w:hAnsi="Sylfaen" w:cs="Sylfaen"/>
          <w:color w:val="auto"/>
          <w:sz w:val="18"/>
          <w:szCs w:val="18"/>
          <w:lang w:val="hy-AM"/>
        </w:rPr>
        <w:t>, դրա ոչնչացման, վնասման կամ փչացման նպատակով կատարվող ցանկացած գործողության դադարեցում:</w:t>
      </w:r>
    </w:p>
    <w:p w:rsidR="00E443CC" w:rsidRPr="006B113E" w:rsidRDefault="00E443CC" w:rsidP="002F0C59">
      <w:pPr>
        <w:pStyle w:val="BodyTextIndent2"/>
        <w:numPr>
          <w:ilvl w:val="2"/>
          <w:numId w:val="8"/>
        </w:numPr>
        <w:tabs>
          <w:tab w:val="left" w:pos="360"/>
          <w:tab w:val="left" w:pos="450"/>
          <w:tab w:val="left" w:pos="630"/>
          <w:tab w:val="left" w:pos="900"/>
        </w:tabs>
        <w:ind w:left="0" w:firstLine="284"/>
        <w:rPr>
          <w:rFonts w:ascii="Sylfaen" w:hAnsi="Sylfaen"/>
          <w:b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Վաղաժամկետ լուծելով պայմանագիրը կամ առանց այն վաղաժամկետ լուծելու` 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Պարտապանից 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պահանջել վեր</w:t>
      </w:r>
      <w:r w:rsidR="006C211B" w:rsidRPr="006B113E">
        <w:rPr>
          <w:rFonts w:ascii="Sylfaen" w:hAnsi="Sylfaen" w:cs="Sylfaen"/>
          <w:color w:val="auto"/>
          <w:sz w:val="18"/>
          <w:szCs w:val="18"/>
          <w:lang w:val="hy-AM"/>
        </w:rPr>
        <w:t>ա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դարձնել Վարկը, վճարման օրվա դրությամբ հաշվարկված տոկոսները, Տուժանքները և պայմանագրով նախատեսված մյուս վճարումները, եթե</w:t>
      </w:r>
      <w:r w:rsidR="004021F4" w:rsidRPr="006B113E">
        <w:rPr>
          <w:rFonts w:ascii="Sylfaen" w:hAnsi="Sylfaen" w:cs="Sylfaen"/>
          <w:color w:val="auto"/>
          <w:sz w:val="18"/>
          <w:szCs w:val="18"/>
          <w:lang w:val="hy-AM"/>
        </w:rPr>
        <w:t>`</w:t>
      </w:r>
    </w:p>
    <w:p w:rsidR="001E00B0" w:rsidRPr="006B113E" w:rsidRDefault="001E00B0" w:rsidP="00A2062D">
      <w:pPr>
        <w:numPr>
          <w:ilvl w:val="3"/>
          <w:numId w:val="8"/>
        </w:numPr>
        <w:tabs>
          <w:tab w:val="left" w:pos="851"/>
        </w:tabs>
        <w:spacing w:after="0" w:line="240" w:lineRule="auto"/>
        <w:ind w:left="284" w:firstLine="142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af-ZA"/>
        </w:rPr>
        <w:t>պարզվի</w:t>
      </w:r>
      <w:r w:rsidRPr="006B113E">
        <w:rPr>
          <w:rFonts w:ascii="Sylfaen" w:hAnsi="Sylfaen"/>
          <w:sz w:val="18"/>
          <w:szCs w:val="18"/>
          <w:lang w:val="af-ZA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af-ZA"/>
        </w:rPr>
        <w:t>որ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="009E269C" w:rsidRPr="006B113E">
        <w:rPr>
          <w:rFonts w:ascii="Sylfaen" w:hAnsi="Sylfaen" w:cs="Sylfaen"/>
          <w:sz w:val="18"/>
          <w:szCs w:val="18"/>
          <w:lang w:val="hy-AM"/>
        </w:rPr>
        <w:t>Պարտապանի</w:t>
      </w:r>
      <w:r w:rsidR="009E269C"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կողմից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ներկայացված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</w:rPr>
        <w:t>կամ</w:t>
      </w:r>
      <w:r w:rsidRPr="006B113E">
        <w:rPr>
          <w:rFonts w:ascii="Sylfaen" w:hAnsi="Sylfaen" w:cs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</w:rPr>
        <w:t>հետագայում</w:t>
      </w:r>
      <w:r w:rsidRPr="006B113E">
        <w:rPr>
          <w:rFonts w:ascii="Sylfaen" w:hAnsi="Sylfaen" w:cs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</w:rPr>
        <w:t>ներկայացվող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տվյալները</w:t>
      </w:r>
      <w:r w:rsidRPr="006B113E">
        <w:rPr>
          <w:rFonts w:ascii="Sylfaen" w:hAnsi="Sylfaen"/>
          <w:sz w:val="18"/>
          <w:szCs w:val="18"/>
          <w:lang w:val="af-ZA"/>
        </w:rPr>
        <w:t xml:space="preserve"> /</w:t>
      </w:r>
      <w:r w:rsidRPr="006B113E">
        <w:rPr>
          <w:rFonts w:ascii="Sylfaen" w:hAnsi="Sylfaen" w:cs="Sylfaen"/>
          <w:sz w:val="18"/>
          <w:szCs w:val="18"/>
          <w:lang w:val="af-ZA"/>
        </w:rPr>
        <w:t>փաստաթղթերը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և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այլ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տեղեկատվությունը</w:t>
      </w:r>
      <w:r w:rsidRPr="006B113E">
        <w:rPr>
          <w:rFonts w:ascii="Sylfaen" w:hAnsi="Sylfaen"/>
          <w:sz w:val="18"/>
          <w:szCs w:val="18"/>
          <w:lang w:val="af-ZA"/>
        </w:rPr>
        <w:t>/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>անարժանահավատ</w:t>
      </w:r>
      <w:r w:rsidRPr="006B113E">
        <w:rPr>
          <w:rFonts w:ascii="Sylfaen" w:hAnsi="Sylfaen"/>
          <w:sz w:val="18"/>
          <w:szCs w:val="18"/>
          <w:lang w:val="af-ZA"/>
        </w:rPr>
        <w:t xml:space="preserve"> </w:t>
      </w:r>
      <w:r w:rsidRPr="006B113E">
        <w:rPr>
          <w:rFonts w:ascii="Sylfaen" w:hAnsi="Sylfaen"/>
          <w:sz w:val="18"/>
          <w:szCs w:val="18"/>
          <w:lang w:val="hy-AM"/>
        </w:rPr>
        <w:t>ե</w:t>
      </w:r>
      <w:r w:rsidRPr="006B113E">
        <w:rPr>
          <w:rFonts w:ascii="Sylfaen" w:hAnsi="Sylfaen" w:cs="Sylfaen"/>
          <w:sz w:val="18"/>
          <w:szCs w:val="18"/>
          <w:lang w:val="af-ZA"/>
        </w:rPr>
        <w:t>ն</w:t>
      </w:r>
      <w:r w:rsidR="00A2062D" w:rsidRPr="006B113E">
        <w:rPr>
          <w:rFonts w:ascii="Sylfaen" w:hAnsi="Sylfaen" w:cs="Sylfaen"/>
          <w:sz w:val="18"/>
          <w:szCs w:val="18"/>
          <w:lang w:val="hy-AM"/>
        </w:rPr>
        <w:t xml:space="preserve"> կամ կեղծ.</w:t>
      </w:r>
    </w:p>
    <w:p w:rsidR="001E00B0" w:rsidRPr="006B113E" w:rsidRDefault="00140F00" w:rsidP="00A2062D">
      <w:pPr>
        <w:numPr>
          <w:ilvl w:val="3"/>
          <w:numId w:val="8"/>
        </w:numPr>
        <w:tabs>
          <w:tab w:val="left" w:pos="851"/>
        </w:tabs>
        <w:spacing w:after="0" w:line="240" w:lineRule="auto"/>
        <w:ind w:left="284" w:firstLine="142"/>
        <w:jc w:val="both"/>
        <w:rPr>
          <w:rFonts w:ascii="Sylfaen" w:hAnsi="Sylfaen" w:cs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պարզվի, որ </w:t>
      </w:r>
      <w:r w:rsidR="009E269C" w:rsidRPr="006B113E">
        <w:rPr>
          <w:rFonts w:ascii="Sylfaen" w:hAnsi="Sylfaen" w:cs="Sylfaen"/>
          <w:sz w:val="18"/>
          <w:szCs w:val="18"/>
          <w:lang w:val="hy-AM"/>
        </w:rPr>
        <w:t xml:space="preserve">Պարտապանն </w:t>
      </w:r>
      <w:r w:rsidRPr="006B113E">
        <w:rPr>
          <w:rFonts w:ascii="Sylfaen" w:hAnsi="Sylfaen" w:cs="Sylfaen"/>
          <w:sz w:val="18"/>
          <w:szCs w:val="18"/>
          <w:lang w:val="hy-AM"/>
        </w:rPr>
        <w:t>ունի ժամկետանց և/կամ ժամկետանց պարտավորություններ</w:t>
      </w:r>
      <w:r w:rsidR="00A2062D" w:rsidRPr="006B113E">
        <w:rPr>
          <w:rFonts w:ascii="Sylfaen" w:hAnsi="Sylfaen" w:cs="Sylfaen"/>
          <w:sz w:val="18"/>
          <w:szCs w:val="18"/>
          <w:lang w:val="hy-AM"/>
        </w:rPr>
        <w:t>` որևէ ֆինանսական հաստատության առջև,</w:t>
      </w:r>
    </w:p>
    <w:p w:rsidR="001E00B0" w:rsidRPr="006B113E" w:rsidRDefault="00140F00" w:rsidP="00A2062D">
      <w:pPr>
        <w:numPr>
          <w:ilvl w:val="3"/>
          <w:numId w:val="8"/>
        </w:numPr>
        <w:tabs>
          <w:tab w:val="left" w:pos="851"/>
        </w:tabs>
        <w:spacing w:after="0" w:line="240" w:lineRule="auto"/>
        <w:ind w:left="284" w:firstLine="142"/>
        <w:jc w:val="both"/>
        <w:rPr>
          <w:rFonts w:ascii="Sylfaen" w:hAnsi="Sylfaen" w:cs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առկա են այնպիսի հանգամանքներ, որոնք ակնհայտորեն վկայում են, որ վարկային պարտավորությունները Պայմանագրով սահմանված մարման ժամկետներում չեն վերադարձվի </w:t>
      </w:r>
      <w:r w:rsidRPr="006B113E">
        <w:rPr>
          <w:rFonts w:ascii="Sylfaen" w:hAnsi="Sylfaen" w:cs="Sylfaen"/>
          <w:sz w:val="18"/>
          <w:szCs w:val="18"/>
          <w:lang w:val="af-ZA"/>
        </w:rPr>
        <w:t>/այդ թվում սնանկության նախադրյալներ</w:t>
      </w:r>
      <w:r w:rsidR="00A2062D" w:rsidRPr="006B113E">
        <w:rPr>
          <w:rFonts w:ascii="Sylfaen" w:hAnsi="Sylfaen" w:cs="Sylfaen"/>
          <w:sz w:val="18"/>
          <w:szCs w:val="18"/>
          <w:lang w:val="af-ZA"/>
        </w:rPr>
        <w:t>/</w:t>
      </w:r>
      <w:r w:rsidR="00A2062D" w:rsidRPr="006B113E">
        <w:rPr>
          <w:rFonts w:ascii="Sylfaen" w:hAnsi="Sylfaen" w:cs="Sylfaen"/>
          <w:sz w:val="18"/>
          <w:szCs w:val="18"/>
          <w:lang w:val="hy-AM"/>
        </w:rPr>
        <w:t>,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 </w:t>
      </w:r>
    </w:p>
    <w:p w:rsidR="001E00B0" w:rsidRPr="006B113E" w:rsidRDefault="000E57DD" w:rsidP="00A2062D">
      <w:pPr>
        <w:numPr>
          <w:ilvl w:val="3"/>
          <w:numId w:val="8"/>
        </w:numPr>
        <w:tabs>
          <w:tab w:val="left" w:pos="851"/>
        </w:tabs>
        <w:spacing w:after="0" w:line="240" w:lineRule="auto"/>
        <w:ind w:left="284" w:firstLine="142"/>
        <w:jc w:val="both"/>
        <w:rPr>
          <w:rFonts w:ascii="Sylfaen" w:hAnsi="Sylfaen" w:cs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առկա են այնպիսի հանգամանքներ, որոնք ակնհայտորեն վկայում են, որ Վարկը և/կամ Տոկոսագումարները </w:t>
      </w:r>
      <w:r w:rsidR="001E00B0" w:rsidRPr="006B113E">
        <w:rPr>
          <w:rFonts w:ascii="Sylfaen" w:hAnsi="Sylfaen" w:cs="Sylfaen"/>
          <w:sz w:val="18"/>
          <w:szCs w:val="18"/>
          <w:lang w:val="hy-AM"/>
        </w:rPr>
        <w:t>Պայմանագրով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 սահմանված մարման ժամկետներում չեն </w:t>
      </w:r>
      <w:r w:rsidR="00A2062D" w:rsidRPr="006B113E">
        <w:rPr>
          <w:rFonts w:ascii="Sylfaen" w:hAnsi="Sylfaen" w:cs="Sylfaen"/>
          <w:sz w:val="18"/>
          <w:szCs w:val="18"/>
          <w:lang w:val="af-ZA"/>
        </w:rPr>
        <w:t>վերադարձվ</w:t>
      </w:r>
      <w:r w:rsidR="00A2062D" w:rsidRPr="006B113E">
        <w:rPr>
          <w:rFonts w:ascii="Sylfaen" w:hAnsi="Sylfaen" w:cs="Sylfaen"/>
          <w:sz w:val="18"/>
          <w:szCs w:val="18"/>
          <w:lang w:val="hy-AM"/>
        </w:rPr>
        <w:t>ի:</w:t>
      </w:r>
    </w:p>
    <w:p w:rsidR="001E00B0" w:rsidRPr="006B113E" w:rsidRDefault="001E00B0" w:rsidP="00D67935">
      <w:pPr>
        <w:pStyle w:val="BodyTextIndent2"/>
        <w:tabs>
          <w:tab w:val="left" w:pos="360"/>
          <w:tab w:val="left" w:pos="540"/>
          <w:tab w:val="left" w:pos="900"/>
        </w:tabs>
        <w:ind w:firstLine="0"/>
        <w:rPr>
          <w:rFonts w:ascii="Sylfaen" w:hAnsi="Sylfaen" w:cs="Sylfaen"/>
          <w:color w:val="auto"/>
          <w:sz w:val="18"/>
          <w:szCs w:val="18"/>
          <w:lang w:val="af-ZA"/>
        </w:rPr>
      </w:pPr>
    </w:p>
    <w:p w:rsidR="001E00B0" w:rsidRPr="006B113E" w:rsidRDefault="001E00B0" w:rsidP="002F0C59">
      <w:pPr>
        <w:numPr>
          <w:ilvl w:val="1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Sylfaen" w:hAnsi="Sylfaen"/>
          <w:b/>
          <w:i/>
          <w:sz w:val="18"/>
          <w:szCs w:val="18"/>
          <w:lang w:val="af-ZA"/>
        </w:rPr>
      </w:pP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>Բանկը</w:t>
      </w:r>
      <w:r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>պարտավոր</w:t>
      </w:r>
      <w:r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>է՝</w:t>
      </w:r>
    </w:p>
    <w:p w:rsidR="001E00B0" w:rsidRPr="006B113E" w:rsidRDefault="000E57DD" w:rsidP="00DA2E14">
      <w:pPr>
        <w:pStyle w:val="BodyTextIndent2"/>
        <w:numPr>
          <w:ilvl w:val="2"/>
          <w:numId w:val="9"/>
        </w:numPr>
        <w:tabs>
          <w:tab w:val="left" w:pos="54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պահպանել Բանկային գաղտնիք կազմող տեղեկությունները ՀՀ օրենսդրությամբ սահմանված կարգով</w:t>
      </w:r>
      <w:r w:rsidR="00A2062D" w:rsidRPr="006B113E">
        <w:rPr>
          <w:rFonts w:ascii="Sylfaen" w:hAnsi="Sylfaen" w:cs="Sylfaen"/>
          <w:color w:val="auto"/>
          <w:sz w:val="18"/>
          <w:szCs w:val="18"/>
          <w:lang w:val="af-ZA"/>
        </w:rPr>
        <w:t>,</w:t>
      </w:r>
    </w:p>
    <w:p w:rsidR="001E00B0" w:rsidRPr="006B113E" w:rsidRDefault="001E00B0" w:rsidP="002F0C59">
      <w:pPr>
        <w:pStyle w:val="BodyTextIndent2"/>
        <w:numPr>
          <w:ilvl w:val="2"/>
          <w:numId w:val="9"/>
        </w:numPr>
        <w:tabs>
          <w:tab w:val="left" w:pos="54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երեսնօրյա պարբերականությամբ 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hy-AM"/>
        </w:rPr>
        <w:t>Պարտապանին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ներկայացնել վերջինիս` Պայմանագրից բխող պարտավորությունների և դրանց առաջացման հիմքերի և մարումների վերաբերյալ տեղեկատվություն</w:t>
      </w:r>
      <w:r w:rsidR="00FC6032"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/Պայմանագրի 1.</w:t>
      </w:r>
      <w:r w:rsidR="00473EA7" w:rsidRPr="006B113E">
        <w:rPr>
          <w:rFonts w:ascii="Sylfaen" w:hAnsi="Sylfaen" w:cs="Sylfaen"/>
          <w:color w:val="auto"/>
          <w:sz w:val="18"/>
          <w:szCs w:val="18"/>
          <w:lang w:val="hy-AM"/>
        </w:rPr>
        <w:t>2</w:t>
      </w:r>
      <w:r w:rsidR="00FC6032"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կետում նշված եղանակով/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, այդ թվում` 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hy-AM"/>
        </w:rPr>
        <w:t>Պարտապանի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կողմից իր պարտավորությունները չկատարելու կամ ոչ պատշաճ կատարելու համար կիրառվող կամ կիրառված տուժանքի կամ 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hy-AM"/>
        </w:rPr>
        <w:t>Պարտապանի</w:t>
      </w:r>
      <w:r w:rsidR="009E269C"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վիճակը վատթարացնող ցանկացած այլ միջոցների ցանկը</w:t>
      </w:r>
      <w:r w:rsidR="00A2062D" w:rsidRPr="006B113E">
        <w:rPr>
          <w:rFonts w:ascii="Sylfaen" w:hAnsi="Sylfaen" w:cs="Sylfaen"/>
          <w:color w:val="auto"/>
          <w:sz w:val="18"/>
          <w:szCs w:val="18"/>
          <w:lang w:val="af-ZA"/>
        </w:rPr>
        <w:t>:</w:t>
      </w:r>
    </w:p>
    <w:p w:rsidR="001E00B0" w:rsidRPr="006B113E" w:rsidRDefault="001E00B0" w:rsidP="00D67935">
      <w:pPr>
        <w:pStyle w:val="BodyTextIndent2"/>
        <w:tabs>
          <w:tab w:val="left" w:pos="540"/>
        </w:tabs>
        <w:ind w:firstLine="0"/>
        <w:rPr>
          <w:rFonts w:ascii="Sylfaen" w:hAnsi="Sylfaen"/>
          <w:color w:val="auto"/>
          <w:sz w:val="18"/>
          <w:szCs w:val="18"/>
          <w:lang w:val="af-ZA"/>
        </w:rPr>
      </w:pPr>
    </w:p>
    <w:p w:rsidR="001E00B0" w:rsidRPr="006B113E" w:rsidRDefault="00A554A0" w:rsidP="002F0C59">
      <w:pPr>
        <w:numPr>
          <w:ilvl w:val="1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Sylfaen" w:hAnsi="Sylfaen"/>
          <w:b/>
          <w:i/>
          <w:sz w:val="18"/>
          <w:szCs w:val="18"/>
          <w:lang w:val="af-ZA"/>
        </w:rPr>
      </w:pPr>
      <w:r w:rsidRPr="006B113E">
        <w:rPr>
          <w:rFonts w:ascii="Sylfaen" w:hAnsi="Sylfaen" w:cs="Sylfaen"/>
          <w:b/>
          <w:i/>
          <w:sz w:val="18"/>
          <w:szCs w:val="18"/>
          <w:lang w:val="hy-AM"/>
        </w:rPr>
        <w:t>Պարտապանն</w:t>
      </w:r>
      <w:r w:rsidR="001E00B0"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b/>
          <w:i/>
          <w:sz w:val="18"/>
          <w:szCs w:val="18"/>
          <w:lang w:val="af-ZA"/>
        </w:rPr>
        <w:t>իրավունք</w:t>
      </w:r>
      <w:r w:rsidR="001E00B0"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b/>
          <w:i/>
          <w:sz w:val="18"/>
          <w:szCs w:val="18"/>
          <w:lang w:val="af-ZA"/>
        </w:rPr>
        <w:t>ունի՝</w:t>
      </w:r>
    </w:p>
    <w:p w:rsidR="001E00B0" w:rsidRPr="006B113E" w:rsidRDefault="00DD57E6" w:rsidP="002F0C59">
      <w:pPr>
        <w:pStyle w:val="BodyTextIndent2"/>
        <w:numPr>
          <w:ilvl w:val="2"/>
          <w:numId w:val="13"/>
        </w:numPr>
        <w:tabs>
          <w:tab w:val="left" w:pos="720"/>
          <w:tab w:val="left" w:pos="900"/>
        </w:tabs>
        <w:ind w:left="0" w:firstLine="284"/>
        <w:rPr>
          <w:rFonts w:ascii="Sylfaen" w:hAnsi="Sylfaen"/>
          <w:b/>
          <w:i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ժ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ամկետից շուտ կատարել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hy-AM"/>
        </w:rPr>
        <w:t>/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>մարել Պայմանագրով իր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 կողմից</w:t>
      </w:r>
      <w:r w:rsidR="001E00B0" w:rsidRPr="006B113E">
        <w:rPr>
          <w:rFonts w:ascii="Sylfaen" w:hAnsi="Sylfaen" w:cs="Sylfaen"/>
          <w:color w:val="auto"/>
          <w:sz w:val="18"/>
          <w:szCs w:val="18"/>
          <w:lang w:val="af-ZA"/>
        </w:rPr>
        <w:t xml:space="preserve"> ստանձնած վճարման պարտավորությունները</w:t>
      </w:r>
      <w:r w:rsidR="00184196" w:rsidRPr="006B113E">
        <w:rPr>
          <w:rFonts w:ascii="Sylfaen" w:hAnsi="Sylfaen" w:cs="Sylfaen"/>
          <w:color w:val="auto"/>
          <w:sz w:val="18"/>
          <w:szCs w:val="18"/>
          <w:lang w:val="hy-AM"/>
        </w:rPr>
        <w:t>`առանց տույժեր և տուգանքներ վճարելու,</w:t>
      </w:r>
    </w:p>
    <w:p w:rsidR="001E00B0" w:rsidRPr="006B113E" w:rsidRDefault="001E00B0" w:rsidP="002F0C59">
      <w:pPr>
        <w:pStyle w:val="BodyTextIndent2"/>
        <w:numPr>
          <w:ilvl w:val="2"/>
          <w:numId w:val="13"/>
        </w:numPr>
        <w:tabs>
          <w:tab w:val="left" w:pos="426"/>
          <w:tab w:val="left" w:pos="720"/>
          <w:tab w:val="left" w:pos="851"/>
        </w:tabs>
        <w:ind w:left="0" w:firstLine="284"/>
        <w:rPr>
          <w:rFonts w:ascii="Sylfaen" w:hAnsi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մ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իակողմանի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`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առանց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որևէ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պատճառաբանության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վաղաժամկետ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լուծել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Պայմանագ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ի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րը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`</w:t>
      </w:r>
      <w:r w:rsidR="00FC6032" w:rsidRPr="006B113E">
        <w:rPr>
          <w:rFonts w:ascii="Sylfaen" w:hAnsi="Sylfaen"/>
          <w:color w:val="auto"/>
          <w:sz w:val="18"/>
          <w:szCs w:val="18"/>
          <w:lang w:val="hy-AM"/>
        </w:rPr>
        <w:t xml:space="preserve"> օրենքով սահմանված «</w:t>
      </w:r>
      <w:r w:rsidR="00FC6032" w:rsidRPr="006B113E">
        <w:rPr>
          <w:rFonts w:ascii="Sylfaen" w:hAnsi="Sylfaen"/>
          <w:color w:val="auto"/>
          <w:sz w:val="18"/>
          <w:szCs w:val="18"/>
          <w:highlight w:val="yellow"/>
          <w:lang w:val="hy-AM"/>
        </w:rPr>
        <w:t>մ</w:t>
      </w:r>
      <w:r w:rsidRPr="006B113E">
        <w:rPr>
          <w:rFonts w:ascii="Sylfaen" w:hAnsi="Sylfaen" w:cs="Sylfaen"/>
          <w:color w:val="auto"/>
          <w:sz w:val="18"/>
          <w:szCs w:val="18"/>
          <w:highlight w:val="yellow"/>
          <w:lang w:val="af-ZA"/>
        </w:rPr>
        <w:t>տածելու</w:t>
      </w:r>
      <w:r w:rsidRPr="006B113E">
        <w:rPr>
          <w:rFonts w:ascii="Sylfaen" w:hAnsi="Sylfaen"/>
          <w:color w:val="auto"/>
          <w:sz w:val="18"/>
          <w:szCs w:val="18"/>
          <w:highlight w:val="yellow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highlight w:val="yellow"/>
          <w:lang w:val="af-ZA"/>
        </w:rPr>
        <w:t>ժամանակի</w:t>
      </w:r>
      <w:r w:rsidR="00FC6032" w:rsidRPr="006B113E">
        <w:rPr>
          <w:rFonts w:ascii="Sylfaen" w:hAnsi="Sylfaen" w:cs="Sylfaen"/>
          <w:color w:val="auto"/>
          <w:sz w:val="18"/>
          <w:szCs w:val="18"/>
          <w:lang w:val="hy-AM"/>
        </w:rPr>
        <w:t>»</w:t>
      </w:r>
      <w:r w:rsidRPr="006B113E">
        <w:rPr>
          <w:rFonts w:ascii="Sylfaen" w:hAnsi="Sylfaen"/>
          <w:color w:val="auto"/>
          <w:sz w:val="18"/>
          <w:szCs w:val="18"/>
          <w:lang w:val="af-ZA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ընթացքում</w:t>
      </w:r>
      <w:r w:rsidRPr="006B113E">
        <w:rPr>
          <w:rFonts w:ascii="Sylfaen" w:hAnsi="Sylfaen"/>
          <w:color w:val="auto"/>
          <w:sz w:val="18"/>
          <w:szCs w:val="18"/>
          <w:lang w:val="hy-AM"/>
        </w:rPr>
        <w:t>,</w:t>
      </w:r>
    </w:p>
    <w:p w:rsidR="00DD57E6" w:rsidRPr="006B113E" w:rsidRDefault="00DD57E6" w:rsidP="002F0C59">
      <w:pPr>
        <w:pStyle w:val="BodyTextIndent2"/>
        <w:numPr>
          <w:ilvl w:val="2"/>
          <w:numId w:val="13"/>
        </w:numPr>
        <w:tabs>
          <w:tab w:val="left" w:pos="426"/>
          <w:tab w:val="left" w:pos="720"/>
          <w:tab w:val="left" w:pos="851"/>
        </w:tabs>
        <w:ind w:left="0" w:firstLine="284"/>
        <w:rPr>
          <w:rFonts w:ascii="Sylfaen" w:hAnsi="Sylfaen"/>
          <w:color w:val="auto"/>
          <w:sz w:val="18"/>
          <w:szCs w:val="18"/>
          <w:lang w:val="af-ZA"/>
        </w:rPr>
      </w:pPr>
      <w:r w:rsidRPr="006B113E">
        <w:rPr>
          <w:rFonts w:ascii="Sylfaen" w:hAnsi="Sylfaen"/>
          <w:color w:val="auto"/>
          <w:sz w:val="18"/>
          <w:szCs w:val="18"/>
          <w:lang w:val="hy-AM"/>
        </w:rPr>
        <w:t>տիրապետել և օգտագործել Գրավի առարկան` դրա նշանակությանը համապատասխան</w:t>
      </w:r>
      <w:r w:rsidR="000E57DD" w:rsidRPr="006B113E">
        <w:rPr>
          <w:rFonts w:ascii="Sylfaen" w:hAnsi="Sylfaen"/>
          <w:color w:val="auto"/>
          <w:sz w:val="18"/>
          <w:szCs w:val="18"/>
          <w:lang w:val="af-ZA"/>
        </w:rPr>
        <w:t>,</w:t>
      </w:r>
      <w:r w:rsidR="00FC6032" w:rsidRPr="006B113E">
        <w:rPr>
          <w:rFonts w:ascii="Sylfaen" w:hAnsi="Sylfaen"/>
          <w:color w:val="auto"/>
          <w:sz w:val="18"/>
          <w:szCs w:val="18"/>
          <w:lang w:val="hy-AM"/>
        </w:rPr>
        <w:t xml:space="preserve"> իսկ Բանկի հանդեպ վարկային պարտավորություններն ամբողջությամբ մարելուց հետո` ազատորեն տնօրինել այդ գույքը</w:t>
      </w:r>
      <w:r w:rsidR="00FC6032" w:rsidRPr="006B113E">
        <w:rPr>
          <w:rFonts w:ascii="Sylfaen" w:hAnsi="Sylfaen"/>
          <w:color w:val="auto"/>
          <w:sz w:val="18"/>
          <w:szCs w:val="18"/>
          <w:lang w:val="af-ZA"/>
        </w:rPr>
        <w:t>.</w:t>
      </w:r>
    </w:p>
    <w:p w:rsidR="00DD57E6" w:rsidRPr="006B113E" w:rsidRDefault="00DD57E6" w:rsidP="002F0C59">
      <w:pPr>
        <w:pStyle w:val="BodyTextIndent2"/>
        <w:numPr>
          <w:ilvl w:val="2"/>
          <w:numId w:val="13"/>
        </w:numPr>
        <w:tabs>
          <w:tab w:val="left" w:pos="426"/>
          <w:tab w:val="left" w:pos="720"/>
          <w:tab w:val="left" w:pos="851"/>
        </w:tabs>
        <w:ind w:left="0" w:firstLine="284"/>
        <w:rPr>
          <w:rFonts w:ascii="Sylfaen" w:hAnsi="Sylfaen"/>
          <w:color w:val="auto"/>
          <w:sz w:val="18"/>
          <w:szCs w:val="18"/>
          <w:lang w:val="af-ZA"/>
        </w:rPr>
      </w:pPr>
      <w:r w:rsidRPr="006B113E">
        <w:rPr>
          <w:rFonts w:ascii="Sylfaen" w:hAnsi="Sylfaen"/>
          <w:color w:val="auto"/>
          <w:sz w:val="18"/>
          <w:szCs w:val="18"/>
          <w:lang w:val="hy-AM"/>
        </w:rPr>
        <w:t>Ա</w:t>
      </w:r>
      <w:r w:rsidR="00D54385" w:rsidRPr="006B113E">
        <w:rPr>
          <w:rFonts w:ascii="Sylfaen" w:hAnsi="Sylfaen"/>
          <w:color w:val="auto"/>
          <w:sz w:val="18"/>
          <w:szCs w:val="18"/>
          <w:lang w:val="hy-AM"/>
        </w:rPr>
        <w:t xml:space="preserve">պրանքի  որակին առաջադրվող </w:t>
      </w:r>
      <w:r w:rsidR="00DA2E14" w:rsidRPr="006B113E">
        <w:rPr>
          <w:rFonts w:ascii="Sylfaen" w:hAnsi="Sylfaen"/>
          <w:color w:val="auto"/>
          <w:sz w:val="18"/>
          <w:szCs w:val="18"/>
          <w:lang w:val="hy-AM"/>
        </w:rPr>
        <w:t xml:space="preserve">բոլոր </w:t>
      </w:r>
      <w:r w:rsidR="00D54385" w:rsidRPr="006B113E">
        <w:rPr>
          <w:rFonts w:ascii="Sylfaen" w:hAnsi="Sylfaen"/>
          <w:color w:val="auto"/>
          <w:sz w:val="18"/>
          <w:szCs w:val="18"/>
          <w:lang w:val="hy-AM"/>
        </w:rPr>
        <w:t>պահան</w:t>
      </w:r>
      <w:r w:rsidR="00DA2E14" w:rsidRPr="006B113E">
        <w:rPr>
          <w:rFonts w:ascii="Sylfaen" w:hAnsi="Sylfaen"/>
          <w:color w:val="auto"/>
          <w:sz w:val="18"/>
          <w:szCs w:val="18"/>
          <w:lang w:val="hy-AM"/>
        </w:rPr>
        <w:t xml:space="preserve">ջները </w:t>
      </w:r>
      <w:r w:rsidR="00DA2E14" w:rsidRPr="006B113E">
        <w:rPr>
          <w:rFonts w:ascii="Sylfaen" w:hAnsi="Sylfaen"/>
          <w:color w:val="auto"/>
          <w:sz w:val="18"/>
          <w:szCs w:val="18"/>
          <w:lang w:val="af-ZA"/>
        </w:rPr>
        <w:t>(</w:t>
      </w:r>
      <w:r w:rsidR="00DA2E14" w:rsidRPr="006B113E">
        <w:rPr>
          <w:rFonts w:ascii="Sylfaen" w:hAnsi="Sylfaen"/>
          <w:color w:val="auto"/>
          <w:sz w:val="18"/>
          <w:szCs w:val="18"/>
          <w:lang w:val="hy-AM"/>
        </w:rPr>
        <w:t xml:space="preserve">ներառյալ` </w:t>
      </w:r>
      <w:r w:rsidR="00594E7B" w:rsidRPr="006B113E">
        <w:rPr>
          <w:rFonts w:ascii="Sylfaen" w:hAnsi="Sylfaen"/>
          <w:color w:val="auto"/>
          <w:sz w:val="18"/>
          <w:szCs w:val="18"/>
          <w:lang w:val="hy-AM"/>
        </w:rPr>
        <w:t>թաքնված բնույթի</w:t>
      </w:r>
      <w:r w:rsidR="00DA2E14" w:rsidRPr="006B113E">
        <w:rPr>
          <w:rFonts w:ascii="Sylfaen" w:hAnsi="Sylfaen"/>
          <w:color w:val="auto"/>
          <w:sz w:val="18"/>
          <w:szCs w:val="18"/>
          <w:lang w:val="af-ZA"/>
        </w:rPr>
        <w:t>)</w:t>
      </w:r>
      <w:r w:rsidR="00594E7B" w:rsidRPr="006B113E">
        <w:rPr>
          <w:rFonts w:ascii="Sylfaen" w:hAnsi="Sylfaen"/>
          <w:color w:val="auto"/>
          <w:sz w:val="18"/>
          <w:szCs w:val="18"/>
          <w:lang w:val="hy-AM"/>
        </w:rPr>
        <w:t xml:space="preserve"> պետք է ներկայացվեն Վաճառող Ընկերությանը` </w:t>
      </w:r>
      <w:r w:rsidR="00DA2E14" w:rsidRPr="006B113E">
        <w:rPr>
          <w:rFonts w:ascii="Sylfaen" w:hAnsi="Sylfaen"/>
          <w:color w:val="auto"/>
          <w:sz w:val="18"/>
          <w:szCs w:val="18"/>
          <w:lang w:val="hy-AM"/>
        </w:rPr>
        <w:t>Ապրանքի երաշխիքային սպասարկման  պայմաններին համապատասխան</w:t>
      </w:r>
      <w:r w:rsidR="00594E7B" w:rsidRPr="006B113E">
        <w:rPr>
          <w:rFonts w:ascii="Sylfaen" w:hAnsi="Sylfaen"/>
          <w:color w:val="auto"/>
          <w:sz w:val="18"/>
          <w:szCs w:val="18"/>
          <w:lang w:val="hy-AM"/>
        </w:rPr>
        <w:t>: Նման պահանջները Պարտապանի կողմից Բանկին չեն կարող ներկայացվել և չեն կարող հիմք հանդիսանալ վարկային պարտավորությունների չկատարման համար</w:t>
      </w:r>
      <w:r w:rsidR="00D54385" w:rsidRPr="006B113E">
        <w:rPr>
          <w:rFonts w:ascii="Sylfaen" w:hAnsi="Sylfaen"/>
          <w:color w:val="auto"/>
          <w:sz w:val="18"/>
          <w:szCs w:val="18"/>
          <w:lang w:val="hy-AM"/>
        </w:rPr>
        <w:t>:</w:t>
      </w:r>
    </w:p>
    <w:p w:rsidR="001E00B0" w:rsidRPr="006B113E" w:rsidRDefault="001E00B0" w:rsidP="001E00B0">
      <w:pPr>
        <w:pStyle w:val="BodyTextIndent2"/>
        <w:tabs>
          <w:tab w:val="left" w:pos="426"/>
          <w:tab w:val="left" w:pos="720"/>
        </w:tabs>
        <w:ind w:left="180" w:firstLine="0"/>
        <w:rPr>
          <w:rFonts w:ascii="Sylfaen" w:hAnsi="Sylfaen" w:cs="Sylfaen"/>
          <w:color w:val="auto"/>
          <w:sz w:val="18"/>
          <w:szCs w:val="18"/>
          <w:lang w:val="af-ZA"/>
        </w:rPr>
      </w:pPr>
    </w:p>
    <w:p w:rsidR="001E00B0" w:rsidRPr="006B113E" w:rsidRDefault="00A554A0" w:rsidP="002F0C59">
      <w:pPr>
        <w:numPr>
          <w:ilvl w:val="1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Sylfaen" w:hAnsi="Sylfaen"/>
          <w:b/>
          <w:i/>
          <w:sz w:val="18"/>
          <w:szCs w:val="18"/>
          <w:lang w:val="af-ZA"/>
        </w:rPr>
      </w:pPr>
      <w:r w:rsidRPr="006B113E">
        <w:rPr>
          <w:rFonts w:ascii="Sylfaen" w:hAnsi="Sylfaen" w:cs="Sylfaen"/>
          <w:b/>
          <w:i/>
          <w:sz w:val="18"/>
          <w:szCs w:val="18"/>
          <w:lang w:val="af-ZA"/>
        </w:rPr>
        <w:t xml:space="preserve">Պարտապանը </w:t>
      </w:r>
      <w:r w:rsidR="001E00B0" w:rsidRPr="006B113E">
        <w:rPr>
          <w:rFonts w:ascii="Sylfaen" w:hAnsi="Sylfaen" w:cs="Sylfaen"/>
          <w:b/>
          <w:i/>
          <w:sz w:val="18"/>
          <w:szCs w:val="18"/>
          <w:lang w:val="af-ZA"/>
        </w:rPr>
        <w:t>պարտավոր</w:t>
      </w:r>
      <w:r w:rsidR="001E00B0" w:rsidRPr="006B113E">
        <w:rPr>
          <w:rFonts w:ascii="Sylfaen" w:hAnsi="Sylfaen"/>
          <w:b/>
          <w:i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b/>
          <w:i/>
          <w:sz w:val="18"/>
          <w:szCs w:val="18"/>
          <w:lang w:val="af-ZA"/>
        </w:rPr>
        <w:t>է՝</w:t>
      </w:r>
    </w:p>
    <w:p w:rsidR="00253741" w:rsidRPr="006B113E" w:rsidRDefault="00253741" w:rsidP="002F0C59">
      <w:pPr>
        <w:pStyle w:val="BodyTextIndent2"/>
        <w:numPr>
          <w:ilvl w:val="2"/>
          <w:numId w:val="12"/>
        </w:numPr>
        <w:tabs>
          <w:tab w:val="left" w:pos="360"/>
          <w:tab w:val="left" w:pos="450"/>
          <w:tab w:val="left" w:pos="720"/>
          <w:tab w:val="left" w:pos="90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lastRenderedPageBreak/>
        <w:t>Պայմանագր</w:t>
      </w:r>
      <w:r w:rsidR="00F0127A" w:rsidRPr="006B113E">
        <w:rPr>
          <w:rFonts w:ascii="Sylfaen" w:hAnsi="Sylfaen" w:cs="Sylfaen"/>
          <w:color w:val="auto"/>
          <w:sz w:val="18"/>
          <w:szCs w:val="18"/>
          <w:lang w:val="hy-AM"/>
        </w:rPr>
        <w:t>ի անբաժանելի մաս հանդիսացող Հավելված 1-ով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 նախատեսված ժամկետում և կարգով Բանկին վերադարձնել ստացված Վարկը և վճարել հաշվարկված </w:t>
      </w:r>
      <w:r w:rsidRPr="006B113E">
        <w:rPr>
          <w:rFonts w:ascii="Sylfaen" w:hAnsi="Sylfaen" w:cs="Sylfaen"/>
          <w:color w:val="auto"/>
          <w:sz w:val="18"/>
          <w:szCs w:val="18"/>
          <w:lang w:val="af-ZA"/>
        </w:rPr>
        <w:t>Տոկոսագումարները, իսկ առկայության դեպքում Տուժանքի գումարները և այլ վճարները</w:t>
      </w:r>
      <w:r w:rsidR="002E7048" w:rsidRPr="006B113E">
        <w:rPr>
          <w:rFonts w:ascii="Sylfaen" w:hAnsi="Sylfaen" w:cs="Sylfaen"/>
          <w:color w:val="auto"/>
          <w:sz w:val="18"/>
          <w:szCs w:val="18"/>
          <w:lang w:val="hy-AM"/>
        </w:rPr>
        <w:t>,</w:t>
      </w:r>
    </w:p>
    <w:p w:rsidR="001E3440" w:rsidRPr="006B113E" w:rsidRDefault="001E3440" w:rsidP="002F0C59">
      <w:pPr>
        <w:pStyle w:val="BodyTextIndent2"/>
        <w:numPr>
          <w:ilvl w:val="2"/>
          <w:numId w:val="12"/>
        </w:numPr>
        <w:tabs>
          <w:tab w:val="left" w:pos="360"/>
          <w:tab w:val="left" w:pos="450"/>
          <w:tab w:val="left" w:pos="720"/>
          <w:tab w:val="left" w:pos="90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Գրավի առարկա հանդիսացող Ապրանքը պահել պատշաճ վիճակում, ինչպես</w:t>
      </w:r>
      <w:r w:rsidR="006C211B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 նաև ձեռնպահ մնալ բոլոր այն գոր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ծողություններից, որոնք կարող են հանգեցնել</w:t>
      </w:r>
      <w:r w:rsidR="006C211B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գրավի առարկա հանդիսացող Ապրանքի որակական հատկանիշների վատթարացման կամ </w:t>
      </w:r>
      <w:r w:rsidR="002E7048" w:rsidRPr="006B113E">
        <w:rPr>
          <w:rFonts w:ascii="Sylfaen" w:hAnsi="Sylfaen" w:cs="Sylfaen"/>
          <w:color w:val="auto"/>
          <w:sz w:val="18"/>
          <w:szCs w:val="18"/>
          <w:lang w:val="hy-AM"/>
        </w:rPr>
        <w:t>ոչնչացման,</w:t>
      </w:r>
    </w:p>
    <w:p w:rsidR="001E3440" w:rsidRPr="006B113E" w:rsidRDefault="001E3440" w:rsidP="002F0C59">
      <w:pPr>
        <w:pStyle w:val="BodyTextIndent2"/>
        <w:numPr>
          <w:ilvl w:val="2"/>
          <w:numId w:val="12"/>
        </w:numPr>
        <w:tabs>
          <w:tab w:val="left" w:pos="360"/>
          <w:tab w:val="left" w:pos="450"/>
          <w:tab w:val="left" w:pos="720"/>
          <w:tab w:val="left" w:pos="90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Սո</w:t>
      </w:r>
      <w:r w:rsidR="006C211B" w:rsidRPr="006B113E">
        <w:rPr>
          <w:rFonts w:ascii="Sylfaen" w:hAnsi="Sylfaen" w:cs="Sylfaen"/>
          <w:color w:val="auto"/>
          <w:sz w:val="18"/>
          <w:szCs w:val="18"/>
          <w:lang w:val="hy-AM"/>
        </w:rPr>
        <w:t>ւյն պայմանագրով ստանձնած պարտավո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րությունները չկատարելու կամ ոչ պատշաճ կատարելու դեպքում գրավի առարկա հանդիսացող Ապրանքը, դրա պահպանման վայրը փոխելու նպատակով, Բանկի առաջին իսկ պահանջով հանձնման- ը</w:t>
      </w:r>
      <w:r w:rsidR="002E7048" w:rsidRPr="006B113E">
        <w:rPr>
          <w:rFonts w:ascii="Sylfaen" w:hAnsi="Sylfaen" w:cs="Sylfaen"/>
          <w:color w:val="auto"/>
          <w:sz w:val="18"/>
          <w:szCs w:val="18"/>
          <w:lang w:val="hy-AM"/>
        </w:rPr>
        <w:t>նդունման ակտով հանձնել վերջինիս,</w:t>
      </w:r>
    </w:p>
    <w:p w:rsidR="00D54385" w:rsidRPr="006B113E" w:rsidRDefault="00D54385" w:rsidP="002F0C59">
      <w:pPr>
        <w:pStyle w:val="BodyTextIndent2"/>
        <w:numPr>
          <w:ilvl w:val="2"/>
          <w:numId w:val="12"/>
        </w:numPr>
        <w:tabs>
          <w:tab w:val="left" w:pos="360"/>
          <w:tab w:val="left" w:pos="450"/>
          <w:tab w:val="left" w:pos="720"/>
          <w:tab w:val="left" w:pos="90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Բանկ</w:t>
      </w:r>
      <w:r w:rsidR="00253741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ի առաջին իսկ պահանջով տեղեկացնել </w:t>
      </w:r>
      <w:r w:rsidR="002B57E1" w:rsidRPr="006B113E">
        <w:rPr>
          <w:rFonts w:ascii="Sylfaen" w:hAnsi="Sylfaen" w:cs="Sylfaen"/>
          <w:color w:val="auto"/>
          <w:sz w:val="18"/>
          <w:szCs w:val="18"/>
          <w:lang w:val="hy-AM"/>
        </w:rPr>
        <w:t>Ա</w:t>
      </w:r>
      <w:r w:rsidR="00253741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պրանքի գտնվելու վայրի մասին և հնարավորություն ընձեռել ստուգելու </w:t>
      </w:r>
      <w:r w:rsidR="002B57E1" w:rsidRPr="006B113E">
        <w:rPr>
          <w:rFonts w:ascii="Sylfaen" w:hAnsi="Sylfaen" w:cs="Sylfaen"/>
          <w:color w:val="auto"/>
          <w:sz w:val="18"/>
          <w:szCs w:val="18"/>
          <w:lang w:val="hy-AM"/>
        </w:rPr>
        <w:t>Ա</w:t>
      </w:r>
      <w:r w:rsidR="00253741" w:rsidRPr="006B113E">
        <w:rPr>
          <w:rFonts w:ascii="Sylfaen" w:hAnsi="Sylfaen" w:cs="Sylfaen"/>
          <w:color w:val="auto"/>
          <w:sz w:val="18"/>
          <w:szCs w:val="18"/>
          <w:lang w:val="hy-AM"/>
        </w:rPr>
        <w:t>պրանքի առկայությունը և վիճակը,</w:t>
      </w:r>
    </w:p>
    <w:p w:rsidR="002E7048" w:rsidRPr="006B113E" w:rsidRDefault="002E7048" w:rsidP="002F0C59">
      <w:pPr>
        <w:pStyle w:val="BodyTextIndent2"/>
        <w:numPr>
          <w:ilvl w:val="2"/>
          <w:numId w:val="12"/>
        </w:numPr>
        <w:tabs>
          <w:tab w:val="left" w:pos="360"/>
          <w:tab w:val="left" w:pos="450"/>
          <w:tab w:val="left" w:pos="720"/>
          <w:tab w:val="left" w:pos="90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Սույն պայմանագրով սահմանված հասցեի, անձնագրա</w:t>
      </w:r>
      <w:r w:rsidR="006C211B" w:rsidRPr="006B113E">
        <w:rPr>
          <w:rFonts w:ascii="Sylfaen" w:hAnsi="Sylfaen" w:cs="Sylfaen"/>
          <w:color w:val="auto"/>
          <w:sz w:val="18"/>
          <w:szCs w:val="18"/>
          <w:lang w:val="hy-AM"/>
        </w:rPr>
        <w:t>յ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ին տվյալների, կապի միջոցների փոփոխման դեպքում, 5 /հինգ/ աշխատանքային օրվա ընթացքում գրավոր ձևով տեղեկացնել Բանկին: Բանկի կողմից սույն պայմանագրում նշվա</w:t>
      </w:r>
      <w:r w:rsidR="006C211B" w:rsidRPr="006B113E">
        <w:rPr>
          <w:rFonts w:ascii="Sylfaen" w:hAnsi="Sylfaen" w:cs="Sylfaen"/>
          <w:color w:val="auto"/>
          <w:sz w:val="18"/>
          <w:szCs w:val="18"/>
          <w:lang w:val="hy-AM"/>
        </w:rPr>
        <w:t>ծ հասցեում Պարտապանին ծանուցելով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 համարվում է պատշաճ ծանուցում, եթե Պարտապանը սույն ենթակետով նշված ժամկետում Բանկին  գրավոր ձևով չի տեղեկացրել այդ հասցեի փոփոխման մասին </w:t>
      </w:r>
    </w:p>
    <w:p w:rsidR="00C530C5" w:rsidRPr="006B113E" w:rsidRDefault="00C530C5" w:rsidP="002F0C59">
      <w:pPr>
        <w:pStyle w:val="BodyTextIndent2"/>
        <w:numPr>
          <w:ilvl w:val="2"/>
          <w:numId w:val="12"/>
        </w:numPr>
        <w:tabs>
          <w:tab w:val="left" w:pos="360"/>
          <w:tab w:val="left" w:pos="450"/>
          <w:tab w:val="left" w:pos="720"/>
          <w:tab w:val="left" w:pos="900"/>
        </w:tabs>
        <w:ind w:left="0" w:firstLine="284"/>
        <w:rPr>
          <w:rFonts w:ascii="Sylfaen" w:hAnsi="Sylfaen" w:cs="Sylfaen"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Կատարել պայմանագրով </w:t>
      </w:r>
      <w:r w:rsidR="000E57DD" w:rsidRPr="006B113E">
        <w:rPr>
          <w:rFonts w:ascii="Sylfaen" w:hAnsi="Sylfaen" w:cs="Sylfaen"/>
          <w:color w:val="auto"/>
          <w:sz w:val="18"/>
          <w:szCs w:val="18"/>
          <w:lang w:val="hy-AM"/>
        </w:rPr>
        <w:t xml:space="preserve">նախատեսված </w:t>
      </w:r>
      <w:r w:rsidRPr="006B113E">
        <w:rPr>
          <w:rFonts w:ascii="Sylfaen" w:hAnsi="Sylfaen" w:cs="Sylfaen"/>
          <w:color w:val="auto"/>
          <w:sz w:val="18"/>
          <w:szCs w:val="18"/>
          <w:lang w:val="hy-AM"/>
        </w:rPr>
        <w:t>այլ պարտավորությունները:</w:t>
      </w:r>
    </w:p>
    <w:p w:rsidR="00FC6032" w:rsidRPr="006B113E" w:rsidRDefault="00FC6032" w:rsidP="00C530C5">
      <w:pPr>
        <w:pStyle w:val="BodyTextIndent2"/>
        <w:tabs>
          <w:tab w:val="left" w:pos="360"/>
          <w:tab w:val="left" w:pos="450"/>
          <w:tab w:val="left" w:pos="720"/>
          <w:tab w:val="left" w:pos="900"/>
        </w:tabs>
        <w:ind w:left="284" w:firstLine="0"/>
        <w:rPr>
          <w:rFonts w:ascii="Sylfaen" w:hAnsi="Sylfaen" w:cs="Sylfaen"/>
          <w:b/>
          <w:i/>
          <w:color w:val="auto"/>
          <w:sz w:val="18"/>
          <w:szCs w:val="18"/>
          <w:lang w:val="af-ZA"/>
        </w:rPr>
      </w:pPr>
    </w:p>
    <w:p w:rsidR="00C530C5" w:rsidRPr="006B113E" w:rsidRDefault="00C530C5" w:rsidP="00D224F4">
      <w:pPr>
        <w:pStyle w:val="BodyTextIndent2"/>
        <w:tabs>
          <w:tab w:val="left" w:pos="360"/>
          <w:tab w:val="left" w:pos="450"/>
          <w:tab w:val="left" w:pos="720"/>
          <w:tab w:val="left" w:pos="900"/>
        </w:tabs>
        <w:ind w:firstLine="0"/>
        <w:rPr>
          <w:rFonts w:ascii="Sylfaen" w:hAnsi="Sylfaen" w:cs="Sylfaen"/>
          <w:b/>
          <w:i/>
          <w:color w:val="auto"/>
          <w:sz w:val="18"/>
          <w:szCs w:val="18"/>
          <w:lang w:val="af-ZA"/>
        </w:rPr>
      </w:pPr>
      <w:r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 xml:space="preserve">Սույնով </w:t>
      </w:r>
      <w:r w:rsidR="002B57E1"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 xml:space="preserve">Պարտապանը </w:t>
      </w:r>
      <w:r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>հավաստում է, որ Պայմանագիրը ստորագրելու պահին Ապրանքը ստացել է Վաճառողից և որևէ առարկություն չունի Ապրանքի որակի</w:t>
      </w:r>
      <w:r w:rsidR="00FC6032" w:rsidRPr="006B113E">
        <w:rPr>
          <w:rFonts w:ascii="Sylfaen" w:hAnsi="Sylfaen" w:cs="Sylfaen"/>
          <w:b/>
          <w:i/>
          <w:color w:val="auto"/>
          <w:sz w:val="18"/>
          <w:szCs w:val="18"/>
          <w:lang w:val="af-ZA"/>
        </w:rPr>
        <w:t xml:space="preserve">, </w:t>
      </w:r>
      <w:r w:rsidR="00FC6032"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 xml:space="preserve">քանակի </w:t>
      </w:r>
      <w:r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 xml:space="preserve">և </w:t>
      </w:r>
      <w:r w:rsidR="000E57DD"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>կոմպլեկտայնության</w:t>
      </w:r>
      <w:r w:rsidRPr="006B113E">
        <w:rPr>
          <w:rFonts w:ascii="Sylfaen" w:hAnsi="Sylfaen" w:cs="Sylfaen"/>
          <w:b/>
          <w:i/>
          <w:color w:val="auto"/>
          <w:sz w:val="18"/>
          <w:szCs w:val="18"/>
          <w:lang w:val="hy-AM"/>
        </w:rPr>
        <w:t xml:space="preserve">  նկատմամբ</w:t>
      </w:r>
    </w:p>
    <w:p w:rsidR="001E00B0" w:rsidRPr="006B113E" w:rsidRDefault="001E00B0" w:rsidP="001E00B0">
      <w:pPr>
        <w:pStyle w:val="BodyTextIndent2"/>
        <w:tabs>
          <w:tab w:val="left" w:pos="900"/>
        </w:tabs>
        <w:ind w:left="360" w:firstLine="0"/>
        <w:rPr>
          <w:rFonts w:ascii="Sylfaen" w:hAnsi="Sylfaen"/>
          <w:b/>
          <w:i/>
          <w:color w:val="auto"/>
          <w:sz w:val="18"/>
          <w:szCs w:val="18"/>
          <w:lang w:val="af-ZA"/>
        </w:rPr>
      </w:pPr>
    </w:p>
    <w:p w:rsidR="00E1205E" w:rsidRPr="006B113E" w:rsidRDefault="001E00B0" w:rsidP="000B5109">
      <w:pPr>
        <w:pStyle w:val="Heading3"/>
        <w:numPr>
          <w:ilvl w:val="0"/>
          <w:numId w:val="14"/>
        </w:numPr>
        <w:tabs>
          <w:tab w:val="left" w:pos="360"/>
          <w:tab w:val="left" w:pos="900"/>
        </w:tabs>
        <w:spacing w:before="0" w:after="0"/>
        <w:jc w:val="center"/>
        <w:rPr>
          <w:rFonts w:ascii="Sylfaen" w:hAnsi="Sylfaen" w:cs="Sylfaen"/>
          <w:i/>
          <w:sz w:val="18"/>
          <w:szCs w:val="18"/>
          <w:u w:val="single"/>
          <w:lang w:val="hy-AM"/>
        </w:rPr>
      </w:pPr>
      <w:r w:rsidRPr="006B113E">
        <w:rPr>
          <w:rFonts w:ascii="Sylfaen" w:hAnsi="Sylfaen" w:cs="Sylfaen"/>
          <w:i/>
          <w:sz w:val="18"/>
          <w:szCs w:val="18"/>
          <w:u w:val="single"/>
          <w:lang w:val="hy-AM"/>
        </w:rPr>
        <w:t>Կողմերի պատասխանատվության պայմանները</w:t>
      </w:r>
    </w:p>
    <w:p w:rsidR="001E00B0" w:rsidRPr="008522FC" w:rsidRDefault="002B57E1" w:rsidP="002F0C59">
      <w:pPr>
        <w:numPr>
          <w:ilvl w:val="1"/>
          <w:numId w:val="10"/>
        </w:numPr>
        <w:tabs>
          <w:tab w:val="left" w:pos="45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Պարտապանը </w:t>
      </w:r>
      <w:r w:rsidR="001E00B0" w:rsidRPr="006B113E">
        <w:rPr>
          <w:rFonts w:ascii="Sylfaen" w:hAnsi="Sylfaen" w:cs="Sylfaen"/>
          <w:sz w:val="18"/>
          <w:szCs w:val="18"/>
          <w:lang w:val="hy-AM"/>
        </w:rPr>
        <w:t>պատասխանատու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sz w:val="18"/>
          <w:szCs w:val="18"/>
          <w:lang w:val="hy-AM"/>
        </w:rPr>
        <w:t>է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sz w:val="18"/>
          <w:szCs w:val="18"/>
          <w:lang w:val="hy-AM"/>
        </w:rPr>
        <w:t xml:space="preserve">իր կողմից </w:t>
      </w:r>
      <w:r w:rsidR="00594E7B" w:rsidRPr="006B113E">
        <w:rPr>
          <w:rFonts w:ascii="Sylfaen" w:hAnsi="Sylfaen" w:cs="Sylfaen"/>
          <w:sz w:val="18"/>
          <w:szCs w:val="18"/>
          <w:lang w:val="hy-AM"/>
        </w:rPr>
        <w:t xml:space="preserve">անմիջականորեն կամ Ընկերության միջոցով </w:t>
      </w:r>
      <w:r w:rsidR="001E00B0" w:rsidRPr="006B113E">
        <w:rPr>
          <w:rFonts w:ascii="Sylfaen" w:hAnsi="Sylfaen" w:cs="Sylfaen"/>
          <w:sz w:val="18"/>
          <w:szCs w:val="18"/>
          <w:lang w:val="hy-AM"/>
        </w:rPr>
        <w:t>Բանկին ներկայացված փաստաթղթերի իսկության և արժանահավատության համար՝ ՀՀ օրենսդրությամբ սահմանված կարգով:</w:t>
      </w:r>
    </w:p>
    <w:p w:rsidR="00014EB6" w:rsidRPr="008522FC" w:rsidRDefault="00014EB6" w:rsidP="002F0C59">
      <w:pPr>
        <w:numPr>
          <w:ilvl w:val="1"/>
          <w:numId w:val="10"/>
        </w:numPr>
        <w:tabs>
          <w:tab w:val="left" w:pos="45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Պայմանագրով ստանձնած պարտավորությունների չկատարման կամ ոչ պատշաճ կատարման դեպքում, </w:t>
      </w:r>
      <w:r w:rsidR="003C4E6E" w:rsidRPr="006B113E">
        <w:rPr>
          <w:rFonts w:ascii="Sylfaen" w:hAnsi="Sylfaen" w:cs="Sylfaen"/>
          <w:sz w:val="18"/>
          <w:szCs w:val="18"/>
          <w:lang w:val="hy-AM"/>
        </w:rPr>
        <w:t>Պարտապանը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և/կամ </w:t>
      </w:r>
      <w:r w:rsidR="003C4E6E" w:rsidRPr="006B113E">
        <w:rPr>
          <w:rFonts w:ascii="Sylfaen" w:hAnsi="Sylfaen" w:cs="Sylfaen"/>
          <w:sz w:val="18"/>
          <w:szCs w:val="18"/>
          <w:lang w:val="hy-AM"/>
        </w:rPr>
        <w:t>Վ</w:t>
      </w:r>
      <w:r w:rsidRPr="006B113E">
        <w:rPr>
          <w:rFonts w:ascii="Sylfaen" w:hAnsi="Sylfaen" w:cs="Sylfaen"/>
          <w:sz w:val="18"/>
          <w:szCs w:val="18"/>
          <w:lang w:val="hy-AM"/>
        </w:rPr>
        <w:t>աճառողը պարտավորվում են Բանկին փոխհատուցել բոլոր տեսակի լրացուցիչ ծախսերը, որոնք կկատարվեն Բանկի կողմից:</w:t>
      </w:r>
    </w:p>
    <w:p w:rsidR="00D67935" w:rsidRPr="006B113E" w:rsidRDefault="00546546" w:rsidP="002F0C59">
      <w:pPr>
        <w:pStyle w:val="ListParagraph"/>
        <w:numPr>
          <w:ilvl w:val="1"/>
          <w:numId w:val="10"/>
        </w:numPr>
        <w:tabs>
          <w:tab w:val="left" w:pos="450"/>
          <w:tab w:val="left" w:pos="54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Պայմանագրով ստանձնած պարտավորությունների չկատարման դեպքում Բանկն իրավունք ունի պարտավորությունը ժամկետանց դառնալու պահից </w:t>
      </w:r>
      <w:r w:rsidR="00316A6F" w:rsidRPr="006B113E">
        <w:rPr>
          <w:rFonts w:ascii="Sylfaen" w:hAnsi="Sylfaen"/>
          <w:sz w:val="18"/>
          <w:szCs w:val="18"/>
          <w:lang w:val="hy-AM"/>
        </w:rPr>
        <w:t>ՀՀ</w:t>
      </w:r>
      <w:r w:rsidRPr="006B113E">
        <w:rPr>
          <w:rFonts w:ascii="Sylfaen" w:hAnsi="Sylfaen"/>
          <w:sz w:val="18"/>
          <w:szCs w:val="18"/>
          <w:lang w:val="hy-AM"/>
        </w:rPr>
        <w:t xml:space="preserve"> օրենսդրությամբ սահմանված կարգով իր պահանջի բավարարումն իրականացնել Գ</w:t>
      </w:r>
      <w:r w:rsidR="008068F2" w:rsidRPr="006B113E">
        <w:rPr>
          <w:rFonts w:ascii="Sylfaen" w:hAnsi="Sylfaen"/>
          <w:sz w:val="18"/>
          <w:szCs w:val="18"/>
          <w:lang w:val="hy-AM"/>
        </w:rPr>
        <w:t>ր</w:t>
      </w:r>
      <w:r w:rsidRPr="006B113E">
        <w:rPr>
          <w:rFonts w:ascii="Sylfaen" w:hAnsi="Sylfaen"/>
          <w:sz w:val="18"/>
          <w:szCs w:val="18"/>
          <w:lang w:val="hy-AM"/>
        </w:rPr>
        <w:t>ավի առարկայի հաշվին ` բռնագանձում տարածելով վերջինիս վրա:</w:t>
      </w:r>
      <w:r w:rsidR="00594E7B" w:rsidRPr="006B113E">
        <w:rPr>
          <w:rFonts w:ascii="Sylfaen" w:hAnsi="Sylfaen"/>
          <w:sz w:val="18"/>
          <w:szCs w:val="18"/>
          <w:lang w:val="hy-AM"/>
        </w:rPr>
        <w:t xml:space="preserve"> Գրավի առարկայի արժեքի անբավարար լինելու դեպքում Պարտապանն իր ամբողջ գույքով պատասխանատվությ</w:t>
      </w:r>
      <w:r w:rsidR="00D54DE0" w:rsidRPr="006B113E">
        <w:rPr>
          <w:rFonts w:ascii="Sylfaen" w:hAnsi="Sylfaen"/>
          <w:sz w:val="18"/>
          <w:szCs w:val="18"/>
          <w:lang w:val="hy-AM"/>
        </w:rPr>
        <w:t>ու</w:t>
      </w:r>
      <w:r w:rsidR="00594E7B" w:rsidRPr="006B113E">
        <w:rPr>
          <w:rFonts w:ascii="Sylfaen" w:hAnsi="Sylfaen"/>
          <w:sz w:val="18"/>
          <w:szCs w:val="18"/>
          <w:lang w:val="hy-AM"/>
        </w:rPr>
        <w:t>ն է կրում Բանկի պահանջների ամ</w:t>
      </w:r>
      <w:r w:rsidR="00D54DE0" w:rsidRPr="006B113E">
        <w:rPr>
          <w:rFonts w:ascii="Sylfaen" w:hAnsi="Sylfaen"/>
          <w:sz w:val="18"/>
          <w:szCs w:val="18"/>
          <w:lang w:val="hy-AM"/>
        </w:rPr>
        <w:t>բ</w:t>
      </w:r>
      <w:r w:rsidR="00594E7B" w:rsidRPr="006B113E">
        <w:rPr>
          <w:rFonts w:ascii="Sylfaen" w:hAnsi="Sylfaen"/>
          <w:sz w:val="18"/>
          <w:szCs w:val="18"/>
          <w:lang w:val="hy-AM"/>
        </w:rPr>
        <w:t>ողջական բավարարման համար:</w:t>
      </w:r>
    </w:p>
    <w:p w:rsidR="008068F2" w:rsidRPr="006B113E" w:rsidRDefault="008068F2" w:rsidP="002F0C59">
      <w:pPr>
        <w:numPr>
          <w:ilvl w:val="1"/>
          <w:numId w:val="10"/>
        </w:numPr>
        <w:tabs>
          <w:tab w:val="left" w:pos="45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Գրավի առարկայի վրա բռնագանձում տարածելու և այն իրացնելու  պահից </w:t>
      </w:r>
      <w:r w:rsidR="003C4E6E" w:rsidRPr="006B113E">
        <w:rPr>
          <w:rFonts w:ascii="Sylfaen" w:hAnsi="Sylfaen"/>
          <w:sz w:val="18"/>
          <w:szCs w:val="18"/>
          <w:lang w:val="hy-AM"/>
        </w:rPr>
        <w:t>Պա</w:t>
      </w:r>
      <w:r w:rsidR="00D54DE0" w:rsidRPr="006B113E">
        <w:rPr>
          <w:rFonts w:ascii="Sylfaen" w:hAnsi="Sylfaen"/>
          <w:sz w:val="18"/>
          <w:szCs w:val="18"/>
          <w:lang w:val="hy-AM"/>
        </w:rPr>
        <w:t>ր</w:t>
      </w:r>
      <w:r w:rsidR="003C4E6E" w:rsidRPr="006B113E">
        <w:rPr>
          <w:rFonts w:ascii="Sylfaen" w:hAnsi="Sylfaen"/>
          <w:sz w:val="18"/>
          <w:szCs w:val="18"/>
          <w:lang w:val="hy-AM"/>
        </w:rPr>
        <w:t xml:space="preserve">տապանի </w:t>
      </w:r>
      <w:r w:rsidRPr="006B113E">
        <w:rPr>
          <w:rFonts w:ascii="Sylfaen" w:hAnsi="Sylfaen"/>
          <w:sz w:val="18"/>
          <w:szCs w:val="18"/>
          <w:lang w:val="hy-AM"/>
        </w:rPr>
        <w:t xml:space="preserve"> ` Գրավի առարկայի </w:t>
      </w:r>
      <w:r w:rsidR="0017017D" w:rsidRPr="006B113E">
        <w:rPr>
          <w:rFonts w:ascii="Sylfaen" w:hAnsi="Sylfaen"/>
          <w:sz w:val="18"/>
          <w:szCs w:val="18"/>
          <w:lang w:val="hy-AM"/>
        </w:rPr>
        <w:t>նկատմամբ ունեցած բոլոր իրավունքները դադարում են:</w:t>
      </w:r>
    </w:p>
    <w:p w:rsidR="00D67935" w:rsidRPr="006B113E" w:rsidRDefault="00546546" w:rsidP="002F0C59">
      <w:pPr>
        <w:numPr>
          <w:ilvl w:val="1"/>
          <w:numId w:val="10"/>
        </w:numPr>
        <w:tabs>
          <w:tab w:val="left" w:pos="450"/>
          <w:tab w:val="left" w:pos="72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Բանկը </w:t>
      </w:r>
      <w:r w:rsidR="003C4E6E" w:rsidRPr="006B113E">
        <w:rPr>
          <w:rFonts w:ascii="Sylfaen" w:hAnsi="Sylfaen"/>
          <w:sz w:val="18"/>
          <w:szCs w:val="18"/>
          <w:lang w:val="hy-AM"/>
        </w:rPr>
        <w:t>Պարտապանի</w:t>
      </w:r>
      <w:r w:rsidRPr="006B113E">
        <w:rPr>
          <w:rFonts w:ascii="Sylfaen" w:hAnsi="Sylfaen"/>
          <w:sz w:val="18"/>
          <w:szCs w:val="18"/>
          <w:lang w:val="hy-AM"/>
        </w:rPr>
        <w:t xml:space="preserve"> առջև ոչ մի պատասխանատվություն չի կրում </w:t>
      </w:r>
      <w:r w:rsidR="002B57E1" w:rsidRPr="006B113E">
        <w:rPr>
          <w:rFonts w:ascii="Sylfaen" w:hAnsi="Sylfaen"/>
          <w:sz w:val="18"/>
          <w:szCs w:val="18"/>
          <w:lang w:val="hy-AM"/>
        </w:rPr>
        <w:t>Ա</w:t>
      </w:r>
      <w:r w:rsidRPr="006B113E">
        <w:rPr>
          <w:rFonts w:ascii="Sylfaen" w:hAnsi="Sylfaen"/>
          <w:sz w:val="18"/>
          <w:szCs w:val="18"/>
          <w:lang w:val="hy-AM"/>
        </w:rPr>
        <w:t>պրանքի թերությունների համար:</w:t>
      </w:r>
    </w:p>
    <w:p w:rsidR="00D224F4" w:rsidRPr="006B113E" w:rsidRDefault="00D224F4" w:rsidP="00D224F4">
      <w:pPr>
        <w:pStyle w:val="BodyTextIndent2"/>
        <w:tabs>
          <w:tab w:val="left" w:pos="900"/>
        </w:tabs>
        <w:ind w:left="360" w:firstLine="0"/>
        <w:rPr>
          <w:rFonts w:ascii="Sylfaen" w:hAnsi="Sylfaen" w:cs="Sylfaen"/>
          <w:b/>
          <w:i/>
          <w:color w:val="auto"/>
          <w:sz w:val="18"/>
          <w:szCs w:val="18"/>
          <w:u w:val="single"/>
        </w:rPr>
      </w:pPr>
    </w:p>
    <w:p w:rsidR="001E00B0" w:rsidRPr="006B113E" w:rsidRDefault="001E00B0" w:rsidP="001E00B0">
      <w:pPr>
        <w:ind w:left="426"/>
        <w:jc w:val="center"/>
        <w:rPr>
          <w:rFonts w:ascii="Sylfaen" w:hAnsi="Sylfaen"/>
          <w:b/>
          <w:i/>
          <w:sz w:val="18"/>
          <w:szCs w:val="18"/>
          <w:u w:val="single"/>
          <w:lang w:val="hy-AM"/>
        </w:rPr>
      </w:pPr>
      <w:r w:rsidRPr="008522FC">
        <w:rPr>
          <w:rFonts w:ascii="Sylfaen" w:hAnsi="Sylfaen" w:cs="Sylfaen"/>
          <w:b/>
          <w:i/>
          <w:sz w:val="18"/>
          <w:szCs w:val="18"/>
          <w:u w:val="single"/>
          <w:lang w:val="hy-AM"/>
        </w:rPr>
        <w:t xml:space="preserve">5.  </w:t>
      </w:r>
      <w:r w:rsidRPr="006B113E">
        <w:rPr>
          <w:rFonts w:ascii="Sylfaen" w:hAnsi="Sylfaen" w:cs="Sylfaen"/>
          <w:b/>
          <w:i/>
          <w:sz w:val="18"/>
          <w:szCs w:val="18"/>
          <w:u w:val="single"/>
          <w:lang w:val="hy-AM"/>
        </w:rPr>
        <w:t>Այլ</w:t>
      </w:r>
      <w:r w:rsidRPr="006B113E">
        <w:rPr>
          <w:rFonts w:ascii="Sylfaen" w:hAnsi="Sylfaen"/>
          <w:b/>
          <w:i/>
          <w:sz w:val="18"/>
          <w:szCs w:val="18"/>
          <w:u w:val="single"/>
          <w:lang w:val="hy-AM"/>
        </w:rPr>
        <w:t xml:space="preserve"> </w:t>
      </w:r>
      <w:r w:rsidRPr="006B113E">
        <w:rPr>
          <w:rFonts w:ascii="Sylfaen" w:hAnsi="Sylfaen" w:cs="Sylfaen"/>
          <w:b/>
          <w:i/>
          <w:sz w:val="18"/>
          <w:szCs w:val="18"/>
          <w:u w:val="single"/>
          <w:lang w:val="hy-AM"/>
        </w:rPr>
        <w:t>դրույթներ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>Պայմանագրի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կետերից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որևէ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մեկի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594E7B" w:rsidRPr="006B113E">
        <w:rPr>
          <w:rFonts w:ascii="Sylfaen" w:hAnsi="Sylfaen" w:cs="Sylfaen"/>
          <w:sz w:val="18"/>
          <w:szCs w:val="18"/>
          <w:lang w:val="hy-AM"/>
        </w:rPr>
        <w:t>անվավերությունը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չի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հանգեցնում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մյուս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կետերի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գործողության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դադարեցմանը</w:t>
      </w:r>
      <w:r w:rsidRPr="006B113E">
        <w:rPr>
          <w:rFonts w:ascii="Sylfaen" w:hAnsi="Sylfaen"/>
          <w:sz w:val="18"/>
          <w:szCs w:val="18"/>
          <w:lang w:val="hy-AM"/>
        </w:rPr>
        <w:t>: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 Պայմանագրից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ծագած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պարտավորություններով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հաշվանցի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կատարումը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կարող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իրականացվել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միայն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Բանկի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համաձայնությամբ</w:t>
      </w:r>
      <w:r w:rsidRPr="006B113E">
        <w:rPr>
          <w:rFonts w:ascii="Sylfaen" w:hAnsi="Sylfaen"/>
          <w:sz w:val="18"/>
          <w:szCs w:val="18"/>
          <w:lang w:val="hy-AM"/>
        </w:rPr>
        <w:t xml:space="preserve">: 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 xml:space="preserve"> </w:t>
      </w:r>
      <w:r w:rsidR="002B57E1" w:rsidRPr="006B113E">
        <w:rPr>
          <w:rFonts w:ascii="Sylfaen" w:hAnsi="Sylfaen" w:cs="Sylfaen"/>
          <w:sz w:val="18"/>
          <w:szCs w:val="18"/>
          <w:lang w:val="hy-AM"/>
        </w:rPr>
        <w:t>Պարտապանի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կողմից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կատարված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ցանկացած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վճարում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ուղղվում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2B57E1" w:rsidRPr="006B113E">
        <w:rPr>
          <w:rFonts w:ascii="Sylfaen" w:hAnsi="Sylfaen" w:cs="Sylfaen"/>
          <w:sz w:val="18"/>
          <w:szCs w:val="18"/>
          <w:lang w:val="hy-AM"/>
        </w:rPr>
        <w:t xml:space="preserve">Պարտապանի </w:t>
      </w:r>
      <w:r w:rsidRPr="006B113E">
        <w:rPr>
          <w:rFonts w:ascii="Sylfaen" w:hAnsi="Sylfaen" w:cs="Sylfaen"/>
          <w:sz w:val="18"/>
          <w:szCs w:val="18"/>
          <w:lang w:val="hy-AM"/>
        </w:rPr>
        <w:t>կողմից Բանկի հանդեպ ունեցած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պարտավորությունների մարմանը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որոնց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հերթականությունը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որոշում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Բանկը</w:t>
      </w:r>
      <w:r w:rsidRPr="006B113E">
        <w:rPr>
          <w:rFonts w:ascii="Sylfaen" w:hAnsi="Sylfaen"/>
          <w:sz w:val="18"/>
          <w:szCs w:val="18"/>
          <w:lang w:val="hy-AM"/>
        </w:rPr>
        <w:t xml:space="preserve">: </w:t>
      </w:r>
    </w:p>
    <w:p w:rsidR="00290A57" w:rsidRPr="006B113E" w:rsidRDefault="00290A57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ՍՈՒՅՆՈՎ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ՊԱՐՏԱՊԱՆԸ </w:t>
      </w:r>
      <w:r w:rsidRPr="006B113E">
        <w:rPr>
          <w:rFonts w:ascii="Sylfaen" w:hAnsi="Sylfaen"/>
          <w:sz w:val="18"/>
          <w:szCs w:val="18"/>
          <w:lang w:val="hy-AM"/>
        </w:rPr>
        <w:t>ՏԱԼԻՍ Է ԻՐ ՀԱՄԱՁԱՅՆՈՒԹՅՈՒՆԸ</w:t>
      </w:r>
      <w:r w:rsidR="00407999" w:rsidRPr="006B113E">
        <w:rPr>
          <w:rFonts w:ascii="Sylfaen" w:hAnsi="Sylfaen"/>
          <w:sz w:val="18"/>
          <w:szCs w:val="18"/>
          <w:lang w:val="hy-AM"/>
        </w:rPr>
        <w:t>,</w:t>
      </w:r>
      <w:r w:rsidRPr="006B113E">
        <w:rPr>
          <w:rFonts w:ascii="Sylfaen" w:hAnsi="Sylfaen"/>
          <w:sz w:val="18"/>
          <w:szCs w:val="18"/>
          <w:lang w:val="hy-AM"/>
        </w:rPr>
        <w:t xml:space="preserve"> ՈՐՊԵՍԶԻ ՊԱՅՄԱՆԱԳՐԻՑ ԾԱԳՈՂ ԵՎ/ԿԱՄ ԾԱԳԵԼԻՔ ԻՐ </w:t>
      </w:r>
      <w:r w:rsidR="00407999" w:rsidRPr="006B113E">
        <w:rPr>
          <w:rFonts w:ascii="Sylfaen" w:hAnsi="Sylfaen"/>
          <w:sz w:val="18"/>
          <w:szCs w:val="18"/>
          <w:lang w:val="hy-AM"/>
        </w:rPr>
        <w:t>ՊԱՐ</w:t>
      </w:r>
      <w:r w:rsidRPr="006B113E">
        <w:rPr>
          <w:rFonts w:ascii="Sylfaen" w:hAnsi="Sylfaen"/>
          <w:sz w:val="18"/>
          <w:szCs w:val="18"/>
          <w:lang w:val="hy-AM"/>
        </w:rPr>
        <w:t>ՏԱՎՈՐՈՒԹՅՈՒՆՆԵՐԻ ՎԵՐԱԲԵՐՅԱԼ ՑԱՆԿԱՑԱԾ ՏԵՂԵԿԱՏՎՈՒԹՅՈՒՆ ԲԱՆԿԸ</w:t>
      </w:r>
      <w:r w:rsidR="00407999" w:rsidRPr="006B113E">
        <w:rPr>
          <w:rFonts w:ascii="Sylfaen" w:hAnsi="Sylfaen"/>
          <w:sz w:val="18"/>
          <w:szCs w:val="18"/>
          <w:lang w:val="hy-AM"/>
        </w:rPr>
        <w:t xml:space="preserve">, ԱՌԱՆՑ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ՊԱՐՏԱՊԱՆԻ </w:t>
      </w:r>
      <w:r w:rsidR="00407999" w:rsidRPr="006B113E">
        <w:rPr>
          <w:rFonts w:ascii="Sylfaen" w:hAnsi="Sylfaen"/>
          <w:sz w:val="18"/>
          <w:szCs w:val="18"/>
          <w:lang w:val="hy-AM"/>
        </w:rPr>
        <w:t xml:space="preserve">ԼՐԱՑՈՒՑԻՉ ՀԱՄԱՁԱՅՆՈՒԹՅԱՆ, ՏՐԱՄԱԴՐԻ ԱՔՌԱ ՔՐԵԴԻՏ ՌԵՓՈՐԹԻՆԳ ՓԲԸ-ԻՆ, ԻՆՉՊԵՍ ՆԱԵՎ ՊԱՅՄԱՆԱԳՐԻ ԳՈՐԾՈՂՈՒԹՅԱՆ ԸՆԹԱՑՔՈՒՄ, ՑԱՆԿԱՑԱԾ ՊԱՀԻ, ԱՌԱՆՑ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ՊԱՐՏԱՊԱՆԻՆ </w:t>
      </w:r>
      <w:r w:rsidR="00407999" w:rsidRPr="006B113E">
        <w:rPr>
          <w:rFonts w:ascii="Sylfaen" w:hAnsi="Sylfaen"/>
          <w:sz w:val="18"/>
          <w:szCs w:val="18"/>
          <w:lang w:val="hy-AM"/>
        </w:rPr>
        <w:t xml:space="preserve">ՆԱԽԱՊԵՍ ՏԵՂՅԱԿ ՊԱՀԵԼՈՒ ԱՔՌԱ ՔՐԵԴԻՏ ՌԵՓՈՐԹԻՆԳ ՓԲԸ-ԻՑ ՀԱՐՑՈՒՄ ԿԱՏԱՐԻ ԵՎ ՍՏԱՆԱ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ՊԱՐՏԱՊԱՆԻ </w:t>
      </w:r>
      <w:r w:rsidR="00407999" w:rsidRPr="006B113E">
        <w:rPr>
          <w:rFonts w:ascii="Sylfaen" w:hAnsi="Sylfaen"/>
          <w:sz w:val="18"/>
          <w:szCs w:val="18"/>
          <w:lang w:val="hy-AM"/>
        </w:rPr>
        <w:t>ՎԱՐԿԱՅԻՆ ԶԵԿՈՒՅՑԸ:</w:t>
      </w:r>
    </w:p>
    <w:p w:rsidR="00407999" w:rsidRPr="006B113E" w:rsidRDefault="00407999" w:rsidP="00594E7B">
      <w:pPr>
        <w:tabs>
          <w:tab w:val="left" w:pos="142"/>
          <w:tab w:val="left" w:pos="360"/>
          <w:tab w:val="left" w:pos="450"/>
        </w:tabs>
        <w:spacing w:after="0" w:line="240" w:lineRule="auto"/>
        <w:ind w:left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         ՍՈՒՅՆՈՎ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ՊԱՐՏԱՊԱՆԸ </w:t>
      </w:r>
      <w:r w:rsidRPr="006B113E">
        <w:rPr>
          <w:rFonts w:ascii="Sylfaen" w:hAnsi="Sylfaen"/>
          <w:sz w:val="18"/>
          <w:szCs w:val="18"/>
          <w:lang w:val="hy-AM"/>
        </w:rPr>
        <w:t xml:space="preserve">ՀԱՎԱՍՏՈՒՄ Է, ՈՐ </w:t>
      </w:r>
      <w:r w:rsidR="00DA5F8D" w:rsidRPr="006B113E">
        <w:rPr>
          <w:rFonts w:ascii="Sylfaen" w:hAnsi="Sylfaen"/>
          <w:sz w:val="18"/>
          <w:szCs w:val="18"/>
          <w:lang w:val="hy-AM"/>
        </w:rPr>
        <w:t>ՏԵՂՅԱԿ Է ԱՅՆ ՄԱՍԻՆ, ՈՐ ԻՐ,ԻՆՉՊԵՍ ՆԱԵՎ ՊԱՅՄԱՆԱԳՐԻՑ</w:t>
      </w:r>
      <w:r w:rsidR="00594E7B"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="00DA5F8D" w:rsidRPr="006B113E">
        <w:rPr>
          <w:rFonts w:ascii="Sylfaen" w:hAnsi="Sylfaen"/>
          <w:sz w:val="18"/>
          <w:szCs w:val="18"/>
          <w:lang w:val="hy-AM"/>
        </w:rPr>
        <w:t>ԲԽՈՂ ԻՐ ՊԱՐՏԱՎՈՐՈՒԹՅՈՒՆՆԵՐԻ ՄԱՍԻՆ ՏԵՂԵԿԱՏՎՈՒԹՅՈՒՆԸ ՏՐԱՄԱԴՐՎՈՒՄ Է ՀՀ ԿԵՆՏՐՈՆԱԿԱՆ ԲԱՆԿԻ ՎԱՐԿԱՅԻՆ ՌԵԳԻՍՏՐԻՆ ԵՎ ՎԱՐԿԱՅԻՆ ԲՅՈՒՐՈՅԻՆ</w:t>
      </w:r>
      <w:r w:rsidR="00F66BC5" w:rsidRPr="006B113E">
        <w:rPr>
          <w:rFonts w:ascii="Sylfaen" w:hAnsi="Sylfaen"/>
          <w:sz w:val="18"/>
          <w:szCs w:val="18"/>
          <w:lang w:val="hy-AM"/>
        </w:rPr>
        <w:t>:</w:t>
      </w:r>
    </w:p>
    <w:p w:rsidR="00DA5F8D" w:rsidRPr="006B113E" w:rsidRDefault="00DA5F8D" w:rsidP="00DA5F8D">
      <w:pPr>
        <w:tabs>
          <w:tab w:val="left" w:pos="142"/>
          <w:tab w:val="left" w:pos="360"/>
          <w:tab w:val="left" w:pos="450"/>
        </w:tabs>
        <w:spacing w:after="0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              ՍՈՒՅՆՈՎ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ՊԱՐՏԱՊԱՆԸ </w:t>
      </w:r>
      <w:r w:rsidRPr="006B113E">
        <w:rPr>
          <w:rFonts w:ascii="Sylfaen" w:hAnsi="Sylfaen"/>
          <w:sz w:val="18"/>
          <w:szCs w:val="18"/>
          <w:lang w:val="hy-AM"/>
        </w:rPr>
        <w:t xml:space="preserve">ՏԱԼԻՍ Է ԻՐ ՀԱՄԱՁԱՅՆՈՒԹՅՈՒՆԸ, ՈՐՊԵՍԶԻ ԲԱՆԿԸ, ՊԱՅՄԱՆԱԳՐԻ ԳՈՐԾՈՂՈՒԹՅՈՆ ԸՆԹԱՑՔՈՒՄ, ՑԱՆԿԱՑԱԾ ՊԱՀԻ, ԱՌԱՆՑ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ՊԱՐՏԱՊԱՆԻՆ </w:t>
      </w:r>
      <w:r w:rsidRPr="006B113E">
        <w:rPr>
          <w:rFonts w:ascii="Sylfaen" w:hAnsi="Sylfaen"/>
          <w:sz w:val="18"/>
          <w:szCs w:val="18"/>
          <w:lang w:val="hy-AM"/>
        </w:rPr>
        <w:t xml:space="preserve">ՆԱԽԱՊԵՍ ՏԵՂՅԱԿ ՊԱՀԵԼՈՒ ՀԱՐՑՈՒՄ ԿԱՏԱՐԻ ՆՈՐՔ ՏԵՂԵԿԱՏՎԱՎԵՐԼՈՒԾԱԿԱՆ ԿԵՆՏՐՈՆ ՓԲԸ-ԻՆ ԵՎ ՍՏԱՆԱ ՀԱՄԱՊԱՏԱՍԽԱՆ ՏԵՂԵԿԱՏՎՈՒԹՅՈՒՆԸ: </w:t>
      </w:r>
    </w:p>
    <w:p w:rsidR="00DA5F8D" w:rsidRPr="006B113E" w:rsidRDefault="00DA5F8D" w:rsidP="00DA5F8D">
      <w:pPr>
        <w:tabs>
          <w:tab w:val="left" w:pos="142"/>
          <w:tab w:val="left" w:pos="360"/>
          <w:tab w:val="left" w:pos="450"/>
        </w:tabs>
        <w:spacing w:after="0" w:line="240" w:lineRule="auto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            ՍՈՒՅՆՈՎ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ՊԱՐՏԱՊԱՆԸ </w:t>
      </w:r>
      <w:r w:rsidRPr="006B113E">
        <w:rPr>
          <w:rFonts w:ascii="Sylfaen" w:hAnsi="Sylfaen"/>
          <w:sz w:val="18"/>
          <w:szCs w:val="18"/>
          <w:lang w:val="hy-AM"/>
        </w:rPr>
        <w:t>ՀԱՎԱՍՏՈՒՄ Է ՆԱԵՎ, ՈՐ ՏԵՂՅԱԿ Է ԱՅՆ ՄԱՍԻՆ, ՈՐ ՎԱՏ ՎԱՐԿԱՅԻՆ ՊԱՏՄՈՒԹՅՈՒՆ ՈՒՆԵՆԱԼԸ</w:t>
      </w:r>
      <w:r w:rsidR="00880A85" w:rsidRPr="006B113E">
        <w:rPr>
          <w:rFonts w:ascii="Sylfaen" w:hAnsi="Sylfaen"/>
          <w:sz w:val="18"/>
          <w:szCs w:val="18"/>
          <w:lang w:val="hy-AM"/>
        </w:rPr>
        <w:t xml:space="preserve"> ՀԵՏԱԳԱՅՈՒՄ ԿԱՐՈՂ Է ԽՈՉՆԴՈՏ ՀԱՆԴԻՍԱՆԱԼ ՖԻՆԱՆՍԱԿԱՆ ԳՈՐԾԻՔՆԵՐԻՑ ՕԳՏՎԵԼԻՍ: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 w:cs="Sylfaen"/>
          <w:sz w:val="18"/>
          <w:szCs w:val="18"/>
          <w:lang w:val="af-ZA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>Պայմանագրից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ծագած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վեճերն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ու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տարաձայնությունները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լուծվում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են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փոխադարձ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af-ZA"/>
        </w:rPr>
        <w:t xml:space="preserve">բանակցությունների միջոցով, իսկ համաձայնության չգալու դեպքում` ՀՀ օրենսդրությամբ սահմանված կարգով:  </w:t>
      </w:r>
    </w:p>
    <w:p w:rsidR="00BC31DA" w:rsidRPr="006B113E" w:rsidRDefault="00BC31DA" w:rsidP="00BC31DA">
      <w:pPr>
        <w:tabs>
          <w:tab w:val="left" w:pos="360"/>
          <w:tab w:val="left" w:pos="450"/>
        </w:tabs>
        <w:autoSpaceDE w:val="0"/>
        <w:autoSpaceDN w:val="0"/>
        <w:adjustRightInd w:val="0"/>
        <w:jc w:val="both"/>
        <w:rPr>
          <w:rFonts w:ascii="Sylfaen" w:hAnsi="Sylfaen" w:cs="Sylfaen"/>
          <w:i/>
          <w:sz w:val="18"/>
          <w:szCs w:val="18"/>
          <w:u w:val="single"/>
          <w:lang w:val="af-ZA"/>
        </w:rPr>
      </w:pPr>
      <w:r w:rsidRPr="006B113E">
        <w:rPr>
          <w:rFonts w:ascii="Sylfaen" w:hAnsi="Sylfaen" w:cs="Sylfaen"/>
          <w:i/>
          <w:sz w:val="18"/>
          <w:szCs w:val="18"/>
          <w:u w:val="single"/>
          <w:lang w:val="af-ZA"/>
        </w:rPr>
        <w:lastRenderedPageBreak/>
        <w:t>ՏԱՍԸ ՄԻԼԻՈՆ ՀՀ ԴՐԱՄԸ ԿԱՄ ԴՐԱՆ ՀԱՄԱՐԺԵՔ ԱՐՏԱՐԺՈՒՅԹՈՎ ԳՈՒՄԱՐԸ ՉԳԵՐԱԶԱՆՑՈՂ ԳՈՒՅՔԱՅԻՆ ՊԱՀԱՆՋԻ ԴԵՊՔՈՒՄ ԾԱԳԱԾ ՎԵՃԵՐՆ ՈՒ ՏԱՐԱՁԱՅՆՈՒԹՅՈՒՆՆԵՐԸ ԿԱՐՈՂ ԵՆ ԼՈՒԾՎԵԼ ՖԻՆԱՆՍԱԿԱՆ ՀԱՄԱԿԱՐԳԻ ՀԱՇՏԱՐԱՐԻ ՄԻՋՈՑՈՎ:</w:t>
      </w:r>
      <w:r w:rsidRPr="006B113E">
        <w:rPr>
          <w:rFonts w:ascii="Sylfaen" w:hAnsi="Sylfaen" w:cs="Sylfaen"/>
          <w:i/>
          <w:sz w:val="18"/>
          <w:szCs w:val="18"/>
          <w:u w:val="single"/>
          <w:lang w:val="hy-AM"/>
        </w:rPr>
        <w:t xml:space="preserve"> </w:t>
      </w:r>
      <w:r w:rsidRPr="006B113E">
        <w:rPr>
          <w:rFonts w:ascii="Sylfaen" w:hAnsi="Sylfaen" w:cs="Sylfaen"/>
          <w:i/>
          <w:sz w:val="18"/>
          <w:szCs w:val="18"/>
          <w:u w:val="single"/>
          <w:lang w:val="af-ZA"/>
        </w:rPr>
        <w:t xml:space="preserve">ԲԱՆԿԻ </w:t>
      </w:r>
      <w:r w:rsidRPr="006B113E">
        <w:rPr>
          <w:rFonts w:ascii="Sylfaen" w:hAnsi="Sylfaen" w:cs="Sylfaen"/>
          <w:i/>
          <w:sz w:val="18"/>
          <w:szCs w:val="18"/>
          <w:u w:val="single"/>
          <w:lang w:val="hy-AM"/>
        </w:rPr>
        <w:t>ԵՎ</w:t>
      </w:r>
      <w:r w:rsidRPr="006B113E">
        <w:rPr>
          <w:rFonts w:ascii="Sylfaen" w:hAnsi="Sylfaen" w:cs="Sylfaen"/>
          <w:i/>
          <w:sz w:val="18"/>
          <w:szCs w:val="18"/>
          <w:u w:val="single"/>
          <w:lang w:val="af-ZA"/>
        </w:rPr>
        <w:t xml:space="preserve"> ՖԻՆԱՆՍԱԿԱՆ ՀԱՄԱԿԱՐԳԻ ՀԱՇՏԱՐԱՐԻ ԳՐԱՍԵՆՅԱԿԻ ՄԻՋև ԿՆՔՎԱԾ ՊԱՅՄԱՆԱԳՐԻ ՀԱՄԱՁԱՅՆ, ԲԱՆԿԸ ՀՐԱԺԱՐՎՈՒՄ Է ՖԻՆԱՆՍԱԿԱՆ ՀԱՄԱԿԱՐԳԻ ՀԱՇՏԱՐԱՐԻ ՈՐՈՇՈՒՄՆԵՐԸ ՎԻՃԱՐԿԵԼՈՒ ԻՐԱՎՈՒՆՔԻՑ ՄԻԱՅՆ ԱՅՆ ԳՈՒՅՔԱՅԻՆ ՊԱՀԱՆՋՆԵՐԻ ՄԱՍՈՎ, ՈՐՈՆՑ ՉԱՓԸ ՉԻ ԳԵՐԱԶԱՆՑՈՒՄ 250,000 /ԵՐԿՈՒ ՀԱՐՅՈՒՐ ՀԻՍՈՒՆ ՀԱԶԱՐ/ ՀՀ ԴՐԱՄԸ ԿԱՄ ԴՐԱՆ ՀԱՄԱՐԺԵՔ ԱՐՏԱՐԺՈՒՅԹԸ, ԻՍԿ ԳՈՐԾԱՐՔԻ ԳՈՒՄԱՐԻ ՉԱՓԸ ՉԻ ԳԵՐԱԶԱՆՑՈՒՄ 500,000 /ՀԻՆԳ ՀԱՐՅՈՒՐ ՀԱԶԱՐ/ ՀՀ ԴՐԱՄԸ ԿԱՄ ԴՐԱՆ ՀԱՄԱՐԺԵՔ ԱՐՏԱՐԺՈՒՅԹԸ:</w:t>
      </w:r>
    </w:p>
    <w:p w:rsidR="00880A85" w:rsidRPr="006B113E" w:rsidRDefault="00880A85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af-ZA"/>
        </w:rPr>
      </w:pPr>
      <w:r w:rsidRPr="006B113E">
        <w:rPr>
          <w:rFonts w:ascii="Sylfaen" w:hAnsi="Sylfaen"/>
          <w:sz w:val="18"/>
          <w:szCs w:val="18"/>
          <w:lang w:val="hy-AM"/>
        </w:rPr>
        <w:t xml:space="preserve">Սույնով </w:t>
      </w:r>
      <w:r w:rsidR="003C4E6E" w:rsidRPr="006B113E">
        <w:rPr>
          <w:rFonts w:ascii="Sylfaen" w:hAnsi="Sylfaen"/>
          <w:sz w:val="18"/>
          <w:szCs w:val="18"/>
          <w:lang w:val="hy-AM"/>
        </w:rPr>
        <w:t>Պարտապանը</w:t>
      </w:r>
      <w:r w:rsidRPr="006B113E">
        <w:rPr>
          <w:rFonts w:ascii="Sylfaen" w:hAnsi="Sylfaen"/>
          <w:sz w:val="18"/>
          <w:szCs w:val="18"/>
          <w:lang w:val="hy-AM"/>
        </w:rPr>
        <w:t xml:space="preserve"> լիազորում է Բանկին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Պարտապանին </w:t>
      </w:r>
      <w:r w:rsidRPr="006B113E">
        <w:rPr>
          <w:rFonts w:ascii="Sylfaen" w:hAnsi="Sylfaen"/>
          <w:sz w:val="18"/>
          <w:szCs w:val="18"/>
          <w:lang w:val="hy-AM"/>
        </w:rPr>
        <w:t xml:space="preserve">սպասարկող ցանկացած </w:t>
      </w:r>
      <w:r w:rsidR="002B57E1" w:rsidRPr="006B113E">
        <w:rPr>
          <w:rFonts w:ascii="Sylfaen" w:hAnsi="Sylfaen"/>
          <w:sz w:val="18"/>
          <w:szCs w:val="18"/>
          <w:lang w:val="hy-AM"/>
        </w:rPr>
        <w:t>Բ</w:t>
      </w:r>
      <w:r w:rsidRPr="006B113E">
        <w:rPr>
          <w:rFonts w:ascii="Sylfaen" w:hAnsi="Sylfaen"/>
          <w:sz w:val="18"/>
          <w:szCs w:val="18"/>
          <w:lang w:val="hy-AM"/>
        </w:rPr>
        <w:t xml:space="preserve">անկից, ինչպես նաև այլ անձանցից, պայմանագրի գործողության ընթացքում </w:t>
      </w:r>
      <w:r w:rsidR="002B57E1" w:rsidRPr="006B113E">
        <w:rPr>
          <w:rFonts w:ascii="Sylfaen" w:hAnsi="Sylfaen"/>
          <w:sz w:val="18"/>
          <w:szCs w:val="18"/>
          <w:lang w:val="hy-AM"/>
        </w:rPr>
        <w:t xml:space="preserve">Պարտապանի </w:t>
      </w:r>
      <w:r w:rsidRPr="006B113E">
        <w:rPr>
          <w:rFonts w:ascii="Sylfaen" w:hAnsi="Sylfaen"/>
          <w:sz w:val="18"/>
          <w:szCs w:val="18"/>
          <w:lang w:val="hy-AM"/>
        </w:rPr>
        <w:t>անունից, որպես լիազոր ներկայացուցիչ, պահանջել և ստանալ ցանկացած տեղեկատվություն, այդ թվում հարցումներ կատարել ու ստանալ դրանց պատասխանները` թեկուզև դրանք հանդիսանան բանկային կամ առևտրային գաղտնիք:</w:t>
      </w:r>
    </w:p>
    <w:p w:rsidR="001E00B0" w:rsidRPr="006B113E" w:rsidRDefault="00B06C7B" w:rsidP="001E00B0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 w:cs="Sylfaen"/>
          <w:sz w:val="18"/>
          <w:szCs w:val="18"/>
          <w:lang w:val="af-ZA"/>
        </w:rPr>
      </w:pPr>
      <w:r w:rsidRPr="006B113E">
        <w:rPr>
          <w:rFonts w:ascii="Sylfaen" w:hAnsi="Sylfaen"/>
          <w:sz w:val="18"/>
          <w:szCs w:val="18"/>
          <w:lang w:val="hy-AM"/>
        </w:rPr>
        <w:t>Պայմանագրից բխող ծանուցումները պետք է լինեն գրավոր ձևով, որոնք պետք է ուղարկվեն պայմանագրով նախատեսված եղանակով և հասցեով:</w:t>
      </w:r>
      <w:r w:rsidRPr="006B113E">
        <w:rPr>
          <w:rFonts w:ascii="Sylfaen" w:hAnsi="Sylfaen" w:cs="Sylfaen"/>
          <w:sz w:val="18"/>
          <w:szCs w:val="18"/>
          <w:lang w:val="hy-AM"/>
        </w:rPr>
        <w:t xml:space="preserve"> Սույն կետում նշված ծան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>ուց</w:t>
      </w:r>
      <w:r w:rsidRPr="006B113E">
        <w:rPr>
          <w:rFonts w:ascii="Sylfaen" w:hAnsi="Sylfaen" w:cs="Sylfaen"/>
          <w:sz w:val="18"/>
          <w:szCs w:val="18"/>
          <w:lang w:val="hy-AM"/>
        </w:rPr>
        <w:t>ումները համարվում են ստացող կողմի կողմից պատշաճ ստացված, եթե դրանք ուղարկվել են նրա` ծանուցումը ուղարկող կողմին հայտնի վերջին հասցեով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, </w:t>
      </w:r>
      <w:r w:rsidR="002B57E1" w:rsidRPr="006B113E">
        <w:rPr>
          <w:rFonts w:ascii="Sylfaen" w:hAnsi="Sylfaen" w:cs="Sylfaen"/>
          <w:sz w:val="18"/>
          <w:szCs w:val="18"/>
          <w:lang w:val="hy-AM"/>
        </w:rPr>
        <w:t>Պարտապան</w:t>
      </w:r>
      <w:r w:rsidR="002B57E1" w:rsidRPr="006B113E">
        <w:rPr>
          <w:rFonts w:ascii="Sylfaen" w:hAnsi="Sylfaen" w:cs="Sylfaen"/>
          <w:sz w:val="18"/>
          <w:szCs w:val="18"/>
          <w:lang w:val="af-ZA"/>
        </w:rPr>
        <w:t xml:space="preserve">ի 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 xml:space="preserve">նախըտրած միջոցով տեղեկությունները նրան հասանելի դառնալու պահից, անկախ այն հանգամանքից, թե </w:t>
      </w:r>
      <w:r w:rsidR="002B57E1" w:rsidRPr="006B113E">
        <w:rPr>
          <w:rFonts w:ascii="Sylfaen" w:hAnsi="Sylfaen" w:cs="Sylfaen"/>
          <w:sz w:val="18"/>
          <w:szCs w:val="18"/>
          <w:lang w:val="hy-AM"/>
        </w:rPr>
        <w:t>Պարտապանը</w:t>
      </w:r>
      <w:r w:rsidR="002B57E1" w:rsidRPr="006B113E">
        <w:rPr>
          <w:rFonts w:ascii="Sylfaen" w:hAnsi="Sylfaen" w:cs="Sylfaen"/>
          <w:sz w:val="18"/>
          <w:szCs w:val="18"/>
          <w:lang w:val="af-ZA"/>
        </w:rPr>
        <w:t xml:space="preserve"> </w:t>
      </w:r>
      <w:r w:rsidR="001E00B0" w:rsidRPr="006B113E">
        <w:rPr>
          <w:rFonts w:ascii="Sylfaen" w:hAnsi="Sylfaen" w:cs="Sylfaen"/>
          <w:sz w:val="18"/>
          <w:szCs w:val="18"/>
          <w:lang w:val="af-ZA"/>
        </w:rPr>
        <w:t>փաստացի երբ է ստանում այն: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/>
          <w:sz w:val="18"/>
          <w:szCs w:val="18"/>
          <w:lang w:val="hy-AM"/>
        </w:rPr>
        <w:t>Պայմանագրով ստանձ</w:t>
      </w:r>
      <w:r w:rsidRPr="006B113E">
        <w:rPr>
          <w:rFonts w:ascii="Sylfaen" w:hAnsi="Sylfaen" w:cs="Sylfaen"/>
          <w:sz w:val="18"/>
          <w:szCs w:val="18"/>
          <w:lang w:val="hy-AM"/>
        </w:rPr>
        <w:t>նած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պարտավորությունների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կատարումը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պարտադիր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իրավահաջորդների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համար</w:t>
      </w:r>
      <w:r w:rsidRPr="006B113E">
        <w:rPr>
          <w:rFonts w:ascii="Sylfaen" w:hAnsi="Sylfaen"/>
          <w:sz w:val="18"/>
          <w:szCs w:val="18"/>
          <w:lang w:val="hy-AM"/>
        </w:rPr>
        <w:t>: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>Պայմանագրում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փոփոխություններ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և</w:t>
      </w:r>
      <w:r w:rsidRPr="006B113E">
        <w:rPr>
          <w:rFonts w:ascii="Sylfaen" w:hAnsi="Sylfaen"/>
          <w:sz w:val="18"/>
          <w:szCs w:val="18"/>
          <w:lang w:val="hy-AM"/>
        </w:rPr>
        <w:t>/</w:t>
      </w:r>
      <w:r w:rsidRPr="006B113E">
        <w:rPr>
          <w:rFonts w:ascii="Sylfaen" w:hAnsi="Sylfaen" w:cs="Sylfaen"/>
          <w:sz w:val="18"/>
          <w:szCs w:val="18"/>
          <w:lang w:val="hy-AM"/>
        </w:rPr>
        <w:t>կամ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լրացումներ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կարող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են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կատարվել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ստորագրությամբ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գրավոր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համապատասխան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փաստաթուղթ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կազմելու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միջոցով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բացառությամբ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սահմանված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դեպքերի</w:t>
      </w:r>
      <w:r w:rsidRPr="006B113E">
        <w:rPr>
          <w:rFonts w:ascii="Sylfaen" w:hAnsi="Sylfaen"/>
          <w:sz w:val="18"/>
          <w:szCs w:val="18"/>
          <w:lang w:val="hy-AM"/>
        </w:rPr>
        <w:t xml:space="preserve">, </w:t>
      </w:r>
      <w:r w:rsidRPr="006B113E">
        <w:rPr>
          <w:rFonts w:ascii="Sylfaen" w:hAnsi="Sylfaen" w:cs="Sylfaen"/>
          <w:sz w:val="18"/>
          <w:szCs w:val="18"/>
          <w:lang w:val="hy-AM"/>
        </w:rPr>
        <w:t>երբ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Բանկը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Պայմանագրի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պայմանները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փոփոխում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միակողմանիորեն</w:t>
      </w:r>
      <w:r w:rsidRPr="006B113E">
        <w:rPr>
          <w:rFonts w:ascii="Sylfaen" w:hAnsi="Sylfaen"/>
          <w:sz w:val="18"/>
          <w:szCs w:val="18"/>
          <w:lang w:val="hy-AM"/>
        </w:rPr>
        <w:t>:</w:t>
      </w:r>
    </w:p>
    <w:p w:rsidR="001E00B0" w:rsidRPr="006B113E" w:rsidRDefault="001E00B0" w:rsidP="002F0C59">
      <w:pPr>
        <w:numPr>
          <w:ilvl w:val="1"/>
          <w:numId w:val="11"/>
        </w:numPr>
        <w:tabs>
          <w:tab w:val="left" w:pos="142"/>
          <w:tab w:val="left" w:pos="360"/>
          <w:tab w:val="left" w:pos="450"/>
        </w:tabs>
        <w:spacing w:after="0" w:line="240" w:lineRule="auto"/>
        <w:ind w:left="0" w:firstLine="284"/>
        <w:jc w:val="both"/>
        <w:rPr>
          <w:rFonts w:ascii="Sylfaen" w:hAnsi="Sylfaen"/>
          <w:sz w:val="18"/>
          <w:szCs w:val="18"/>
          <w:lang w:val="hy-AM"/>
        </w:rPr>
      </w:pPr>
      <w:r w:rsidRPr="006B113E">
        <w:rPr>
          <w:rFonts w:ascii="Sylfaen" w:hAnsi="Sylfaen" w:cs="Sylfaen"/>
          <w:sz w:val="18"/>
          <w:szCs w:val="18"/>
          <w:lang w:val="hy-AM"/>
        </w:rPr>
        <w:t>Պայմանագիրը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կնքված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հայերեն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լեզվով</w:t>
      </w:r>
      <w:r w:rsidR="00D71516" w:rsidRPr="006B113E">
        <w:rPr>
          <w:rFonts w:ascii="Sylfaen" w:hAnsi="Sylfaen"/>
          <w:sz w:val="18"/>
          <w:szCs w:val="18"/>
          <w:lang w:val="hy-AM"/>
        </w:rPr>
        <w:t xml:space="preserve">, 2 </w:t>
      </w:r>
      <w:r w:rsidRPr="006B113E">
        <w:rPr>
          <w:rFonts w:ascii="Sylfaen" w:hAnsi="Sylfaen"/>
          <w:sz w:val="18"/>
          <w:szCs w:val="18"/>
          <w:lang w:val="hy-AM"/>
        </w:rPr>
        <w:t>/</w:t>
      </w:r>
      <w:r w:rsidRPr="006B113E">
        <w:rPr>
          <w:rFonts w:ascii="Sylfaen" w:hAnsi="Sylfaen" w:cs="Sylfaen"/>
          <w:sz w:val="18"/>
          <w:szCs w:val="18"/>
          <w:lang w:val="hy-AM"/>
        </w:rPr>
        <w:t>երկու</w:t>
      </w:r>
      <w:r w:rsidRPr="006B113E">
        <w:rPr>
          <w:rFonts w:ascii="Sylfaen" w:hAnsi="Sylfaen"/>
          <w:sz w:val="18"/>
          <w:szCs w:val="18"/>
          <w:lang w:val="hy-AM"/>
        </w:rPr>
        <w:t xml:space="preserve">/ </w:t>
      </w:r>
      <w:r w:rsidRPr="006B113E">
        <w:rPr>
          <w:rFonts w:ascii="Sylfaen" w:hAnsi="Sylfaen" w:cs="Sylfaen"/>
          <w:sz w:val="18"/>
          <w:szCs w:val="18"/>
          <w:lang w:val="hy-AM"/>
        </w:rPr>
        <w:t>հավասարազոր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օրինակներից</w:t>
      </w:r>
      <w:r w:rsidRPr="006B113E">
        <w:rPr>
          <w:rFonts w:ascii="Sylfaen" w:hAnsi="Sylfaen"/>
          <w:sz w:val="18"/>
          <w:szCs w:val="18"/>
          <w:lang w:val="hy-AM"/>
        </w:rPr>
        <w:t xml:space="preserve">: </w:t>
      </w:r>
      <w:r w:rsidRPr="006B113E">
        <w:rPr>
          <w:rFonts w:ascii="Sylfaen" w:hAnsi="Sylfaen" w:cs="Sylfaen"/>
          <w:sz w:val="18"/>
          <w:szCs w:val="18"/>
          <w:lang w:val="hy-AM"/>
        </w:rPr>
        <w:t>Յուրաքանչյուր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կողմին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տրվում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մեկական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օրինակ</w:t>
      </w:r>
      <w:r w:rsidRPr="006B113E">
        <w:rPr>
          <w:rFonts w:ascii="Sylfaen" w:hAnsi="Sylfaen"/>
          <w:sz w:val="18"/>
          <w:szCs w:val="18"/>
          <w:lang w:val="hy-AM"/>
        </w:rPr>
        <w:t xml:space="preserve">: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Պայմանագիրն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ուժի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մեջ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մտնում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երկկողմանի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ստորագրման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պահից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և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գործում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է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մինչև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Պայմանագրով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Կողմերի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ստանձնած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պարտավորությունների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ամբողջական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և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պատշաճ</w:t>
      </w:r>
      <w:r w:rsidRPr="006B113E">
        <w:rPr>
          <w:rFonts w:ascii="Sylfaen" w:hAnsi="Sylfaen"/>
          <w:sz w:val="18"/>
          <w:szCs w:val="18"/>
          <w:lang w:val="hy-AM"/>
        </w:rPr>
        <w:t xml:space="preserve"> </w:t>
      </w:r>
      <w:r w:rsidRPr="006B113E">
        <w:rPr>
          <w:rFonts w:ascii="Sylfaen" w:hAnsi="Sylfaen" w:cs="Sylfaen"/>
          <w:sz w:val="18"/>
          <w:szCs w:val="18"/>
          <w:lang w:val="hy-AM"/>
        </w:rPr>
        <w:t>կատարումը</w:t>
      </w:r>
      <w:r w:rsidR="00D71516" w:rsidRPr="006B113E">
        <w:rPr>
          <w:rFonts w:ascii="Sylfaen" w:hAnsi="Sylfaen"/>
          <w:sz w:val="18"/>
          <w:szCs w:val="18"/>
          <w:lang w:val="hy-AM"/>
        </w:rPr>
        <w:t>:</w:t>
      </w:r>
    </w:p>
    <w:p w:rsidR="001E00B0" w:rsidRPr="006B113E" w:rsidRDefault="001E00B0" w:rsidP="001E00B0">
      <w:pPr>
        <w:tabs>
          <w:tab w:val="left" w:pos="360"/>
          <w:tab w:val="left" w:pos="450"/>
          <w:tab w:val="left" w:pos="540"/>
          <w:tab w:val="left" w:pos="720"/>
        </w:tabs>
        <w:ind w:firstLine="180"/>
        <w:jc w:val="both"/>
        <w:rPr>
          <w:rFonts w:ascii="Sylfaen" w:hAnsi="Sylfaen"/>
          <w:sz w:val="18"/>
          <w:szCs w:val="18"/>
          <w:lang w:val="hy-AM"/>
        </w:rPr>
      </w:pPr>
    </w:p>
    <w:tbl>
      <w:tblPr>
        <w:tblW w:w="211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54"/>
        <w:gridCol w:w="236"/>
        <w:gridCol w:w="5130"/>
        <w:gridCol w:w="5130"/>
      </w:tblGrid>
      <w:tr w:rsidR="008522FC" w:rsidRPr="006B113E" w:rsidTr="00F66BC5">
        <w:trPr>
          <w:trHeight w:val="171"/>
        </w:trPr>
        <w:tc>
          <w:tcPr>
            <w:tcW w:w="10654" w:type="dxa"/>
          </w:tcPr>
          <w:p w:rsidR="00E1205E" w:rsidRPr="006B113E" w:rsidRDefault="00E1205E" w:rsidP="00A91B42">
            <w:pPr>
              <w:pStyle w:val="ListParagraph"/>
              <w:numPr>
                <w:ilvl w:val="0"/>
                <w:numId w:val="16"/>
              </w:numPr>
              <w:spacing w:line="360" w:lineRule="auto"/>
              <w:jc w:val="center"/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  <w:r w:rsidRPr="006B113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F8C5F79" wp14:editId="67376E89">
                      <wp:simplePos x="0" y="0"/>
                      <wp:positionH relativeFrom="column">
                        <wp:posOffset>-110233</wp:posOffset>
                      </wp:positionH>
                      <wp:positionV relativeFrom="paragraph">
                        <wp:posOffset>248285</wp:posOffset>
                      </wp:positionV>
                      <wp:extent cx="1612093" cy="1294765"/>
                      <wp:effectExtent l="0" t="0" r="0" b="6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093" cy="1294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4E3A" w:rsidRDefault="00944E3A" w:rsidP="00A710CC">
                                  <w:pPr>
                                    <w:spacing w:line="240" w:lineRule="auto"/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  <w:t xml:space="preserve">ԲԱՆԿ </w:t>
                                  </w:r>
                                  <w:r w:rsidRPr="008657E1">
                                    <w:rPr>
                                      <w:rFonts w:ascii="Sylfaen" w:hAnsi="Sylfaen"/>
                                      <w:sz w:val="18"/>
                                      <w:szCs w:val="18"/>
                                      <w:u w:val="single"/>
                                      <w:lang w:val="hy-AM"/>
                                    </w:rPr>
                                    <w:t>«</w:t>
                                  </w:r>
                                  <w:r w:rsidRPr="008657E1">
                                    <w:rPr>
                                      <w:rFonts w:ascii="Sylfaen" w:hAnsi="Sylfaen" w:cs="Sylfaen"/>
                                      <w:sz w:val="18"/>
                                      <w:szCs w:val="18"/>
                                      <w:u w:val="single"/>
                                      <w:lang w:val="hy-AM"/>
                                    </w:rPr>
                                    <w:t>ԱՄԵՐԻԱԲԱՆԿ»</w:t>
                                  </w:r>
                                </w:p>
                                <w:p w:rsidR="00944E3A" w:rsidRDefault="00944E3A" w:rsidP="00A710CC">
                                  <w:pPr>
                                    <w:spacing w:line="240" w:lineRule="auto"/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  <w:t>ԱՄԵՐԻԱԲԱՆԿ ՓԲԸ</w:t>
                                  </w:r>
                                </w:p>
                                <w:p w:rsidR="00944E3A" w:rsidRDefault="00944E3A" w:rsidP="00A710CC">
                                  <w:pPr>
                                    <w:spacing w:line="240" w:lineRule="auto"/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  <w:t>Հասցե`---------------------------------------------------------------------------------------</w:t>
                                  </w:r>
                                </w:p>
                                <w:p w:rsidR="00944E3A" w:rsidRDefault="00944E3A" w:rsidP="00F530CE">
                                  <w:pPr>
                                    <w:spacing w:line="240" w:lineRule="auto"/>
                                  </w:pPr>
                                  <w:r w:rsidRPr="008657E1">
                                    <w:rPr>
                                      <w:rFonts w:ascii="Sylfaen" w:hAnsi="Sylfaen" w:cs="Sylfaen"/>
                                      <w:sz w:val="18"/>
                                      <w:szCs w:val="18"/>
                                      <w:lang w:val="hy-AM"/>
                                    </w:rPr>
                                    <w:t>Կ</w:t>
                                  </w:r>
                                  <w:r w:rsidRPr="008657E1">
                                    <w:rPr>
                                      <w:rFonts w:ascii="Sylfaen" w:hAnsi="Sylfaen"/>
                                      <w:sz w:val="18"/>
                                      <w:szCs w:val="18"/>
                                      <w:lang w:val="hy-AM"/>
                                    </w:rPr>
                                    <w:t>.</w:t>
                                  </w:r>
                                  <w:r w:rsidRPr="008657E1">
                                    <w:rPr>
                                      <w:rFonts w:ascii="Sylfaen" w:hAnsi="Sylfaen" w:cs="Sylfaen"/>
                                      <w:sz w:val="18"/>
                                      <w:szCs w:val="18"/>
                                      <w:lang w:val="hy-AM"/>
                                    </w:rPr>
                                    <w:t>Տ</w:t>
                                  </w:r>
                                  <w:r>
                                    <w:rPr>
                                      <w:rFonts w:ascii="Sylfaen" w:hAnsi="Sylfaen" w:cs="Sylfaen"/>
                                      <w:sz w:val="18"/>
                                      <w:szCs w:val="18"/>
                                      <w:lang w:val="hy-AM"/>
                                    </w:rPr>
                                    <w:t xml:space="preserve">ԿՏ        </w:t>
                                  </w:r>
                                  <w:r>
                                    <w:rPr>
                                      <w:rFonts w:ascii="Sylfaen" w:hAnsi="Sylfaen" w:cs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  <w:t>Կ.Տ.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C5F79" id="Rectangle 1" o:spid="_x0000_s1029" style="position:absolute;left:0;text-align:left;margin-left:-8.7pt;margin-top:19.55pt;width:126.95pt;height:10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" filled="f" stroked="f" strokeweight="1pt">
                      <v:textbox>
                        <w:txbxContent>
                          <w:p w:rsidR="00944E3A" w:rsidRDefault="00944E3A" w:rsidP="00A710CC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 xml:space="preserve">ԲԱՆԿ </w:t>
                            </w:r>
                            <w:r w:rsidRPr="008657E1">
                              <w:rPr>
                                <w:rFonts w:ascii="Sylfaen" w:hAnsi="Sylfaen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«</w:t>
                            </w:r>
                            <w:r w:rsidRPr="008657E1">
                              <w:rPr>
                                <w:rFonts w:ascii="Sylfaen" w:hAnsi="Sylfaen" w:cs="Sylfaen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ԱՄԵՐԻԱԲԱՆԿ»</w:t>
                            </w:r>
                          </w:p>
                          <w:p w:rsidR="00944E3A" w:rsidRDefault="00944E3A" w:rsidP="00A710CC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ԱՄԵՐԻԱԲԱՆԿ ՓԲԸ</w:t>
                            </w:r>
                          </w:p>
                          <w:p w:rsidR="00944E3A" w:rsidRDefault="00944E3A" w:rsidP="00A710CC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Հասցե`---------------------------------------------------------------------------------------</w:t>
                            </w:r>
                          </w:p>
                          <w:p w:rsidR="00944E3A" w:rsidRDefault="00944E3A" w:rsidP="00F530CE">
                            <w:pPr>
                              <w:spacing w:line="240" w:lineRule="auto"/>
                            </w:pPr>
                            <w:r w:rsidRPr="008657E1"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>Կ</w:t>
                            </w:r>
                            <w:r w:rsidRPr="008657E1">
                              <w:rPr>
                                <w:rFonts w:ascii="Sylfaen" w:hAnsi="Sylfaen"/>
                                <w:sz w:val="18"/>
                                <w:szCs w:val="18"/>
                                <w:lang w:val="hy-AM"/>
                              </w:rPr>
                              <w:t>.</w:t>
                            </w:r>
                            <w:r w:rsidRPr="008657E1"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>Տ</w:t>
                            </w:r>
                            <w:r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 xml:space="preserve">ԿՏ        </w:t>
                            </w:r>
                            <w:r>
                              <w:rPr>
                                <w:rFonts w:ascii="Sylfaen" w:hAnsi="Sylfaen" w:cs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Կ.Տ.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113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49865D8" wp14:editId="7587F4C5">
                      <wp:simplePos x="0" y="0"/>
                      <wp:positionH relativeFrom="column">
                        <wp:posOffset>5128929</wp:posOffset>
                      </wp:positionH>
                      <wp:positionV relativeFrom="paragraph">
                        <wp:posOffset>251460</wp:posOffset>
                      </wp:positionV>
                      <wp:extent cx="1590951" cy="1294960"/>
                      <wp:effectExtent l="0" t="0" r="0" b="6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951" cy="12949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944E3A" w:rsidRDefault="002B57E1" w:rsidP="00A710CC">
                                  <w:pPr>
                                    <w:spacing w:line="240" w:lineRule="auto"/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color w:val="000000" w:themeColor="text1"/>
                                      <w:sz w:val="18"/>
                                      <w:szCs w:val="18"/>
                                      <w:lang w:val="hy-AM"/>
                                    </w:rPr>
                                    <w:t>ՊԱՐՏԱՊԱՆ</w:t>
                                  </w:r>
                                </w:p>
                                <w:p w:rsidR="00944E3A" w:rsidRPr="000D5647" w:rsidRDefault="00944E3A" w:rsidP="00A710CC">
                                  <w:pPr>
                                    <w:spacing w:line="240" w:lineRule="auto"/>
                                    <w:rPr>
                                      <w:rFonts w:ascii="Sylfaen" w:hAnsi="Sylfaen"/>
                                      <w:color w:val="A6A6A6" w:themeColor="background1" w:themeShade="A6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 w:rsidRPr="000D5647">
                                    <w:rPr>
                                      <w:rFonts w:ascii="Sylfaen" w:hAnsi="Sylfaen"/>
                                      <w:color w:val="A6A6A6" w:themeColor="background1" w:themeShade="A6"/>
                                      <w:sz w:val="18"/>
                                      <w:szCs w:val="18"/>
                                      <w:lang w:val="hy-AM"/>
                                    </w:rPr>
                                    <w:t>--------------------------------</w:t>
                                  </w:r>
                                </w:p>
                                <w:p w:rsidR="00944E3A" w:rsidRPr="000D5647" w:rsidRDefault="00944E3A" w:rsidP="00A710CC">
                                  <w:pPr>
                                    <w:spacing w:line="240" w:lineRule="auto"/>
                                    <w:rPr>
                                      <w:rFonts w:ascii="Sylfaen" w:hAnsi="Sylfaen"/>
                                      <w:color w:val="A6A6A6" w:themeColor="background1" w:themeShade="A6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 w:rsidRPr="000D5647">
                                    <w:rPr>
                                      <w:rFonts w:ascii="Sylfaen" w:hAnsi="Sylfaen"/>
                                      <w:color w:val="A6A6A6" w:themeColor="background1" w:themeShade="A6"/>
                                      <w:sz w:val="18"/>
                                      <w:szCs w:val="18"/>
                                      <w:lang w:val="hy-AM"/>
                                    </w:rPr>
                                    <w:t>Հասցե`---------------------------------------------------------------------------------------</w:t>
                                  </w:r>
                                </w:p>
                                <w:p w:rsidR="00944E3A" w:rsidRDefault="00944E3A" w:rsidP="00F530CE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Sylfaen" w:hAnsi="Sylfaen" w:cs="Sylfaen"/>
                                      <w:sz w:val="18"/>
                                      <w:szCs w:val="18"/>
                                      <w:lang w:val="hy-AM"/>
                                    </w:rP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865D8" id="Rectangle 3" o:spid="_x0000_s1027" style="position:absolute;left:0;text-align:left;margin-left:403.85pt;margin-top:19.8pt;width:125.25pt;height:10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" filled="f" stroked="f" strokeweight="1pt">
                      <v:textbox>
                        <w:txbxContent>
                          <w:p w:rsidR="00944E3A" w:rsidRDefault="002B57E1" w:rsidP="00A710CC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ՊԱՐՏԱՊԱՆ</w:t>
                            </w:r>
                          </w:p>
                          <w:p w:rsidR="00944E3A" w:rsidRPr="000D5647" w:rsidRDefault="00944E3A" w:rsidP="00A710CC">
                            <w:pPr>
                              <w:spacing w:line="240" w:lineRule="auto"/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  <w:t>--------------------------------</w:t>
                            </w:r>
                          </w:p>
                          <w:p w:rsidR="00944E3A" w:rsidRPr="000D5647" w:rsidRDefault="00944E3A" w:rsidP="00A710CC">
                            <w:pPr>
                              <w:spacing w:line="240" w:lineRule="auto"/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  <w:t>Հասցե`---------------------------------------------------------------------------------------</w:t>
                            </w:r>
                          </w:p>
                          <w:p w:rsidR="00944E3A" w:rsidRDefault="00944E3A" w:rsidP="00F530CE">
                            <w:pPr>
                              <w:spacing w:line="240" w:lineRule="auto"/>
                            </w:pPr>
                            <w:r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 xml:space="preserve">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113E"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  <w:t>Կողմերի</w:t>
            </w:r>
            <w:r w:rsidRPr="006B113E">
              <w:rPr>
                <w:rFonts w:ascii="Sylfaen" w:hAnsi="Sylfaen"/>
                <w:b/>
                <w:i/>
                <w:sz w:val="20"/>
                <w:szCs w:val="20"/>
                <w:lang w:val="hy-AM"/>
              </w:rPr>
              <w:t xml:space="preserve"> </w:t>
            </w:r>
            <w:r w:rsidR="003901E3" w:rsidRPr="006B113E"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  <w:t xml:space="preserve">վավերապայմանները </w:t>
            </w:r>
            <w:r w:rsidRPr="006B113E"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  <w:t>և</w:t>
            </w:r>
            <w:r w:rsidRPr="006B113E">
              <w:rPr>
                <w:rFonts w:ascii="Sylfaen" w:hAnsi="Sylfaen"/>
                <w:b/>
                <w:i/>
                <w:sz w:val="20"/>
                <w:szCs w:val="20"/>
                <w:lang w:val="hy-AM"/>
              </w:rPr>
              <w:t xml:space="preserve"> </w:t>
            </w:r>
            <w:r w:rsidRPr="006B113E"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  <w:t>ստորագրությունները</w:t>
            </w:r>
          </w:p>
          <w:p w:rsidR="00A91B42" w:rsidRPr="006B113E" w:rsidRDefault="00A91B42" w:rsidP="00EC6532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  <w:p w:rsidR="00A91B42" w:rsidRPr="006B113E" w:rsidRDefault="00A91B42" w:rsidP="00F66BC5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  <w:p w:rsidR="00F66BC5" w:rsidRPr="006B113E" w:rsidRDefault="00F66BC5" w:rsidP="00F66BC5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36" w:type="dxa"/>
          </w:tcPr>
          <w:p w:rsidR="00E1205E" w:rsidRPr="006B113E" w:rsidRDefault="00E1205E" w:rsidP="00FD2481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130" w:type="dxa"/>
          </w:tcPr>
          <w:p w:rsidR="00E1205E" w:rsidRPr="006B113E" w:rsidRDefault="00E1205E" w:rsidP="00FD2481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130" w:type="dxa"/>
          </w:tcPr>
          <w:p w:rsidR="00E1205E" w:rsidRPr="006B113E" w:rsidRDefault="00E1205E" w:rsidP="00FD2481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</w:tr>
      <w:tr w:rsidR="009A0C57" w:rsidRPr="006B113E" w:rsidTr="00F66BC5">
        <w:trPr>
          <w:trHeight w:val="171"/>
        </w:trPr>
        <w:tc>
          <w:tcPr>
            <w:tcW w:w="10654" w:type="dxa"/>
          </w:tcPr>
          <w:p w:rsidR="009A0C57" w:rsidRPr="006B113E" w:rsidRDefault="009A0C57" w:rsidP="00E1205E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  <w:p w:rsidR="009A0C57" w:rsidRPr="006B113E" w:rsidRDefault="009A0C57" w:rsidP="00E1205E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  <w:p w:rsidR="009A0C57" w:rsidRPr="006B113E" w:rsidRDefault="009A0C57" w:rsidP="00E1205E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  <w:p w:rsidR="009A0C57" w:rsidRPr="006B113E" w:rsidRDefault="009A0C57" w:rsidP="00E1205E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  <w:p w:rsidR="009A0C57" w:rsidRPr="006B113E" w:rsidRDefault="009A0C57" w:rsidP="00E1205E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  <w:p w:rsidR="009A0C57" w:rsidRPr="006B113E" w:rsidRDefault="009A0C57" w:rsidP="00E1205E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  <w:p w:rsidR="009A0C57" w:rsidRPr="006B113E" w:rsidRDefault="009A0C57" w:rsidP="0035421D">
            <w:pPr>
              <w:spacing w:line="360" w:lineRule="auto"/>
              <w:jc w:val="center"/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36" w:type="dxa"/>
          </w:tcPr>
          <w:p w:rsidR="009A0C57" w:rsidRPr="006B113E" w:rsidRDefault="009A0C57" w:rsidP="00FD2481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130" w:type="dxa"/>
          </w:tcPr>
          <w:p w:rsidR="009A0C57" w:rsidRPr="006B113E" w:rsidRDefault="009A0C57" w:rsidP="00FD2481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130" w:type="dxa"/>
          </w:tcPr>
          <w:p w:rsidR="009A0C57" w:rsidRPr="006B113E" w:rsidRDefault="009A0C57" w:rsidP="00FD2481">
            <w:pPr>
              <w:spacing w:line="360" w:lineRule="auto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</w:tr>
    </w:tbl>
    <w:p w:rsidR="00125785" w:rsidRPr="006B113E" w:rsidRDefault="00125785" w:rsidP="00A91B42">
      <w:pPr>
        <w:jc w:val="right"/>
        <w:rPr>
          <w:rFonts w:ascii="Sylfaen" w:hAnsi="Sylfaen"/>
          <w:b/>
          <w:i/>
          <w:sz w:val="18"/>
          <w:szCs w:val="18"/>
          <w:lang w:val="hy-AM"/>
        </w:rPr>
      </w:pPr>
    </w:p>
    <w:p w:rsidR="001E00B0" w:rsidRPr="006B113E" w:rsidRDefault="00125785" w:rsidP="00BC31DA">
      <w:pPr>
        <w:rPr>
          <w:rFonts w:ascii="Sylfaen" w:hAnsi="Sylfaen"/>
          <w:b/>
          <w:i/>
          <w:sz w:val="18"/>
          <w:szCs w:val="18"/>
          <w:lang w:val="hy-AM"/>
        </w:rPr>
      </w:pPr>
      <w:r w:rsidRPr="006B113E">
        <w:rPr>
          <w:rFonts w:ascii="Sylfaen" w:hAnsi="Sylfaen"/>
          <w:b/>
          <w:i/>
          <w:sz w:val="18"/>
          <w:szCs w:val="18"/>
          <w:lang w:val="hy-AM"/>
        </w:rPr>
        <w:br w:type="page"/>
      </w:r>
      <w:r w:rsidR="00A91B42" w:rsidRPr="006B113E">
        <w:rPr>
          <w:rFonts w:ascii="Sylfaen" w:hAnsi="Sylfaen"/>
          <w:b/>
          <w:i/>
          <w:sz w:val="18"/>
          <w:szCs w:val="18"/>
          <w:lang w:val="hy-AM"/>
        </w:rPr>
        <w:lastRenderedPageBreak/>
        <w:t>Հավելված  1</w:t>
      </w:r>
    </w:p>
    <w:p w:rsidR="000D5647" w:rsidRPr="006B113E" w:rsidRDefault="00F66BC5" w:rsidP="00A91B42">
      <w:pPr>
        <w:jc w:val="right"/>
        <w:rPr>
          <w:rFonts w:ascii="Sylfaen" w:hAnsi="Sylfaen"/>
          <w:b/>
          <w:i/>
          <w:sz w:val="18"/>
          <w:szCs w:val="18"/>
          <w:lang w:val="hy-AM"/>
        </w:rPr>
      </w:pPr>
      <w:r w:rsidRPr="006B113E">
        <w:rPr>
          <w:rFonts w:ascii="Sylfaen" w:hAnsi="Sylfaen"/>
          <w:b/>
          <w:i/>
          <w:sz w:val="18"/>
          <w:szCs w:val="18"/>
          <w:lang w:val="hy-AM"/>
        </w:rPr>
        <w:t>Ամերիաբանկ ՓԲԸ-ի  և ----------------------------</w:t>
      </w:r>
      <w:r w:rsidRPr="008522FC">
        <w:rPr>
          <w:rFonts w:ascii="Sylfaen" w:hAnsi="Sylfaen"/>
          <w:b/>
          <w:i/>
          <w:sz w:val="18"/>
          <w:szCs w:val="18"/>
          <w:lang w:val="hy-AM"/>
        </w:rPr>
        <w:t>ի</w:t>
      </w:r>
      <w:r w:rsidRPr="006B113E">
        <w:rPr>
          <w:rFonts w:ascii="Sylfaen" w:hAnsi="Sylfaen"/>
          <w:b/>
          <w:i/>
          <w:sz w:val="18"/>
          <w:szCs w:val="18"/>
          <w:lang w:val="hy-AM"/>
        </w:rPr>
        <w:t xml:space="preserve"> միջև  </w:t>
      </w:r>
    </w:p>
    <w:p w:rsidR="009A0C57" w:rsidRPr="006B113E" w:rsidRDefault="00F66BC5" w:rsidP="009A0C57">
      <w:pPr>
        <w:jc w:val="right"/>
        <w:rPr>
          <w:rFonts w:ascii="Sylfaen" w:hAnsi="Sylfaen"/>
          <w:b/>
          <w:i/>
          <w:sz w:val="18"/>
          <w:szCs w:val="18"/>
          <w:lang w:val="hy-AM"/>
        </w:rPr>
      </w:pPr>
      <w:r w:rsidRPr="006B113E">
        <w:rPr>
          <w:rFonts w:ascii="Sylfaen" w:hAnsi="Sylfaen"/>
          <w:b/>
          <w:i/>
          <w:sz w:val="18"/>
          <w:szCs w:val="18"/>
          <w:lang w:val="hy-AM"/>
        </w:rPr>
        <w:t>---/-------/---</w:t>
      </w:r>
      <w:r w:rsidRPr="008522FC">
        <w:rPr>
          <w:rFonts w:ascii="Sylfaen" w:hAnsi="Sylfaen"/>
          <w:b/>
          <w:i/>
          <w:sz w:val="18"/>
          <w:szCs w:val="18"/>
          <w:lang w:val="hy-AM"/>
        </w:rPr>
        <w:t>թ</w:t>
      </w:r>
      <w:r w:rsidRPr="006B113E">
        <w:rPr>
          <w:rFonts w:ascii="Sylfaen" w:hAnsi="Sylfaen"/>
          <w:b/>
          <w:i/>
          <w:sz w:val="18"/>
          <w:szCs w:val="18"/>
          <w:lang w:val="hy-AM"/>
        </w:rPr>
        <w:t xml:space="preserve">.ին կնքված </w:t>
      </w:r>
      <w:r w:rsidR="000D5647" w:rsidRPr="006B113E">
        <w:rPr>
          <w:rFonts w:ascii="Sylfaen" w:hAnsi="Sylfaen"/>
          <w:b/>
          <w:i/>
          <w:sz w:val="18"/>
          <w:szCs w:val="18"/>
          <w:lang w:val="hy-AM"/>
        </w:rPr>
        <w:t xml:space="preserve"> թ</w:t>
      </w:r>
      <w:r w:rsidRPr="006B113E">
        <w:rPr>
          <w:rFonts w:ascii="Sylfaen" w:hAnsi="Sylfaen"/>
          <w:b/>
          <w:i/>
          <w:sz w:val="18"/>
          <w:szCs w:val="18"/>
          <w:lang w:val="hy-AM"/>
        </w:rPr>
        <w:t>իվ</w:t>
      </w:r>
      <w:r w:rsidR="000D5647" w:rsidRPr="006B113E">
        <w:rPr>
          <w:rFonts w:ascii="Sylfaen" w:hAnsi="Sylfaen"/>
          <w:b/>
          <w:i/>
          <w:sz w:val="18"/>
          <w:szCs w:val="18"/>
          <w:lang w:val="hy-AM"/>
        </w:rPr>
        <w:t xml:space="preserve"> </w:t>
      </w:r>
      <w:r w:rsidRPr="006B113E">
        <w:rPr>
          <w:rFonts w:ascii="Sylfaen" w:hAnsi="Sylfaen"/>
          <w:b/>
          <w:i/>
          <w:sz w:val="18"/>
          <w:szCs w:val="18"/>
          <w:lang w:val="hy-AM"/>
        </w:rPr>
        <w:t>----------</w:t>
      </w:r>
      <w:r w:rsidR="000D5647" w:rsidRPr="006B113E">
        <w:rPr>
          <w:rFonts w:ascii="Sylfaen" w:hAnsi="Sylfaen"/>
          <w:b/>
          <w:i/>
          <w:sz w:val="18"/>
          <w:szCs w:val="18"/>
          <w:lang w:val="hy-AM"/>
        </w:rPr>
        <w:t xml:space="preserve"> </w:t>
      </w:r>
      <w:r w:rsidRPr="008522FC">
        <w:rPr>
          <w:rFonts w:ascii="Sylfaen" w:hAnsi="Sylfaen"/>
          <w:b/>
          <w:i/>
          <w:sz w:val="18"/>
          <w:szCs w:val="18"/>
          <w:lang w:val="hy-AM"/>
        </w:rPr>
        <w:t>պայմանագրի</w:t>
      </w:r>
    </w:p>
    <w:p w:rsidR="009A0C57" w:rsidRPr="006B113E" w:rsidRDefault="009A0C57" w:rsidP="00A91B42">
      <w:pPr>
        <w:jc w:val="center"/>
        <w:rPr>
          <w:rFonts w:ascii="Sylfaen" w:hAnsi="Sylfaen"/>
          <w:b/>
          <w:lang w:val="hy-AM"/>
        </w:rPr>
      </w:pPr>
    </w:p>
    <w:p w:rsidR="00A91B42" w:rsidRPr="006B113E" w:rsidRDefault="00D54DE0" w:rsidP="00A91B42">
      <w:pPr>
        <w:jc w:val="center"/>
        <w:rPr>
          <w:rFonts w:ascii="Sylfaen" w:hAnsi="Sylfaen"/>
          <w:b/>
          <w:lang w:val="hy-AM"/>
        </w:rPr>
      </w:pPr>
      <w:r w:rsidRPr="006B113E">
        <w:rPr>
          <w:rFonts w:ascii="Sylfaen" w:hAnsi="Sylfaen"/>
          <w:b/>
          <w:lang w:val="hy-AM"/>
        </w:rPr>
        <w:t xml:space="preserve">ՎԱՐԿԻ </w:t>
      </w:r>
      <w:r w:rsidR="00F66BC5" w:rsidRPr="006B113E">
        <w:rPr>
          <w:rFonts w:ascii="Sylfaen" w:hAnsi="Sylfaen"/>
          <w:b/>
          <w:lang w:val="hy-AM"/>
        </w:rPr>
        <w:t>ՄԱՐՄԱՆ ԺԱՄԱՆԱԿԱՑՈՒՅՑ</w:t>
      </w:r>
    </w:p>
    <w:p w:rsidR="00A91B42" w:rsidRPr="006B113E" w:rsidRDefault="00A91B42">
      <w:pPr>
        <w:jc w:val="right"/>
        <w:rPr>
          <w:rFonts w:ascii="Sylfaen" w:hAnsi="Sylfaen"/>
          <w:b/>
          <w:i/>
          <w:sz w:val="18"/>
          <w:szCs w:val="18"/>
          <w:lang w:val="hy-AM"/>
        </w:rPr>
      </w:pPr>
    </w:p>
    <w:p w:rsidR="00A91B42" w:rsidRPr="006B113E" w:rsidRDefault="002B57E1" w:rsidP="00A91B42">
      <w:pPr>
        <w:rPr>
          <w:rFonts w:ascii="Sylfaen" w:hAnsi="Sylfaen"/>
          <w:b/>
          <w:i/>
          <w:sz w:val="18"/>
          <w:szCs w:val="18"/>
          <w:lang w:val="hy-AM"/>
        </w:rPr>
      </w:pPr>
      <w:r w:rsidRPr="008522FC">
        <w:rPr>
          <w:rFonts w:ascii="Sylfaen" w:hAnsi="Sylfaen"/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035BD6" wp14:editId="4BE7188D">
                <wp:simplePos x="0" y="0"/>
                <wp:positionH relativeFrom="column">
                  <wp:posOffset>3354481</wp:posOffset>
                </wp:positionH>
                <wp:positionV relativeFrom="paragraph">
                  <wp:posOffset>33655</wp:posOffset>
                </wp:positionV>
                <wp:extent cx="2588260" cy="2381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7E1" w:rsidRPr="000D5647" w:rsidRDefault="002B57E1" w:rsidP="00A91B42">
                            <w:pPr>
                              <w:jc w:val="center"/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  <w:t>Ազգանուն, անուն, հայրանուն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35BD6" id="Rectangle 2" o:spid="_x0000_s1032" style="position:absolute;margin-left:264.15pt;margin-top:2.65pt;width:203.8pt;height:18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" filled="f" stroked="f" strokeweight="1pt">
                <v:textbox>
                  <w:txbxContent>
                    <w:p w:rsidR="002B57E1" w:rsidRPr="000D5647" w:rsidRDefault="002B57E1" w:rsidP="00A91B42">
                      <w:pPr>
                        <w:jc w:val="center"/>
                        <w:rPr>
                          <w:rFonts w:ascii="Sylfaen" w:hAnsi="Sylfaen"/>
                          <w:color w:val="A6A6A6" w:themeColor="background1" w:themeShade="A6"/>
                          <w:sz w:val="18"/>
                          <w:szCs w:val="18"/>
                          <w:lang w:val="hy-AM"/>
                        </w:rPr>
                      </w:pPr>
                      <w:r w:rsidRPr="000D5647">
                        <w:rPr>
                          <w:rFonts w:ascii="Sylfaen" w:hAnsi="Sylfaen"/>
                          <w:color w:val="A6A6A6" w:themeColor="background1" w:themeShade="A6"/>
                          <w:sz w:val="18"/>
                          <w:szCs w:val="18"/>
                          <w:lang w:val="hy-AM"/>
                        </w:rPr>
                        <w:t>Ազգանուն, անուն, հայրանուն</w:t>
                      </w:r>
                    </w:p>
                  </w:txbxContent>
                </v:textbox>
              </v:rect>
            </w:pict>
          </mc:Fallback>
        </mc:AlternateContent>
      </w:r>
      <w:r w:rsidRPr="008522FC">
        <w:rPr>
          <w:rFonts w:ascii="Sylfaen" w:hAnsi="Sylfaen"/>
          <w:b/>
          <w:i/>
          <w:sz w:val="18"/>
          <w:szCs w:val="18"/>
          <w:lang w:val="hy-AM"/>
        </w:rPr>
        <w:t>Պարտապան</w:t>
      </w:r>
      <w:r w:rsidR="00A91B42" w:rsidRPr="006B113E">
        <w:rPr>
          <w:rFonts w:ascii="Sylfaen" w:hAnsi="Sylfaen"/>
          <w:b/>
          <w:i/>
          <w:sz w:val="18"/>
          <w:szCs w:val="18"/>
          <w:lang w:val="hy-AM"/>
        </w:rPr>
        <w:t xml:space="preserve">`                                     </w:t>
      </w:r>
      <w:r w:rsidR="00394F20" w:rsidRPr="006B113E">
        <w:rPr>
          <w:rFonts w:ascii="Sylfaen" w:hAnsi="Sylfaen"/>
          <w:b/>
          <w:i/>
          <w:sz w:val="18"/>
          <w:szCs w:val="18"/>
          <w:lang w:val="hy-AM"/>
        </w:rPr>
        <w:t xml:space="preserve">                   ------------------------------------------</w:t>
      </w:r>
      <w:r w:rsidR="00A91B42" w:rsidRPr="006B113E">
        <w:rPr>
          <w:rFonts w:ascii="Sylfaen" w:hAnsi="Sylfaen"/>
          <w:b/>
          <w:i/>
          <w:sz w:val="18"/>
          <w:szCs w:val="18"/>
          <w:lang w:val="hy-AM"/>
        </w:rPr>
        <w:t>--------------------------------------------------------</w:t>
      </w:r>
    </w:p>
    <w:p w:rsidR="00A91B42" w:rsidRPr="006B113E" w:rsidRDefault="00D71830" w:rsidP="00A91B42">
      <w:pPr>
        <w:rPr>
          <w:rFonts w:ascii="Sylfaen" w:hAnsi="Sylfaen"/>
          <w:b/>
          <w:i/>
          <w:sz w:val="18"/>
          <w:szCs w:val="18"/>
          <w:lang w:val="hy-AM"/>
        </w:rPr>
      </w:pPr>
      <w:r w:rsidRPr="008522FC">
        <w:rPr>
          <w:rFonts w:ascii="Sylfaen" w:hAnsi="Sylfaen"/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D6511D" wp14:editId="60F2927C">
                <wp:simplePos x="0" y="0"/>
                <wp:positionH relativeFrom="column">
                  <wp:posOffset>5660265</wp:posOffset>
                </wp:positionH>
                <wp:positionV relativeFrom="paragraph">
                  <wp:posOffset>240110</wp:posOffset>
                </wp:positionV>
                <wp:extent cx="1087120" cy="257578"/>
                <wp:effectExtent l="0" t="0" r="1778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575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4E3A" w:rsidRPr="000D5647" w:rsidRDefault="00944E3A" w:rsidP="00D7183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lang w:val="hy-AM"/>
                              </w:rPr>
                              <w:t>---/-------/---թ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511D" id="Rectangle 6" o:spid="_x0000_s1033" style="position:absolute;margin-left:445.7pt;margin-top:18.9pt;width:85.6pt;height:20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" filled="f" strokecolor="#375623 [1609]" strokeweight="1pt">
                <v:textbox>
                  <w:txbxContent>
                    <w:p w:rsidR="00944E3A" w:rsidRPr="000D5647" w:rsidRDefault="00944E3A" w:rsidP="00D71830">
                      <w:pPr>
                        <w:rPr>
                          <w:color w:val="A6A6A6" w:themeColor="background1" w:themeShade="A6"/>
                        </w:rPr>
                      </w:pPr>
                      <w:r w:rsidRPr="000D5647">
                        <w:rPr>
                          <w:rFonts w:ascii="Sylfaen" w:hAnsi="Sylfaen"/>
                          <w:color w:val="A6A6A6" w:themeColor="background1" w:themeShade="A6"/>
                          <w:lang w:val="hy-AM"/>
                        </w:rPr>
                        <w:t>---/-------/---թ</w:t>
                      </w:r>
                    </w:p>
                  </w:txbxContent>
                </v:textbox>
              </v:rect>
            </w:pict>
          </mc:Fallback>
        </mc:AlternateContent>
      </w:r>
      <w:r w:rsidRPr="006B113E">
        <w:rPr>
          <w:rFonts w:ascii="Sylfaen" w:hAnsi="Sylfaen"/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EA8DCA" wp14:editId="454E6A0E">
                <wp:simplePos x="0" y="0"/>
                <wp:positionH relativeFrom="column">
                  <wp:posOffset>3387144</wp:posOffset>
                </wp:positionH>
                <wp:positionV relativeFrom="paragraph">
                  <wp:posOffset>240110</wp:posOffset>
                </wp:positionV>
                <wp:extent cx="1114022" cy="270457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22" cy="270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E3A" w:rsidRPr="000D5647" w:rsidRDefault="00944E3A" w:rsidP="00394F20">
                            <w:pPr>
                              <w:rPr>
                                <w:rFonts w:ascii="Sylfaen" w:hAnsi="Sylfaen"/>
                                <w:color w:val="A6A6A6" w:themeColor="background1" w:themeShade="A6"/>
                                <w:lang w:val="hy-AM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lang w:val="hy-AM"/>
                              </w:rPr>
                              <w:t>---/-------/--- 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8DCA" id="Rectangle 5" o:spid="_x0000_s1034" style="position:absolute;margin-left:266.7pt;margin-top:18.9pt;width:87.7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" filled="f" strokecolor="#375623 [1609]" strokeweight="1pt">
                <v:textbox>
                  <w:txbxContent>
                    <w:p w:rsidR="00944E3A" w:rsidRPr="000D5647" w:rsidRDefault="00944E3A" w:rsidP="00394F20">
                      <w:pPr>
                        <w:rPr>
                          <w:rFonts w:ascii="Sylfaen" w:hAnsi="Sylfaen"/>
                          <w:color w:val="A6A6A6" w:themeColor="background1" w:themeShade="A6"/>
                          <w:lang w:val="hy-AM"/>
                        </w:rPr>
                      </w:pPr>
                      <w:r w:rsidRPr="000D5647">
                        <w:rPr>
                          <w:rFonts w:ascii="Sylfaen" w:hAnsi="Sylfaen"/>
                          <w:color w:val="A6A6A6" w:themeColor="background1" w:themeShade="A6"/>
                          <w:lang w:val="hy-AM"/>
                        </w:rPr>
                        <w:t>---/-------/--- թ</w:t>
                      </w:r>
                    </w:p>
                  </w:txbxContent>
                </v:textbox>
              </v:rect>
            </w:pict>
          </mc:Fallback>
        </mc:AlternateContent>
      </w:r>
      <w:r w:rsidR="00A91B42" w:rsidRPr="008522FC">
        <w:rPr>
          <w:rFonts w:ascii="Sylfaen" w:hAnsi="Sylfaen"/>
          <w:b/>
          <w:i/>
          <w:sz w:val="18"/>
          <w:szCs w:val="18"/>
          <w:lang w:val="hy-AM"/>
        </w:rPr>
        <w:t xml:space="preserve"> </w:t>
      </w:r>
    </w:p>
    <w:p w:rsidR="00394F20" w:rsidRPr="006B113E" w:rsidRDefault="00394F20" w:rsidP="00A91B42">
      <w:pPr>
        <w:rPr>
          <w:rFonts w:ascii="Sylfaen" w:hAnsi="Sylfaen"/>
          <w:b/>
          <w:i/>
          <w:sz w:val="18"/>
          <w:szCs w:val="18"/>
          <w:lang w:val="hy-AM"/>
        </w:rPr>
      </w:pPr>
      <w:r w:rsidRPr="006B113E">
        <w:rPr>
          <w:rFonts w:ascii="Sylfaen" w:hAnsi="Sylfaen"/>
          <w:b/>
          <w:i/>
          <w:sz w:val="18"/>
          <w:szCs w:val="18"/>
          <w:lang w:val="hy-AM"/>
        </w:rPr>
        <w:t>Ժամկետ</w:t>
      </w:r>
      <w:r w:rsidR="00D71830" w:rsidRPr="006B113E">
        <w:rPr>
          <w:rFonts w:ascii="Sylfaen" w:hAnsi="Sylfaen"/>
          <w:b/>
          <w:i/>
          <w:sz w:val="18"/>
          <w:szCs w:val="18"/>
          <w:lang w:val="hy-AM"/>
        </w:rPr>
        <w:t>`</w:t>
      </w:r>
      <w:r w:rsidRPr="006B113E">
        <w:rPr>
          <w:rFonts w:ascii="Sylfaen" w:hAnsi="Sylfaen"/>
          <w:b/>
          <w:i/>
          <w:sz w:val="18"/>
          <w:szCs w:val="18"/>
          <w:lang w:val="hy-AM"/>
        </w:rPr>
        <w:t xml:space="preserve">                                                    տրամադրման ամսաթիվ                                            մարման ամսաթիվ</w:t>
      </w:r>
    </w:p>
    <w:p w:rsidR="003901E3" w:rsidRPr="006B113E" w:rsidRDefault="003901E3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83081B" w:rsidRPr="006B113E" w:rsidRDefault="0083081B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16"/>
        <w:gridCol w:w="1798"/>
        <w:gridCol w:w="1798"/>
        <w:gridCol w:w="1799"/>
        <w:gridCol w:w="1799"/>
      </w:tblGrid>
      <w:tr w:rsidR="008522FC" w:rsidRPr="006B113E" w:rsidTr="00F66BC5">
        <w:tc>
          <w:tcPr>
            <w:tcW w:w="1980" w:type="dxa"/>
            <w:shd w:val="clear" w:color="auto" w:fill="A6A6A6" w:themeFill="background1" w:themeFillShade="A6"/>
          </w:tcPr>
          <w:p w:rsidR="0083081B" w:rsidRPr="006B113E" w:rsidRDefault="003901E3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Վճարման ամսաթիվ</w:t>
            </w:r>
          </w:p>
        </w:tc>
        <w:tc>
          <w:tcPr>
            <w:tcW w:w="1616" w:type="dxa"/>
            <w:shd w:val="clear" w:color="auto" w:fill="A6A6A6" w:themeFill="background1" w:themeFillShade="A6"/>
          </w:tcPr>
          <w:p w:rsidR="0083081B" w:rsidRPr="006B113E" w:rsidRDefault="003901E3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Վարկի մնացորդ</w:t>
            </w:r>
          </w:p>
        </w:tc>
        <w:tc>
          <w:tcPr>
            <w:tcW w:w="1798" w:type="dxa"/>
            <w:shd w:val="clear" w:color="auto" w:fill="A6A6A6" w:themeFill="background1" w:themeFillShade="A6"/>
          </w:tcPr>
          <w:p w:rsidR="0083081B" w:rsidRPr="006B113E" w:rsidRDefault="003901E3" w:rsidP="003901E3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Մայր գումար</w:t>
            </w:r>
          </w:p>
        </w:tc>
        <w:tc>
          <w:tcPr>
            <w:tcW w:w="1798" w:type="dxa"/>
            <w:shd w:val="clear" w:color="auto" w:fill="A6A6A6" w:themeFill="background1" w:themeFillShade="A6"/>
          </w:tcPr>
          <w:p w:rsidR="0083081B" w:rsidRPr="006B113E" w:rsidRDefault="003901E3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Տոկոսագումարի</w:t>
            </w:r>
          </w:p>
        </w:tc>
        <w:tc>
          <w:tcPr>
            <w:tcW w:w="1799" w:type="dxa"/>
            <w:shd w:val="clear" w:color="auto" w:fill="A6A6A6" w:themeFill="background1" w:themeFillShade="A6"/>
          </w:tcPr>
          <w:p w:rsidR="0083081B" w:rsidRPr="006B113E" w:rsidRDefault="003901E3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Սպասարկման վճար</w:t>
            </w:r>
          </w:p>
        </w:tc>
        <w:tc>
          <w:tcPr>
            <w:tcW w:w="1799" w:type="dxa"/>
            <w:shd w:val="clear" w:color="auto" w:fill="A6A6A6" w:themeFill="background1" w:themeFillShade="A6"/>
          </w:tcPr>
          <w:p w:rsidR="0083081B" w:rsidRPr="006B113E" w:rsidRDefault="00597377" w:rsidP="00597377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B113E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Ընդամենը վճարում`ամբողջ ընդհանուր գումարի չափը </w:t>
            </w: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83081B" w:rsidRPr="006B113E" w:rsidRDefault="0083081B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8522FC" w:rsidRPr="006B113E" w:rsidTr="003901E3">
        <w:tc>
          <w:tcPr>
            <w:tcW w:w="1980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616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8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1799" w:type="dxa"/>
          </w:tcPr>
          <w:p w:rsidR="00F66BC5" w:rsidRPr="006B113E" w:rsidRDefault="00F66BC5" w:rsidP="00A91B42">
            <w:pPr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</w:tr>
    </w:tbl>
    <w:p w:rsidR="00125785" w:rsidRPr="006B113E" w:rsidRDefault="00CC6B80" w:rsidP="00125785">
      <w:pPr>
        <w:pStyle w:val="ListParagraph"/>
        <w:spacing w:line="360" w:lineRule="auto"/>
        <w:rPr>
          <w:rFonts w:ascii="Sylfaen" w:hAnsi="Sylfaen" w:cs="Sylfaen"/>
          <w:b/>
          <w:i/>
          <w:sz w:val="20"/>
          <w:szCs w:val="20"/>
        </w:rPr>
      </w:pPr>
      <w:r w:rsidRPr="006B113E">
        <w:rPr>
          <w:rFonts w:ascii="Sylfaen" w:hAnsi="Sylfaen" w:cs="Sylfaen"/>
          <w:b/>
          <w:i/>
          <w:sz w:val="20"/>
          <w:szCs w:val="20"/>
          <w:lang w:val="hy-AM"/>
        </w:rPr>
        <w:t xml:space="preserve">                                           </w:t>
      </w:r>
    </w:p>
    <w:p w:rsidR="00125785" w:rsidRPr="006B113E" w:rsidRDefault="003901E3" w:rsidP="00125785">
      <w:pPr>
        <w:pStyle w:val="ListParagraph"/>
        <w:spacing w:line="360" w:lineRule="auto"/>
        <w:jc w:val="center"/>
        <w:rPr>
          <w:rFonts w:ascii="Sylfaen" w:hAnsi="Sylfaen" w:cs="Sylfaen"/>
          <w:b/>
          <w:i/>
          <w:sz w:val="20"/>
          <w:szCs w:val="20"/>
        </w:rPr>
      </w:pPr>
      <w:r w:rsidRPr="006B113E">
        <w:rPr>
          <w:rFonts w:ascii="Sylfaen" w:hAnsi="Sylfaen" w:cs="Sylfaen"/>
          <w:b/>
          <w:i/>
          <w:sz w:val="20"/>
          <w:szCs w:val="20"/>
          <w:lang w:val="hy-AM"/>
        </w:rPr>
        <w:t>Կողմերի</w:t>
      </w:r>
      <w:r w:rsidRPr="006B113E">
        <w:rPr>
          <w:rFonts w:ascii="Sylfaen" w:hAnsi="Sylfaen"/>
          <w:b/>
          <w:i/>
          <w:sz w:val="20"/>
          <w:szCs w:val="20"/>
          <w:lang w:val="hy-AM"/>
        </w:rPr>
        <w:t xml:space="preserve"> </w:t>
      </w:r>
      <w:r w:rsidRPr="006B113E">
        <w:rPr>
          <w:rFonts w:ascii="Sylfaen" w:hAnsi="Sylfaen" w:cs="Sylfaen"/>
          <w:b/>
          <w:i/>
          <w:sz w:val="20"/>
          <w:szCs w:val="20"/>
          <w:lang w:val="hy-AM"/>
        </w:rPr>
        <w:t>վավերապայմանները և</w:t>
      </w:r>
      <w:r w:rsidRPr="006B113E">
        <w:rPr>
          <w:rFonts w:ascii="Sylfaen" w:hAnsi="Sylfaen"/>
          <w:b/>
          <w:i/>
          <w:sz w:val="20"/>
          <w:szCs w:val="20"/>
          <w:lang w:val="hy-AM"/>
        </w:rPr>
        <w:t xml:space="preserve"> </w:t>
      </w:r>
      <w:r w:rsidRPr="006B113E">
        <w:rPr>
          <w:rFonts w:ascii="Sylfaen" w:hAnsi="Sylfaen" w:cs="Sylfaen"/>
          <w:b/>
          <w:i/>
          <w:sz w:val="20"/>
          <w:szCs w:val="20"/>
          <w:lang w:val="hy-AM"/>
        </w:rPr>
        <w:t>ստորագրությունները</w:t>
      </w:r>
    </w:p>
    <w:p w:rsidR="00125785" w:rsidRPr="006B113E" w:rsidRDefault="00125785" w:rsidP="00125785">
      <w:pPr>
        <w:pStyle w:val="ListParagraph"/>
        <w:spacing w:line="360" w:lineRule="auto"/>
        <w:jc w:val="center"/>
        <w:rPr>
          <w:rFonts w:ascii="Sylfaen" w:hAnsi="Sylfaen" w:cs="Sylfaen"/>
          <w:b/>
          <w:i/>
          <w:sz w:val="20"/>
          <w:szCs w:val="20"/>
        </w:rPr>
      </w:pPr>
    </w:p>
    <w:p w:rsidR="00F66BC5" w:rsidRPr="006B113E" w:rsidRDefault="00F66BC5" w:rsidP="00125785">
      <w:pPr>
        <w:pStyle w:val="ListParagraph"/>
        <w:spacing w:line="360" w:lineRule="auto"/>
        <w:rPr>
          <w:rFonts w:ascii="Sylfaen" w:hAnsi="Sylfaen" w:cs="Sylfaen"/>
          <w:b/>
          <w:i/>
          <w:sz w:val="20"/>
          <w:szCs w:val="20"/>
          <w:lang w:val="hy-AM"/>
        </w:rPr>
      </w:pPr>
      <w:r w:rsidRPr="006B11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E59D3" wp14:editId="2F38B13F">
                <wp:simplePos x="0" y="0"/>
                <wp:positionH relativeFrom="column">
                  <wp:posOffset>4149383</wp:posOffset>
                </wp:positionH>
                <wp:positionV relativeFrom="paragraph">
                  <wp:posOffset>14068</wp:posOffset>
                </wp:positionV>
                <wp:extent cx="2663336" cy="1294765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336" cy="1294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4E3A" w:rsidRDefault="00944E3A" w:rsidP="003901E3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ԳՆՈՐԴ</w:t>
                            </w:r>
                          </w:p>
                          <w:p w:rsidR="00944E3A" w:rsidRPr="000D5647" w:rsidRDefault="00944E3A" w:rsidP="003901E3">
                            <w:pPr>
                              <w:spacing w:line="240" w:lineRule="auto"/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  <w:t>--------------------------------------------------------</w:t>
                            </w:r>
                          </w:p>
                          <w:p w:rsidR="00944E3A" w:rsidRPr="000D5647" w:rsidRDefault="00944E3A" w:rsidP="003901E3">
                            <w:pPr>
                              <w:spacing w:line="240" w:lineRule="auto"/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</w:pPr>
                            <w:r w:rsidRPr="000D5647">
                              <w:rPr>
                                <w:rFonts w:ascii="Sylfaen" w:hAnsi="Sylfaen"/>
                                <w:color w:val="A6A6A6" w:themeColor="background1" w:themeShade="A6"/>
                                <w:sz w:val="18"/>
                                <w:szCs w:val="18"/>
                                <w:lang w:val="hy-AM"/>
                              </w:rPr>
                              <w:t>Հասցե`-------------------------------------------------------------------------------------------------------</w:t>
                            </w:r>
                          </w:p>
                          <w:p w:rsidR="00944E3A" w:rsidRDefault="00944E3A" w:rsidP="003901E3">
                            <w:pPr>
                              <w:spacing w:line="240" w:lineRule="auto"/>
                            </w:pPr>
                            <w:r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E59D3" id="Rectangle 9" o:spid="_x0000_s1035" style="position:absolute;left:0;text-align:left;margin-left:326.7pt;margin-top:1.1pt;width:209.7pt;height:10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" filled="f" stroked="f" strokeweight="1pt">
                <v:textbox>
                  <w:txbxContent>
                    <w:p w:rsidR="00944E3A" w:rsidRDefault="00944E3A" w:rsidP="003901E3">
                      <w:p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  <w:t>ԳՆՈՐԴ</w:t>
                      </w:r>
                    </w:p>
                    <w:p w:rsidR="00944E3A" w:rsidRPr="000D5647" w:rsidRDefault="00944E3A" w:rsidP="003901E3">
                      <w:pPr>
                        <w:spacing w:line="240" w:lineRule="auto"/>
                        <w:rPr>
                          <w:rFonts w:ascii="Sylfaen" w:hAnsi="Sylfaen"/>
                          <w:color w:val="A6A6A6" w:themeColor="background1" w:themeShade="A6"/>
                          <w:sz w:val="18"/>
                          <w:szCs w:val="18"/>
                          <w:lang w:val="hy-AM"/>
                        </w:rPr>
                      </w:pPr>
                      <w:r w:rsidRPr="000D5647">
                        <w:rPr>
                          <w:rFonts w:ascii="Sylfaen" w:hAnsi="Sylfaen"/>
                          <w:color w:val="A6A6A6" w:themeColor="background1" w:themeShade="A6"/>
                          <w:sz w:val="18"/>
                          <w:szCs w:val="18"/>
                          <w:lang w:val="hy-AM"/>
                        </w:rPr>
                        <w:t>--------------------------------------------------------</w:t>
                      </w:r>
                    </w:p>
                    <w:p w:rsidR="00944E3A" w:rsidRPr="000D5647" w:rsidRDefault="00944E3A" w:rsidP="003901E3">
                      <w:pPr>
                        <w:spacing w:line="240" w:lineRule="auto"/>
                        <w:rPr>
                          <w:rFonts w:ascii="Sylfaen" w:hAnsi="Sylfaen"/>
                          <w:color w:val="A6A6A6" w:themeColor="background1" w:themeShade="A6"/>
                          <w:sz w:val="18"/>
                          <w:szCs w:val="18"/>
                          <w:lang w:val="hy-AM"/>
                        </w:rPr>
                      </w:pPr>
                      <w:r w:rsidRPr="000D5647">
                        <w:rPr>
                          <w:rFonts w:ascii="Sylfaen" w:hAnsi="Sylfaen"/>
                          <w:color w:val="A6A6A6" w:themeColor="background1" w:themeShade="A6"/>
                          <w:sz w:val="18"/>
                          <w:szCs w:val="18"/>
                          <w:lang w:val="hy-AM"/>
                        </w:rPr>
                        <w:t>Հասցե`-------------------------------------------------------------------------------------------------------</w:t>
                      </w:r>
                    </w:p>
                    <w:p w:rsidR="00944E3A" w:rsidRDefault="00944E3A" w:rsidP="003901E3">
                      <w:pPr>
                        <w:spacing w:line="240" w:lineRule="auto"/>
                      </w:pPr>
                      <w:r>
                        <w:rPr>
                          <w:rFonts w:ascii="Sylfaen" w:hAnsi="Sylfaen" w:cs="Sylfaen"/>
                          <w:sz w:val="18"/>
                          <w:szCs w:val="18"/>
                          <w:lang w:val="hy-AM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 w:rsidRPr="006B11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47D34" wp14:editId="3A73FA06">
                <wp:simplePos x="0" y="0"/>
                <wp:positionH relativeFrom="column">
                  <wp:posOffset>35511</wp:posOffset>
                </wp:positionH>
                <wp:positionV relativeFrom="paragraph">
                  <wp:posOffset>67359</wp:posOffset>
                </wp:positionV>
                <wp:extent cx="2672862" cy="1294765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2" cy="129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E3A" w:rsidRDefault="00944E3A" w:rsidP="003901E3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 xml:space="preserve">ԲԱՆԿ </w:t>
                            </w:r>
                            <w:r w:rsidRPr="008657E1">
                              <w:rPr>
                                <w:rFonts w:ascii="Sylfaen" w:hAnsi="Sylfaen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«</w:t>
                            </w:r>
                            <w:r w:rsidRPr="008657E1">
                              <w:rPr>
                                <w:rFonts w:ascii="Sylfaen" w:hAnsi="Sylfaen" w:cs="Sylfaen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ԱՄԵՐԻԱԲԱՆԿ»</w:t>
                            </w:r>
                          </w:p>
                          <w:p w:rsidR="00944E3A" w:rsidRDefault="00944E3A" w:rsidP="003901E3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ԱՄԵՐԻԱԲԱՆԿ ՓԲԸ</w:t>
                            </w:r>
                          </w:p>
                          <w:p w:rsidR="00944E3A" w:rsidRDefault="00944E3A" w:rsidP="003901E3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Հասցե`---------------------------------------------------------------------------------------------------------</w:t>
                            </w:r>
                          </w:p>
                          <w:p w:rsidR="00944E3A" w:rsidRDefault="00944E3A" w:rsidP="003901E3">
                            <w:pPr>
                              <w:spacing w:line="240" w:lineRule="auto"/>
                            </w:pPr>
                            <w:r w:rsidRPr="008657E1"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>Կ</w:t>
                            </w:r>
                            <w:r w:rsidRPr="008657E1">
                              <w:rPr>
                                <w:rFonts w:ascii="Sylfaen" w:hAnsi="Sylfaen"/>
                                <w:sz w:val="18"/>
                                <w:szCs w:val="18"/>
                                <w:lang w:val="hy-AM"/>
                              </w:rPr>
                              <w:t>.</w:t>
                            </w:r>
                            <w:r w:rsidRPr="008657E1"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>Տ</w:t>
                            </w:r>
                            <w:r>
                              <w:rPr>
                                <w:rFonts w:ascii="Sylfaen" w:hAnsi="Sylfaen" w:cs="Sylfaen"/>
                                <w:sz w:val="18"/>
                                <w:szCs w:val="18"/>
                                <w:lang w:val="hy-AM"/>
                              </w:rPr>
                              <w:t xml:space="preserve">ԿՏ                             </w:t>
                            </w:r>
                            <w:r>
                              <w:rPr>
                                <w:rFonts w:ascii="Sylfaen" w:hAnsi="Sylfaen" w:cs="Sylfaen"/>
                                <w:color w:val="000000" w:themeColor="text1"/>
                                <w:sz w:val="18"/>
                                <w:szCs w:val="18"/>
                                <w:lang w:val="hy-AM"/>
                              </w:rPr>
                              <w:t>Կ.Տ.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47D34" id="Rectangle 8" o:spid="_x0000_s1036" style="position:absolute;left:0;text-align:left;margin-left:2.8pt;margin-top:5.3pt;width:210.45pt;height:101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" filled="f" stroked="f" strokeweight="1pt">
                <v:textbox>
                  <w:txbxContent>
                    <w:p w:rsidR="00944E3A" w:rsidRDefault="00944E3A" w:rsidP="003901E3">
                      <w:p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  <w:t xml:space="preserve">ԲԱՆԿ </w:t>
                      </w:r>
                      <w:r w:rsidRPr="008657E1">
                        <w:rPr>
                          <w:rFonts w:ascii="Sylfaen" w:hAnsi="Sylfaen"/>
                          <w:sz w:val="18"/>
                          <w:szCs w:val="18"/>
                          <w:u w:val="single"/>
                          <w:lang w:val="hy-AM"/>
                        </w:rPr>
                        <w:t>«</w:t>
                      </w:r>
                      <w:r w:rsidRPr="008657E1">
                        <w:rPr>
                          <w:rFonts w:ascii="Sylfaen" w:hAnsi="Sylfaen" w:cs="Sylfaen"/>
                          <w:sz w:val="18"/>
                          <w:szCs w:val="18"/>
                          <w:u w:val="single"/>
                          <w:lang w:val="hy-AM"/>
                        </w:rPr>
                        <w:t>ԱՄԵՐԻԱԲԱՆԿ»</w:t>
                      </w:r>
                    </w:p>
                    <w:p w:rsidR="00944E3A" w:rsidRDefault="00944E3A" w:rsidP="003901E3">
                      <w:p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  <w:t>ԱՄԵՐԻԱԲԱՆԿ ՓԲԸ</w:t>
                      </w:r>
                    </w:p>
                    <w:p w:rsidR="00944E3A" w:rsidRDefault="00944E3A" w:rsidP="003901E3">
                      <w:p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  <w:t>Հասցե`---------------------------------------------------------------------------------------------------------</w:t>
                      </w:r>
                    </w:p>
                    <w:p w:rsidR="00944E3A" w:rsidRDefault="00944E3A" w:rsidP="003901E3">
                      <w:pPr>
                        <w:spacing w:line="240" w:lineRule="auto"/>
                      </w:pPr>
                      <w:r w:rsidRPr="008657E1">
                        <w:rPr>
                          <w:rFonts w:ascii="Sylfaen" w:hAnsi="Sylfaen" w:cs="Sylfaen"/>
                          <w:sz w:val="18"/>
                          <w:szCs w:val="18"/>
                          <w:lang w:val="hy-AM"/>
                        </w:rPr>
                        <w:t>Կ</w:t>
                      </w:r>
                      <w:r w:rsidRPr="008657E1">
                        <w:rPr>
                          <w:rFonts w:ascii="Sylfaen" w:hAnsi="Sylfaen"/>
                          <w:sz w:val="18"/>
                          <w:szCs w:val="18"/>
                          <w:lang w:val="hy-AM"/>
                        </w:rPr>
                        <w:t>.</w:t>
                      </w:r>
                      <w:r w:rsidRPr="008657E1">
                        <w:rPr>
                          <w:rFonts w:ascii="Sylfaen" w:hAnsi="Sylfaen" w:cs="Sylfaen"/>
                          <w:sz w:val="18"/>
                          <w:szCs w:val="18"/>
                          <w:lang w:val="hy-AM"/>
                        </w:rPr>
                        <w:t>Տ</w:t>
                      </w:r>
                      <w:r>
                        <w:rPr>
                          <w:rFonts w:ascii="Sylfaen" w:hAnsi="Sylfaen" w:cs="Sylfaen"/>
                          <w:sz w:val="18"/>
                          <w:szCs w:val="18"/>
                          <w:lang w:val="hy-AM"/>
                        </w:rPr>
                        <w:t xml:space="preserve">ԿՏ                             </w:t>
                      </w:r>
                      <w:r>
                        <w:rPr>
                          <w:rFonts w:ascii="Sylfaen" w:hAnsi="Sylfaen" w:cs="Sylfaen"/>
                          <w:color w:val="000000" w:themeColor="text1"/>
                          <w:sz w:val="18"/>
                          <w:szCs w:val="18"/>
                          <w:lang w:val="hy-AM"/>
                        </w:rPr>
                        <w:t>Կ.Տ.</w:t>
                      </w:r>
                    </w:p>
                  </w:txbxContent>
                </v:textbox>
              </v:rect>
            </w:pict>
          </mc:Fallback>
        </mc:AlternateContent>
      </w:r>
    </w:p>
    <w:p w:rsidR="00CC6B80" w:rsidRPr="006B113E" w:rsidRDefault="00CC6B80" w:rsidP="00DE007D">
      <w:pPr>
        <w:spacing w:line="360" w:lineRule="auto"/>
        <w:rPr>
          <w:rFonts w:ascii="Sylfaen" w:hAnsi="Sylfaen" w:cs="Sylfaen"/>
          <w:b/>
          <w:i/>
          <w:sz w:val="20"/>
          <w:szCs w:val="20"/>
          <w:lang w:val="hy-AM"/>
        </w:rPr>
      </w:pPr>
    </w:p>
    <w:p w:rsidR="00CC6B80" w:rsidRPr="006B113E" w:rsidRDefault="00CC6B80" w:rsidP="00CC6B80">
      <w:pPr>
        <w:pStyle w:val="ListParagraph"/>
        <w:spacing w:line="360" w:lineRule="auto"/>
        <w:rPr>
          <w:rFonts w:ascii="Sylfaen" w:hAnsi="Sylfaen" w:cs="Sylfaen"/>
          <w:b/>
          <w:i/>
          <w:sz w:val="20"/>
          <w:szCs w:val="20"/>
          <w:lang w:val="hy-AM"/>
        </w:rPr>
      </w:pPr>
    </w:p>
    <w:sectPr w:rsidR="00CC6B80" w:rsidRPr="006B113E" w:rsidSect="000B5109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9E" w:rsidRDefault="00F6319E" w:rsidP="00150DD9">
      <w:pPr>
        <w:spacing w:after="0" w:line="240" w:lineRule="auto"/>
      </w:pPr>
      <w:r>
        <w:separator/>
      </w:r>
    </w:p>
  </w:endnote>
  <w:endnote w:type="continuationSeparator" w:id="0">
    <w:p w:rsidR="00F6319E" w:rsidRDefault="00F6319E" w:rsidP="0015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LatArm">
    <w:charset w:val="00"/>
    <w:family w:val="auto"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299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E3A" w:rsidRDefault="00944E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A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4E3A" w:rsidRDefault="00944E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9E" w:rsidRDefault="00F6319E" w:rsidP="00150DD9">
      <w:pPr>
        <w:spacing w:after="0" w:line="240" w:lineRule="auto"/>
      </w:pPr>
      <w:r>
        <w:separator/>
      </w:r>
    </w:p>
  </w:footnote>
  <w:footnote w:type="continuationSeparator" w:id="0">
    <w:p w:rsidR="00F6319E" w:rsidRDefault="00F6319E" w:rsidP="0015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E3A" w:rsidRDefault="00944E3A">
    <w:pPr>
      <w:pStyle w:val="Header"/>
      <w:jc w:val="right"/>
    </w:pPr>
  </w:p>
  <w:p w:rsidR="00944E3A" w:rsidRDefault="00944E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4A4"/>
    <w:multiLevelType w:val="multilevel"/>
    <w:tmpl w:val="3366370C"/>
    <w:lvl w:ilvl="0">
      <w:start w:val="3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cs="Sylfaen" w:hint="default"/>
        <w:i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Sylfae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Sylfaen" w:hint="default"/>
      </w:rPr>
    </w:lvl>
    <w:lvl w:ilvl="4">
      <w:start w:val="1"/>
      <w:numFmt w:val="decimal"/>
      <w:lvlText w:val="%1.%2.%3.%4.%5."/>
      <w:lvlJc w:val="left"/>
      <w:pPr>
        <w:ind w:left="4124" w:hanging="720"/>
      </w:pPr>
      <w:rPr>
        <w:rFonts w:cs="Sylfae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Sylfaen"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cs="Sylfae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Sylfaen"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cs="Sylfaen" w:hint="default"/>
      </w:rPr>
    </w:lvl>
  </w:abstractNum>
  <w:abstractNum w:abstractNumId="1" w15:restartNumberingAfterBreak="0">
    <w:nsid w:val="12916D3D"/>
    <w:multiLevelType w:val="hybridMultilevel"/>
    <w:tmpl w:val="2384E6FC"/>
    <w:lvl w:ilvl="0" w:tplc="2B305214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18150FE2"/>
    <w:multiLevelType w:val="hybridMultilevel"/>
    <w:tmpl w:val="12F8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4B64"/>
    <w:multiLevelType w:val="multilevel"/>
    <w:tmpl w:val="FA401A3A"/>
    <w:lvl w:ilvl="0">
      <w:start w:val="4"/>
      <w:numFmt w:val="decimal"/>
      <w:lvlText w:val="%1"/>
      <w:lvlJc w:val="left"/>
      <w:pPr>
        <w:ind w:left="360" w:hanging="360"/>
      </w:pPr>
      <w:rPr>
        <w:rFonts w:cs="Sylfaen" w:hint="default"/>
        <w:color w:val="00000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Sylfaen" w:hint="default"/>
        <w:color w:val="000000"/>
      </w:rPr>
    </w:lvl>
    <w:lvl w:ilvl="2">
      <w:start w:val="1"/>
      <w:numFmt w:val="decimal"/>
      <w:lvlText w:val="%1.%2.%3"/>
      <w:lvlJc w:val="left"/>
      <w:pPr>
        <w:ind w:left="1496" w:hanging="360"/>
      </w:pPr>
      <w:rPr>
        <w:rFonts w:cs="Sylfaen" w:hint="default"/>
        <w:color w:val="000000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cs="Sylfaen" w:hint="default"/>
        <w:color w:val="000000"/>
      </w:rPr>
    </w:lvl>
    <w:lvl w:ilvl="4">
      <w:start w:val="1"/>
      <w:numFmt w:val="decimal"/>
      <w:lvlText w:val="%1.%2.%3.%4.%5"/>
      <w:lvlJc w:val="left"/>
      <w:pPr>
        <w:ind w:left="2992" w:hanging="720"/>
      </w:pPr>
      <w:rPr>
        <w:rFonts w:cs="Sylfae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cs="Sylfae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488" w:hanging="1080"/>
      </w:pPr>
      <w:rPr>
        <w:rFonts w:cs="Sylfae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056" w:hanging="1080"/>
      </w:pPr>
      <w:rPr>
        <w:rFonts w:cs="Sylfae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cs="Sylfaen" w:hint="default"/>
        <w:color w:val="000000"/>
      </w:rPr>
    </w:lvl>
  </w:abstractNum>
  <w:abstractNum w:abstractNumId="5" w15:restartNumberingAfterBreak="0">
    <w:nsid w:val="1F7C0F45"/>
    <w:multiLevelType w:val="hybridMultilevel"/>
    <w:tmpl w:val="663A3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4E79"/>
    <w:multiLevelType w:val="hybridMultilevel"/>
    <w:tmpl w:val="9D52F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8C233E"/>
    <w:multiLevelType w:val="multilevel"/>
    <w:tmpl w:val="3366370C"/>
    <w:lvl w:ilvl="0">
      <w:start w:val="3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cs="Sylfaen" w:hint="default"/>
        <w:i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cs="Sylfae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Sylfaen" w:hint="default"/>
      </w:rPr>
    </w:lvl>
    <w:lvl w:ilvl="4">
      <w:start w:val="1"/>
      <w:numFmt w:val="decimal"/>
      <w:lvlText w:val="%1.%2.%3.%4.%5."/>
      <w:lvlJc w:val="left"/>
      <w:pPr>
        <w:ind w:left="4124" w:hanging="720"/>
      </w:pPr>
      <w:rPr>
        <w:rFonts w:cs="Sylfae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Sylfaen"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cs="Sylfae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Sylfaen"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cs="Sylfaen" w:hint="default"/>
      </w:rPr>
    </w:lvl>
  </w:abstractNum>
  <w:abstractNum w:abstractNumId="8" w15:restartNumberingAfterBreak="0">
    <w:nsid w:val="2C504270"/>
    <w:multiLevelType w:val="multilevel"/>
    <w:tmpl w:val="2E467C66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3"/>
      <w:numFmt w:val="decimal"/>
      <w:lvlText w:val="%1.%2"/>
      <w:lvlJc w:val="left"/>
      <w:pPr>
        <w:ind w:left="682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1004" w:hanging="360"/>
      </w:pPr>
      <w:rPr>
        <w:rFonts w:cs="Sylfaen" w:hint="default"/>
        <w:b w:val="0"/>
        <w:i w:val="0"/>
        <w:lang w:val="af-ZA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2008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3012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334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4016" w:hanging="1440"/>
      </w:pPr>
      <w:rPr>
        <w:rFonts w:cs="Sylfaen" w:hint="default"/>
      </w:rPr>
    </w:lvl>
  </w:abstractNum>
  <w:abstractNum w:abstractNumId="9" w15:restartNumberingAfterBreak="0">
    <w:nsid w:val="2D4A2C96"/>
    <w:multiLevelType w:val="hybridMultilevel"/>
    <w:tmpl w:val="612A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74FAC"/>
    <w:multiLevelType w:val="hybridMultilevel"/>
    <w:tmpl w:val="5C10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80B37"/>
    <w:multiLevelType w:val="multilevel"/>
    <w:tmpl w:val="D0304FDC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4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927" w:hanging="36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12" w15:restartNumberingAfterBreak="0">
    <w:nsid w:val="42532F8B"/>
    <w:multiLevelType w:val="multilevel"/>
    <w:tmpl w:val="D80E34E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2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13" w15:restartNumberingAfterBreak="0">
    <w:nsid w:val="47CE5C8A"/>
    <w:multiLevelType w:val="hybridMultilevel"/>
    <w:tmpl w:val="EE2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8629C"/>
    <w:multiLevelType w:val="multilevel"/>
    <w:tmpl w:val="F0465486"/>
    <w:lvl w:ilvl="0">
      <w:start w:val="5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 w:hint="default"/>
        <w:lang w:val="hy-AM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 w:hint="default"/>
      </w:rPr>
    </w:lvl>
  </w:abstractNum>
  <w:abstractNum w:abstractNumId="15" w15:restartNumberingAfterBreak="0">
    <w:nsid w:val="5E1226A2"/>
    <w:multiLevelType w:val="hybridMultilevel"/>
    <w:tmpl w:val="663A3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20501"/>
    <w:multiLevelType w:val="multilevel"/>
    <w:tmpl w:val="2C08B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34E78F6"/>
    <w:multiLevelType w:val="hybridMultilevel"/>
    <w:tmpl w:val="663A3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E6850"/>
    <w:multiLevelType w:val="multilevel"/>
    <w:tmpl w:val="508CA5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68D58DC"/>
    <w:multiLevelType w:val="multilevel"/>
    <w:tmpl w:val="88A6D3C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20" w15:restartNumberingAfterBreak="0">
    <w:nsid w:val="7B3E5CB1"/>
    <w:multiLevelType w:val="hybridMultilevel"/>
    <w:tmpl w:val="C7EE7F72"/>
    <w:lvl w:ilvl="0" w:tplc="A268F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E2F178">
      <w:numFmt w:val="none"/>
      <w:lvlText w:val=""/>
      <w:lvlJc w:val="left"/>
      <w:pPr>
        <w:tabs>
          <w:tab w:val="num" w:pos="360"/>
        </w:tabs>
      </w:pPr>
    </w:lvl>
    <w:lvl w:ilvl="2" w:tplc="3592B0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0C5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E4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C699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068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AC1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C1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9"/>
  </w:num>
  <w:num w:numId="5">
    <w:abstractNumId w:val="20"/>
  </w:num>
  <w:num w:numId="6">
    <w:abstractNumId w:val="2"/>
  </w:num>
  <w:num w:numId="7">
    <w:abstractNumId w:val="18"/>
  </w:num>
  <w:num w:numId="8">
    <w:abstractNumId w:val="19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5"/>
  </w:num>
  <w:num w:numId="17">
    <w:abstractNumId w:val="15"/>
  </w:num>
  <w:num w:numId="18">
    <w:abstractNumId w:val="1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D2"/>
    <w:rsid w:val="00014EB6"/>
    <w:rsid w:val="0002479A"/>
    <w:rsid w:val="000258DB"/>
    <w:rsid w:val="00027050"/>
    <w:rsid w:val="00037131"/>
    <w:rsid w:val="0008643E"/>
    <w:rsid w:val="000867F6"/>
    <w:rsid w:val="000B5109"/>
    <w:rsid w:val="000B7807"/>
    <w:rsid w:val="000C11DC"/>
    <w:rsid w:val="000C7897"/>
    <w:rsid w:val="000D38E0"/>
    <w:rsid w:val="000D5647"/>
    <w:rsid w:val="000E57DD"/>
    <w:rsid w:val="00120546"/>
    <w:rsid w:val="001218A2"/>
    <w:rsid w:val="00125785"/>
    <w:rsid w:val="00140F00"/>
    <w:rsid w:val="00150DD9"/>
    <w:rsid w:val="00152387"/>
    <w:rsid w:val="00164FB0"/>
    <w:rsid w:val="0017017D"/>
    <w:rsid w:val="00174987"/>
    <w:rsid w:val="00180266"/>
    <w:rsid w:val="00181B33"/>
    <w:rsid w:val="00184196"/>
    <w:rsid w:val="001845A1"/>
    <w:rsid w:val="00184C34"/>
    <w:rsid w:val="00194863"/>
    <w:rsid w:val="001A5AF2"/>
    <w:rsid w:val="001D09B0"/>
    <w:rsid w:val="001E00B0"/>
    <w:rsid w:val="001E3440"/>
    <w:rsid w:val="001E5178"/>
    <w:rsid w:val="001F52B1"/>
    <w:rsid w:val="00253741"/>
    <w:rsid w:val="002905D9"/>
    <w:rsid w:val="00290A57"/>
    <w:rsid w:val="002A5BCA"/>
    <w:rsid w:val="002B57E1"/>
    <w:rsid w:val="002B5C63"/>
    <w:rsid w:val="002C208A"/>
    <w:rsid w:val="002C3D01"/>
    <w:rsid w:val="002D3583"/>
    <w:rsid w:val="002E4416"/>
    <w:rsid w:val="002E7048"/>
    <w:rsid w:val="002F0C59"/>
    <w:rsid w:val="003031DF"/>
    <w:rsid w:val="00313969"/>
    <w:rsid w:val="00316A6F"/>
    <w:rsid w:val="00332821"/>
    <w:rsid w:val="003336CF"/>
    <w:rsid w:val="003370E7"/>
    <w:rsid w:val="003414E4"/>
    <w:rsid w:val="003523A6"/>
    <w:rsid w:val="0035421D"/>
    <w:rsid w:val="003563F3"/>
    <w:rsid w:val="00360A49"/>
    <w:rsid w:val="003713F7"/>
    <w:rsid w:val="00371FAA"/>
    <w:rsid w:val="003901E3"/>
    <w:rsid w:val="00394F20"/>
    <w:rsid w:val="003A5CB5"/>
    <w:rsid w:val="003C4E6E"/>
    <w:rsid w:val="003C5052"/>
    <w:rsid w:val="003D3FC2"/>
    <w:rsid w:val="003F65BB"/>
    <w:rsid w:val="004021F4"/>
    <w:rsid w:val="00402401"/>
    <w:rsid w:val="00402F8E"/>
    <w:rsid w:val="00407055"/>
    <w:rsid w:val="0040781E"/>
    <w:rsid w:val="00407999"/>
    <w:rsid w:val="004100F5"/>
    <w:rsid w:val="00421040"/>
    <w:rsid w:val="00436B1F"/>
    <w:rsid w:val="0045257E"/>
    <w:rsid w:val="00460213"/>
    <w:rsid w:val="00460D7A"/>
    <w:rsid w:val="00471081"/>
    <w:rsid w:val="00473EA7"/>
    <w:rsid w:val="004777C5"/>
    <w:rsid w:val="004A5C02"/>
    <w:rsid w:val="004A609C"/>
    <w:rsid w:val="004B0CE9"/>
    <w:rsid w:val="004B7457"/>
    <w:rsid w:val="004E42F9"/>
    <w:rsid w:val="004E64B4"/>
    <w:rsid w:val="004F413B"/>
    <w:rsid w:val="00501534"/>
    <w:rsid w:val="00504825"/>
    <w:rsid w:val="00530E01"/>
    <w:rsid w:val="00531A24"/>
    <w:rsid w:val="00546546"/>
    <w:rsid w:val="00550757"/>
    <w:rsid w:val="00552507"/>
    <w:rsid w:val="00561209"/>
    <w:rsid w:val="005656E7"/>
    <w:rsid w:val="005779E3"/>
    <w:rsid w:val="00584272"/>
    <w:rsid w:val="00594E7B"/>
    <w:rsid w:val="00597377"/>
    <w:rsid w:val="005A59EF"/>
    <w:rsid w:val="005B1CF5"/>
    <w:rsid w:val="005C619A"/>
    <w:rsid w:val="005D08FC"/>
    <w:rsid w:val="005D10C8"/>
    <w:rsid w:val="005F785E"/>
    <w:rsid w:val="00605099"/>
    <w:rsid w:val="0063143E"/>
    <w:rsid w:val="00644174"/>
    <w:rsid w:val="006515D2"/>
    <w:rsid w:val="006757D7"/>
    <w:rsid w:val="006813C7"/>
    <w:rsid w:val="006A34F9"/>
    <w:rsid w:val="006B113E"/>
    <w:rsid w:val="006C03EA"/>
    <w:rsid w:val="006C211B"/>
    <w:rsid w:val="006D55C8"/>
    <w:rsid w:val="006D72F3"/>
    <w:rsid w:val="006E58E6"/>
    <w:rsid w:val="00726CCF"/>
    <w:rsid w:val="00734C3C"/>
    <w:rsid w:val="0075324D"/>
    <w:rsid w:val="00753328"/>
    <w:rsid w:val="00755183"/>
    <w:rsid w:val="00780183"/>
    <w:rsid w:val="00785453"/>
    <w:rsid w:val="00792869"/>
    <w:rsid w:val="007A17CA"/>
    <w:rsid w:val="007B7CE8"/>
    <w:rsid w:val="007E20BC"/>
    <w:rsid w:val="007E325A"/>
    <w:rsid w:val="008068F2"/>
    <w:rsid w:val="00812D4A"/>
    <w:rsid w:val="00817E18"/>
    <w:rsid w:val="008226E6"/>
    <w:rsid w:val="00822A77"/>
    <w:rsid w:val="00825B6F"/>
    <w:rsid w:val="0083081B"/>
    <w:rsid w:val="00830A3B"/>
    <w:rsid w:val="008352E2"/>
    <w:rsid w:val="00843E2F"/>
    <w:rsid w:val="008522FC"/>
    <w:rsid w:val="0085425B"/>
    <w:rsid w:val="008657E1"/>
    <w:rsid w:val="00877C61"/>
    <w:rsid w:val="00880A85"/>
    <w:rsid w:val="008A1E68"/>
    <w:rsid w:val="008B067E"/>
    <w:rsid w:val="008B6073"/>
    <w:rsid w:val="00932E1E"/>
    <w:rsid w:val="00944E3A"/>
    <w:rsid w:val="00954EFF"/>
    <w:rsid w:val="00954FF7"/>
    <w:rsid w:val="009661CD"/>
    <w:rsid w:val="009849B4"/>
    <w:rsid w:val="009A0C57"/>
    <w:rsid w:val="009B5166"/>
    <w:rsid w:val="009C4384"/>
    <w:rsid w:val="009D1A5D"/>
    <w:rsid w:val="009D1E6E"/>
    <w:rsid w:val="009E252A"/>
    <w:rsid w:val="009E269C"/>
    <w:rsid w:val="009F1124"/>
    <w:rsid w:val="00A17329"/>
    <w:rsid w:val="00A2062D"/>
    <w:rsid w:val="00A228B8"/>
    <w:rsid w:val="00A317A0"/>
    <w:rsid w:val="00A35754"/>
    <w:rsid w:val="00A423CB"/>
    <w:rsid w:val="00A51FD8"/>
    <w:rsid w:val="00A54262"/>
    <w:rsid w:val="00A554A0"/>
    <w:rsid w:val="00A679ED"/>
    <w:rsid w:val="00A710CC"/>
    <w:rsid w:val="00A7607A"/>
    <w:rsid w:val="00A87566"/>
    <w:rsid w:val="00A91B42"/>
    <w:rsid w:val="00A9414B"/>
    <w:rsid w:val="00AA5CA0"/>
    <w:rsid w:val="00AD07BE"/>
    <w:rsid w:val="00AF2222"/>
    <w:rsid w:val="00B0622B"/>
    <w:rsid w:val="00B06C7B"/>
    <w:rsid w:val="00B22544"/>
    <w:rsid w:val="00B2445F"/>
    <w:rsid w:val="00B62D9E"/>
    <w:rsid w:val="00B66E03"/>
    <w:rsid w:val="00B723ED"/>
    <w:rsid w:val="00B94B53"/>
    <w:rsid w:val="00BA3F38"/>
    <w:rsid w:val="00BB5071"/>
    <w:rsid w:val="00BB723F"/>
    <w:rsid w:val="00BC31DA"/>
    <w:rsid w:val="00BD3A31"/>
    <w:rsid w:val="00BE5841"/>
    <w:rsid w:val="00BE5E94"/>
    <w:rsid w:val="00BE76D8"/>
    <w:rsid w:val="00BF3015"/>
    <w:rsid w:val="00BF64B0"/>
    <w:rsid w:val="00BF7BA7"/>
    <w:rsid w:val="00C012F1"/>
    <w:rsid w:val="00C15363"/>
    <w:rsid w:val="00C26108"/>
    <w:rsid w:val="00C26450"/>
    <w:rsid w:val="00C35ED5"/>
    <w:rsid w:val="00C36B20"/>
    <w:rsid w:val="00C51F04"/>
    <w:rsid w:val="00C530C5"/>
    <w:rsid w:val="00C5670A"/>
    <w:rsid w:val="00C6503C"/>
    <w:rsid w:val="00C6690B"/>
    <w:rsid w:val="00C70EEA"/>
    <w:rsid w:val="00C80B23"/>
    <w:rsid w:val="00C835F7"/>
    <w:rsid w:val="00C8470F"/>
    <w:rsid w:val="00C96930"/>
    <w:rsid w:val="00CA5DD9"/>
    <w:rsid w:val="00CA7E07"/>
    <w:rsid w:val="00CB6B16"/>
    <w:rsid w:val="00CC2E83"/>
    <w:rsid w:val="00CC6B80"/>
    <w:rsid w:val="00CD5239"/>
    <w:rsid w:val="00CE0735"/>
    <w:rsid w:val="00CE08C2"/>
    <w:rsid w:val="00CF1083"/>
    <w:rsid w:val="00CF4701"/>
    <w:rsid w:val="00D210B4"/>
    <w:rsid w:val="00D224F4"/>
    <w:rsid w:val="00D25A7B"/>
    <w:rsid w:val="00D374D5"/>
    <w:rsid w:val="00D47409"/>
    <w:rsid w:val="00D54385"/>
    <w:rsid w:val="00D54DE0"/>
    <w:rsid w:val="00D644D8"/>
    <w:rsid w:val="00D67935"/>
    <w:rsid w:val="00D71516"/>
    <w:rsid w:val="00D71830"/>
    <w:rsid w:val="00DA2E14"/>
    <w:rsid w:val="00DA4F97"/>
    <w:rsid w:val="00DA5F8D"/>
    <w:rsid w:val="00DC1A0C"/>
    <w:rsid w:val="00DC2B37"/>
    <w:rsid w:val="00DD57E6"/>
    <w:rsid w:val="00DE007D"/>
    <w:rsid w:val="00DF37F0"/>
    <w:rsid w:val="00E1205E"/>
    <w:rsid w:val="00E208EA"/>
    <w:rsid w:val="00E443CC"/>
    <w:rsid w:val="00E473B3"/>
    <w:rsid w:val="00E72658"/>
    <w:rsid w:val="00E751DB"/>
    <w:rsid w:val="00EB0FAF"/>
    <w:rsid w:val="00EB31AD"/>
    <w:rsid w:val="00EC0CB3"/>
    <w:rsid w:val="00EC6532"/>
    <w:rsid w:val="00ED0AF7"/>
    <w:rsid w:val="00ED2286"/>
    <w:rsid w:val="00ED7CFC"/>
    <w:rsid w:val="00EE030B"/>
    <w:rsid w:val="00F0127A"/>
    <w:rsid w:val="00F04080"/>
    <w:rsid w:val="00F07502"/>
    <w:rsid w:val="00F13BFE"/>
    <w:rsid w:val="00F15B4C"/>
    <w:rsid w:val="00F16DF1"/>
    <w:rsid w:val="00F37E4A"/>
    <w:rsid w:val="00F519F9"/>
    <w:rsid w:val="00F530CE"/>
    <w:rsid w:val="00F6319E"/>
    <w:rsid w:val="00F66BC5"/>
    <w:rsid w:val="00F75019"/>
    <w:rsid w:val="00F8598C"/>
    <w:rsid w:val="00FA42FC"/>
    <w:rsid w:val="00FC1F91"/>
    <w:rsid w:val="00FC2400"/>
    <w:rsid w:val="00FC6032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B6F51-646B-41F5-A647-5E687416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E00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1E00B0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B723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E00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1E00B0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1E00B0"/>
    <w:pPr>
      <w:spacing w:after="0" w:line="240" w:lineRule="auto"/>
      <w:jc w:val="both"/>
    </w:pPr>
    <w:rPr>
      <w:rFonts w:ascii="Arial LatArm" w:eastAsia="Times New Roman" w:hAnsi="Arial LatArm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E00B0"/>
    <w:rPr>
      <w:rFonts w:ascii="Arial LatArm" w:eastAsia="Times New Roman" w:hAnsi="Arial LatArm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1E00B0"/>
    <w:pPr>
      <w:spacing w:after="0" w:line="240" w:lineRule="auto"/>
      <w:jc w:val="both"/>
    </w:pPr>
    <w:rPr>
      <w:rFonts w:ascii="Arial LatArm" w:eastAsia="Times New Roman" w:hAnsi="Arial LatArm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E00B0"/>
    <w:rPr>
      <w:rFonts w:ascii="Arial LatArm" w:eastAsia="Times New Roman" w:hAnsi="Arial LatArm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E00B0"/>
    <w:pPr>
      <w:spacing w:after="0" w:line="240" w:lineRule="auto"/>
      <w:jc w:val="both"/>
    </w:pPr>
    <w:rPr>
      <w:rFonts w:ascii="Arial Armenian" w:eastAsia="Times New Roman" w:hAnsi="Arial Armenian" w:cs="Times New Roman"/>
      <w:b/>
      <w:bCs/>
      <w:color w:val="FF00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1E00B0"/>
    <w:rPr>
      <w:rFonts w:ascii="Arial Armenian" w:eastAsia="Times New Roman" w:hAnsi="Arial Armenian" w:cs="Times New Roman"/>
      <w:b/>
      <w:bCs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rsid w:val="001E00B0"/>
    <w:pPr>
      <w:widowControl w:val="0"/>
      <w:spacing w:after="0" w:line="240" w:lineRule="auto"/>
      <w:ind w:left="72"/>
      <w:jc w:val="both"/>
    </w:pPr>
    <w:rPr>
      <w:rFonts w:ascii="Times LatArm" w:eastAsia="Times New Roman" w:hAnsi="Times LatArm" w:cs="Times New Roman"/>
      <w:sz w:val="21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E00B0"/>
    <w:rPr>
      <w:rFonts w:ascii="Times LatArm" w:eastAsia="Times New Roman" w:hAnsi="Times LatArm" w:cs="Times New Roman"/>
      <w:sz w:val="21"/>
      <w:szCs w:val="24"/>
    </w:rPr>
  </w:style>
  <w:style w:type="paragraph" w:styleId="BodyTextIndent2">
    <w:name w:val="Body Text Indent 2"/>
    <w:basedOn w:val="Normal"/>
    <w:link w:val="BodyTextIndent2Char"/>
    <w:rsid w:val="001E00B0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00B0"/>
    <w:rPr>
      <w:rFonts w:ascii="Times Armenian" w:eastAsia="Times New Roman" w:hAnsi="Times Armenian" w:cs="Times New Roman"/>
      <w:color w:val="FF0000"/>
    </w:rPr>
  </w:style>
  <w:style w:type="paragraph" w:styleId="BodyTextIndent3">
    <w:name w:val="Body Text Indent 3"/>
    <w:basedOn w:val="Normal"/>
    <w:link w:val="BodyTextIndent3Char"/>
    <w:rsid w:val="001E00B0"/>
    <w:pPr>
      <w:spacing w:after="0" w:line="240" w:lineRule="auto"/>
      <w:ind w:left="792" w:hanging="360"/>
      <w:jc w:val="both"/>
    </w:pPr>
    <w:rPr>
      <w:rFonts w:ascii="Times Armenian" w:eastAsia="Times New Roman" w:hAnsi="Times Armenian" w:cs="Times New Roman"/>
      <w:bCs/>
      <w:color w:val="FF000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E00B0"/>
    <w:rPr>
      <w:rFonts w:ascii="Times Armenian" w:eastAsia="Times New Roman" w:hAnsi="Times Armenian" w:cs="Times New Roman"/>
      <w:bCs/>
      <w:color w:val="FF0000"/>
      <w:szCs w:val="24"/>
    </w:rPr>
  </w:style>
  <w:style w:type="paragraph" w:customStyle="1" w:styleId="Char">
    <w:name w:val="Char"/>
    <w:basedOn w:val="Normal"/>
    <w:rsid w:val="001E00B0"/>
    <w:pPr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CharCharCharChar">
    <w:name w:val="Char Char Char Char"/>
    <w:basedOn w:val="Normal"/>
    <w:rsid w:val="001E00B0"/>
    <w:pPr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1E00B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E00B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1E00B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E00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1E00B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E00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1E00B0"/>
  </w:style>
  <w:style w:type="character" w:styleId="CommentReference">
    <w:name w:val="annotation reference"/>
    <w:semiHidden/>
    <w:rsid w:val="001E00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00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00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0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00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E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E0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50D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0DD9"/>
    <w:rPr>
      <w:rFonts w:eastAsiaTheme="minorEastAsia"/>
    </w:rPr>
  </w:style>
  <w:style w:type="paragraph" w:customStyle="1" w:styleId="Default">
    <w:name w:val="Default"/>
    <w:rsid w:val="009661CD"/>
    <w:pPr>
      <w:widowControl w:val="0"/>
      <w:autoSpaceDE w:val="0"/>
      <w:autoSpaceDN w:val="0"/>
      <w:adjustRightInd w:val="0"/>
      <w:spacing w:after="0" w:line="240" w:lineRule="auto"/>
    </w:pPr>
    <w:rPr>
      <w:rFonts w:ascii="GHEA Grapalat" w:eastAsiaTheme="minorEastAsia" w:hAnsi="GHEA Grapalat" w:cs="GHEA Grapal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13D2-358F-4DF3-A436-97AEA9A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D5A11D33</Template>
  <TotalTime>108</TotalTime>
  <Pages>1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 Khanoyan</dc:creator>
  <cp:lastModifiedBy>Anahit Khanoyan</cp:lastModifiedBy>
  <cp:revision>17</cp:revision>
  <cp:lastPrinted>2017-11-07T10:15:00Z</cp:lastPrinted>
  <dcterms:created xsi:type="dcterms:W3CDTF">2017-11-08T10:23:00Z</dcterms:created>
  <dcterms:modified xsi:type="dcterms:W3CDTF">2017-11-15T07:50:00Z</dcterms:modified>
</cp:coreProperties>
</file>